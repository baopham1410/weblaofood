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D433F" w14:textId="4EFC375F" w:rsidR="00E543EB" w:rsidRDefault="00E543EB" w:rsidP="00EB60D7">
      <w:pPr>
        <w:spacing w:after="0" w:line="240" w:lineRule="auto"/>
        <w:ind w:firstLine="450"/>
        <w:jc w:val="center"/>
        <w:rPr>
          <w:color w:val="000000"/>
          <w:sz w:val="28"/>
          <w:szCs w:val="28"/>
        </w:rPr>
      </w:pPr>
      <w:r>
        <w:rPr>
          <w:color w:val="000000"/>
          <w:sz w:val="28"/>
          <w:szCs w:val="28"/>
        </w:rPr>
        <w:t xml:space="preserve">   </w:t>
      </w:r>
    </w:p>
    <w:p w14:paraId="1CCFB63D" w14:textId="77777777" w:rsidR="003B07C1" w:rsidRDefault="003B07C1" w:rsidP="003B07C1">
      <w:pPr>
        <w:spacing w:after="0" w:line="240" w:lineRule="auto"/>
        <w:jc w:val="center"/>
        <w:rPr>
          <w:sz w:val="32"/>
          <w:szCs w:val="32"/>
        </w:rPr>
      </w:pPr>
      <w:r w:rsidRPr="003B07C1">
        <w:rPr>
          <w:sz w:val="32"/>
          <w:szCs w:val="32"/>
        </w:rPr>
        <w:t>UNIVERSITY OF INFORMATION TECHNOLOGY &amp; VIETNAM KOREA COMMUNICATION</w:t>
      </w:r>
    </w:p>
    <w:p w14:paraId="21F58DDC" w14:textId="0F67D128" w:rsidR="003B07C1" w:rsidRPr="003B07C1" w:rsidRDefault="003B07C1" w:rsidP="003B07C1">
      <w:pPr>
        <w:spacing w:after="0" w:line="240" w:lineRule="auto"/>
        <w:jc w:val="center"/>
        <w:rPr>
          <w:b/>
          <w:color w:val="000000"/>
          <w:sz w:val="32"/>
          <w:szCs w:val="32"/>
        </w:rPr>
      </w:pPr>
      <w:r w:rsidRPr="003B07C1">
        <w:rPr>
          <w:b/>
          <w:color w:val="000000"/>
          <w:sz w:val="32"/>
          <w:szCs w:val="32"/>
        </w:rPr>
        <w:t xml:space="preserve"> </w:t>
      </w:r>
    </w:p>
    <w:p w14:paraId="7BCD54A3" w14:textId="1DCFD412" w:rsidR="002256E6" w:rsidRPr="002256E6" w:rsidRDefault="003B07C1" w:rsidP="003B07C1">
      <w:pPr>
        <w:keepNext/>
        <w:spacing w:line="360" w:lineRule="auto"/>
        <w:jc w:val="center"/>
        <w:rPr>
          <w:color w:val="000000"/>
        </w:rPr>
      </w:pPr>
      <w:r>
        <w:rPr>
          <w:b/>
          <w:sz w:val="36"/>
          <w:szCs w:val="28"/>
        </w:rPr>
        <w:t>Faculty</w:t>
      </w:r>
      <w:r>
        <w:rPr>
          <w:b/>
          <w:sz w:val="36"/>
          <w:szCs w:val="28"/>
          <w:lang w:val="vi-VN"/>
        </w:rPr>
        <w:t xml:space="preserve"> of Computer Science</w:t>
      </w:r>
    </w:p>
    <w:p w14:paraId="0F34DC4A" w14:textId="022D0A09" w:rsidR="002256E6" w:rsidRPr="002256E6" w:rsidRDefault="003B07C1" w:rsidP="002256E6">
      <w:pPr>
        <w:spacing w:after="0" w:line="240" w:lineRule="auto"/>
        <w:rPr>
          <w:b/>
          <w:sz w:val="32"/>
          <w:szCs w:val="32"/>
        </w:rPr>
      </w:pPr>
      <w:r>
        <w:rPr>
          <w:b/>
          <w:noProof/>
          <w:sz w:val="32"/>
          <w:szCs w:val="32"/>
        </w:rPr>
        <w:drawing>
          <wp:anchor distT="0" distB="0" distL="114300" distR="114300" simplePos="0" relativeHeight="251658240" behindDoc="0" locked="0" layoutInCell="1" allowOverlap="1" wp14:anchorId="655723A9" wp14:editId="7414B79D">
            <wp:simplePos x="0" y="0"/>
            <wp:positionH relativeFrom="column">
              <wp:posOffset>2070100</wp:posOffset>
            </wp:positionH>
            <wp:positionV relativeFrom="paragraph">
              <wp:posOffset>200025</wp:posOffset>
            </wp:positionV>
            <wp:extent cx="1754515" cy="8858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754515" cy="885825"/>
                    </a:xfrm>
                    <a:prstGeom prst="rect">
                      <a:avLst/>
                    </a:prstGeom>
                  </pic:spPr>
                </pic:pic>
              </a:graphicData>
            </a:graphic>
            <wp14:sizeRelH relativeFrom="page">
              <wp14:pctWidth>0</wp14:pctWidth>
            </wp14:sizeRelH>
            <wp14:sizeRelV relativeFrom="page">
              <wp14:pctHeight>0</wp14:pctHeight>
            </wp14:sizeRelV>
          </wp:anchor>
        </w:drawing>
      </w:r>
    </w:p>
    <w:p w14:paraId="79F3CC16" w14:textId="0550A741" w:rsidR="002256E6" w:rsidRPr="002256E6" w:rsidRDefault="002256E6" w:rsidP="002256E6">
      <w:pPr>
        <w:spacing w:after="0" w:line="240" w:lineRule="auto"/>
        <w:rPr>
          <w:b/>
          <w:sz w:val="32"/>
          <w:szCs w:val="32"/>
        </w:rPr>
      </w:pPr>
    </w:p>
    <w:p w14:paraId="18E95398" w14:textId="43257982" w:rsidR="002256E6" w:rsidRDefault="002256E6" w:rsidP="002256E6">
      <w:pPr>
        <w:spacing w:after="0" w:line="240" w:lineRule="auto"/>
        <w:jc w:val="center"/>
        <w:rPr>
          <w:b/>
          <w:bCs/>
          <w:sz w:val="50"/>
          <w:szCs w:val="36"/>
        </w:rPr>
      </w:pPr>
    </w:p>
    <w:p w14:paraId="06989146" w14:textId="7E73278B" w:rsidR="003B07C1" w:rsidRDefault="003B07C1" w:rsidP="002256E6">
      <w:pPr>
        <w:spacing w:after="0" w:line="240" w:lineRule="auto"/>
        <w:jc w:val="center"/>
        <w:rPr>
          <w:b/>
          <w:bCs/>
          <w:sz w:val="50"/>
          <w:szCs w:val="36"/>
        </w:rPr>
      </w:pPr>
    </w:p>
    <w:p w14:paraId="4A389B66" w14:textId="63B4A501" w:rsidR="002256E6" w:rsidRPr="002041E9" w:rsidRDefault="00E20591" w:rsidP="003B07C1">
      <w:pPr>
        <w:spacing w:after="0" w:line="240" w:lineRule="auto"/>
        <w:jc w:val="center"/>
        <w:rPr>
          <w:rFonts w:ascii="Bold" w:hAnsi="Bold"/>
          <w:b/>
          <w:bCs/>
          <w:sz w:val="50"/>
          <w:szCs w:val="36"/>
        </w:rPr>
      </w:pPr>
      <w:r>
        <w:rPr>
          <w:rFonts w:ascii="Bold" w:hAnsi="Bold"/>
          <w:b/>
          <w:bCs/>
          <w:sz w:val="50"/>
          <w:szCs w:val="36"/>
        </w:rPr>
        <w:t>REPORT</w:t>
      </w:r>
    </w:p>
    <w:p w14:paraId="78AE8632" w14:textId="183CEC01" w:rsidR="002256E6" w:rsidRPr="002256E6" w:rsidRDefault="00E20591" w:rsidP="003B07C1">
      <w:pPr>
        <w:spacing w:after="0" w:line="240" w:lineRule="auto"/>
        <w:jc w:val="center"/>
        <w:rPr>
          <w:b/>
          <w:bCs/>
          <w:sz w:val="40"/>
          <w:szCs w:val="36"/>
        </w:rPr>
      </w:pPr>
      <w:r>
        <w:rPr>
          <w:rFonts w:ascii="Bold" w:hAnsi="Bold"/>
          <w:b/>
          <w:bCs/>
          <w:sz w:val="40"/>
          <w:szCs w:val="36"/>
        </w:rPr>
        <w:t>Base project</w:t>
      </w:r>
      <w:r w:rsidR="00C94562">
        <w:rPr>
          <w:rFonts w:ascii="Bold" w:hAnsi="Bold"/>
          <w:b/>
          <w:bCs/>
          <w:sz w:val="40"/>
          <w:szCs w:val="36"/>
        </w:rPr>
        <w:t xml:space="preserve"> 2</w:t>
      </w:r>
    </w:p>
    <w:p w14:paraId="5A5F2CD1" w14:textId="0E618D7C" w:rsidR="002256E6" w:rsidRPr="002256E6" w:rsidRDefault="002256E6" w:rsidP="002256E6">
      <w:pPr>
        <w:spacing w:after="0" w:line="240" w:lineRule="auto"/>
        <w:jc w:val="center"/>
        <w:rPr>
          <w:b/>
          <w:bCs/>
          <w:sz w:val="28"/>
          <w:szCs w:val="28"/>
        </w:rPr>
      </w:pPr>
    </w:p>
    <w:p w14:paraId="141B23E5" w14:textId="59DD4016" w:rsidR="002256E6" w:rsidRPr="002256E6" w:rsidRDefault="002256E6" w:rsidP="002256E6">
      <w:pPr>
        <w:spacing w:after="0" w:line="240" w:lineRule="auto"/>
        <w:jc w:val="center"/>
        <w:rPr>
          <w:b/>
          <w:bCs/>
          <w:sz w:val="34"/>
          <w:szCs w:val="30"/>
        </w:rPr>
      </w:pPr>
    </w:p>
    <w:p w14:paraId="703CD48A" w14:textId="201DEB87" w:rsidR="002256E6" w:rsidRPr="00A06607" w:rsidRDefault="008930F1" w:rsidP="003B07C1">
      <w:pPr>
        <w:spacing w:after="0" w:line="240" w:lineRule="auto"/>
        <w:jc w:val="center"/>
        <w:rPr>
          <w:b/>
          <w:bCs/>
          <w:sz w:val="32"/>
          <w:szCs w:val="26"/>
        </w:rPr>
      </w:pPr>
      <w:r>
        <w:rPr>
          <w:b/>
          <w:bCs/>
          <w:sz w:val="32"/>
          <w:szCs w:val="26"/>
        </w:rPr>
        <w:t>NAME OF PROJECT</w:t>
      </w:r>
    </w:p>
    <w:p w14:paraId="68B2B5DB" w14:textId="7ED6C492" w:rsidR="00201DC1" w:rsidRPr="008930F1" w:rsidRDefault="008930F1" w:rsidP="003B07C1">
      <w:pPr>
        <w:ind w:left="1" w:firstLine="708"/>
        <w:jc w:val="center"/>
        <w:rPr>
          <w:sz w:val="36"/>
          <w:szCs w:val="36"/>
        </w:rPr>
      </w:pPr>
      <w:r w:rsidRPr="008930F1">
        <w:rPr>
          <w:b/>
          <w:sz w:val="36"/>
          <w:szCs w:val="36"/>
        </w:rPr>
        <w:t>BUILD AN ELECTRONICS SHOPPING WEBSITE</w:t>
      </w:r>
    </w:p>
    <w:p w14:paraId="72E940FF" w14:textId="7CD6346D" w:rsidR="002256E6" w:rsidRDefault="002256E6" w:rsidP="003B07C1">
      <w:pPr>
        <w:spacing w:after="0" w:line="240" w:lineRule="auto"/>
        <w:jc w:val="center"/>
        <w:rPr>
          <w:sz w:val="28"/>
        </w:rPr>
      </w:pPr>
    </w:p>
    <w:p w14:paraId="40A6318F" w14:textId="77777777" w:rsidR="003B07C1" w:rsidRPr="002256E6" w:rsidRDefault="003B07C1" w:rsidP="002256E6">
      <w:pPr>
        <w:spacing w:after="0" w:line="240" w:lineRule="auto"/>
        <w:jc w:val="center"/>
        <w:rPr>
          <w:sz w:val="28"/>
        </w:rPr>
      </w:pPr>
    </w:p>
    <w:p w14:paraId="796F7497" w14:textId="77777777" w:rsidR="002256E6" w:rsidRPr="002256E6" w:rsidRDefault="002256E6" w:rsidP="002256E6">
      <w:pPr>
        <w:spacing w:after="0" w:line="240" w:lineRule="auto"/>
        <w:jc w:val="center"/>
      </w:pPr>
    </w:p>
    <w:p w14:paraId="43D8ABBB" w14:textId="6F6A29A6" w:rsidR="002256E6" w:rsidRDefault="00027CCA" w:rsidP="003B07C1">
      <w:pPr>
        <w:tabs>
          <w:tab w:val="left" w:pos="3969"/>
        </w:tabs>
        <w:spacing w:after="0" w:line="240" w:lineRule="auto"/>
        <w:ind w:firstLine="1800"/>
        <w:rPr>
          <w:b/>
          <w:bCs/>
          <w:sz w:val="28"/>
          <w:szCs w:val="28"/>
        </w:rPr>
      </w:pPr>
      <w:r>
        <w:rPr>
          <w:b/>
          <w:bCs/>
          <w:sz w:val="28"/>
          <w:szCs w:val="28"/>
        </w:rPr>
        <w:t>Student</w:t>
      </w:r>
      <w:r w:rsidR="002256E6" w:rsidRPr="002256E6">
        <w:rPr>
          <w:b/>
          <w:bCs/>
          <w:sz w:val="28"/>
          <w:szCs w:val="28"/>
        </w:rPr>
        <w:t>:</w:t>
      </w:r>
      <w:r w:rsidR="00620B9F">
        <w:rPr>
          <w:b/>
          <w:bCs/>
          <w:sz w:val="28"/>
          <w:szCs w:val="28"/>
        </w:rPr>
        <w:t xml:space="preserve"> </w:t>
      </w:r>
      <w:r w:rsidR="003B07C1">
        <w:rPr>
          <w:b/>
          <w:bCs/>
          <w:sz w:val="28"/>
          <w:szCs w:val="28"/>
        </w:rPr>
        <w:tab/>
      </w:r>
      <w:r w:rsidR="00620B9F">
        <w:rPr>
          <w:b/>
          <w:bCs/>
          <w:sz w:val="28"/>
          <w:szCs w:val="28"/>
        </w:rPr>
        <w:t>L</w:t>
      </w:r>
      <w:r w:rsidR="004B2D68">
        <w:rPr>
          <w:b/>
          <w:bCs/>
          <w:sz w:val="28"/>
          <w:szCs w:val="28"/>
        </w:rPr>
        <w:t>e</w:t>
      </w:r>
      <w:r w:rsidR="00620B9F">
        <w:rPr>
          <w:b/>
          <w:bCs/>
          <w:sz w:val="28"/>
          <w:szCs w:val="28"/>
        </w:rPr>
        <w:t xml:space="preserve"> </w:t>
      </w:r>
      <w:r w:rsidR="004B2D68">
        <w:rPr>
          <w:b/>
          <w:bCs/>
          <w:sz w:val="28"/>
          <w:szCs w:val="28"/>
        </w:rPr>
        <w:t>Di</w:t>
      </w:r>
      <w:r w:rsidR="00620B9F">
        <w:rPr>
          <w:b/>
          <w:bCs/>
          <w:sz w:val="28"/>
          <w:szCs w:val="28"/>
        </w:rPr>
        <w:t>nh Ph</w:t>
      </w:r>
      <w:r w:rsidR="004B2D68">
        <w:rPr>
          <w:b/>
          <w:bCs/>
          <w:sz w:val="28"/>
          <w:szCs w:val="28"/>
        </w:rPr>
        <w:t>u</w:t>
      </w:r>
      <w:r w:rsidR="00620B9F">
        <w:rPr>
          <w:b/>
          <w:bCs/>
          <w:sz w:val="28"/>
          <w:szCs w:val="28"/>
        </w:rPr>
        <w:t>c</w:t>
      </w:r>
      <w:r w:rsidR="00201DC1">
        <w:rPr>
          <w:b/>
          <w:bCs/>
          <w:sz w:val="28"/>
          <w:szCs w:val="28"/>
        </w:rPr>
        <w:t xml:space="preserve"> </w:t>
      </w:r>
      <w:r w:rsidR="00620B9F">
        <w:rPr>
          <w:b/>
          <w:bCs/>
          <w:sz w:val="28"/>
          <w:szCs w:val="28"/>
        </w:rPr>
        <w:t>–</w:t>
      </w:r>
      <w:r w:rsidR="00201DC1">
        <w:rPr>
          <w:b/>
          <w:bCs/>
          <w:sz w:val="28"/>
          <w:szCs w:val="28"/>
        </w:rPr>
        <w:t xml:space="preserve"> 2</w:t>
      </w:r>
      <w:r w:rsidR="00620B9F">
        <w:rPr>
          <w:b/>
          <w:bCs/>
          <w:sz w:val="28"/>
          <w:szCs w:val="28"/>
        </w:rPr>
        <w:t>2IT226</w:t>
      </w:r>
    </w:p>
    <w:p w14:paraId="6A410DE8" w14:textId="0D5E0FE1" w:rsidR="00201DC1" w:rsidRDefault="003B07C1" w:rsidP="003B07C1">
      <w:pPr>
        <w:tabs>
          <w:tab w:val="left" w:pos="3969"/>
        </w:tabs>
        <w:spacing w:after="0" w:line="240" w:lineRule="auto"/>
        <w:rPr>
          <w:b/>
          <w:bCs/>
          <w:sz w:val="28"/>
          <w:szCs w:val="28"/>
        </w:rPr>
      </w:pPr>
      <w:r>
        <w:rPr>
          <w:b/>
          <w:bCs/>
          <w:sz w:val="28"/>
          <w:szCs w:val="28"/>
        </w:rPr>
        <w:tab/>
      </w:r>
      <w:r w:rsidR="00620B9F">
        <w:rPr>
          <w:b/>
          <w:bCs/>
          <w:sz w:val="28"/>
          <w:szCs w:val="28"/>
        </w:rPr>
        <w:t>Tr</w:t>
      </w:r>
      <w:r w:rsidR="004B2D68">
        <w:rPr>
          <w:b/>
          <w:bCs/>
          <w:sz w:val="28"/>
          <w:szCs w:val="28"/>
        </w:rPr>
        <w:t>uo</w:t>
      </w:r>
      <w:r w:rsidR="00620B9F">
        <w:rPr>
          <w:b/>
          <w:bCs/>
          <w:sz w:val="28"/>
          <w:szCs w:val="28"/>
        </w:rPr>
        <w:t>ng Hu</w:t>
      </w:r>
      <w:r w:rsidR="004B2D68">
        <w:rPr>
          <w:b/>
          <w:bCs/>
          <w:sz w:val="28"/>
          <w:szCs w:val="28"/>
        </w:rPr>
        <w:t>y</w:t>
      </w:r>
      <w:r w:rsidR="00620B9F">
        <w:rPr>
          <w:b/>
          <w:bCs/>
          <w:sz w:val="28"/>
          <w:szCs w:val="28"/>
        </w:rPr>
        <w:t>nh M</w:t>
      </w:r>
      <w:r w:rsidR="004B2D68">
        <w:rPr>
          <w:b/>
          <w:bCs/>
          <w:sz w:val="28"/>
          <w:szCs w:val="28"/>
        </w:rPr>
        <w:t>y</w:t>
      </w:r>
      <w:r w:rsidR="00620B9F">
        <w:rPr>
          <w:b/>
          <w:bCs/>
          <w:sz w:val="28"/>
          <w:szCs w:val="28"/>
        </w:rPr>
        <w:t xml:space="preserve"> T</w:t>
      </w:r>
      <w:r w:rsidR="004B2D68">
        <w:rPr>
          <w:b/>
          <w:bCs/>
          <w:sz w:val="28"/>
          <w:szCs w:val="28"/>
        </w:rPr>
        <w:t>a</w:t>
      </w:r>
      <w:r w:rsidR="00620B9F">
        <w:rPr>
          <w:b/>
          <w:bCs/>
          <w:sz w:val="28"/>
          <w:szCs w:val="28"/>
        </w:rPr>
        <w:t xml:space="preserve">m </w:t>
      </w:r>
      <w:r w:rsidR="00C96E00">
        <w:rPr>
          <w:b/>
          <w:bCs/>
          <w:sz w:val="28"/>
          <w:szCs w:val="28"/>
        </w:rPr>
        <w:t>- 21IT061</w:t>
      </w:r>
    </w:p>
    <w:p w14:paraId="5CBF697A" w14:textId="033F5264" w:rsidR="00F65ADC" w:rsidRDefault="003B07C1" w:rsidP="003B07C1">
      <w:pPr>
        <w:tabs>
          <w:tab w:val="left" w:pos="3960"/>
        </w:tabs>
        <w:spacing w:after="0" w:line="240" w:lineRule="auto"/>
        <w:ind w:firstLine="1800"/>
        <w:rPr>
          <w:b/>
          <w:bCs/>
          <w:sz w:val="28"/>
          <w:szCs w:val="28"/>
        </w:rPr>
      </w:pPr>
      <w:r>
        <w:rPr>
          <w:b/>
          <w:bCs/>
          <w:sz w:val="28"/>
          <w:szCs w:val="28"/>
        </w:rPr>
        <w:t xml:space="preserve">Class: </w:t>
      </w:r>
      <w:r>
        <w:rPr>
          <w:b/>
          <w:bCs/>
          <w:sz w:val="28"/>
          <w:szCs w:val="28"/>
        </w:rPr>
        <w:tab/>
        <w:t>22GIT1</w:t>
      </w:r>
    </w:p>
    <w:p w14:paraId="363E5240" w14:textId="1444DCC4" w:rsidR="002256E6" w:rsidRPr="002256E6" w:rsidRDefault="00C62FD5" w:rsidP="003B07C1">
      <w:pPr>
        <w:tabs>
          <w:tab w:val="left" w:pos="3780"/>
        </w:tabs>
        <w:spacing w:after="0" w:line="240" w:lineRule="auto"/>
        <w:ind w:firstLine="1800"/>
        <w:rPr>
          <w:b/>
          <w:bCs/>
          <w:sz w:val="28"/>
          <w:szCs w:val="28"/>
        </w:rPr>
      </w:pPr>
      <w:r>
        <w:rPr>
          <w:b/>
          <w:bCs/>
          <w:sz w:val="28"/>
          <w:szCs w:val="28"/>
        </w:rPr>
        <w:t>Instructors</w:t>
      </w:r>
      <w:r w:rsidR="002256E6" w:rsidRPr="002256E6">
        <w:rPr>
          <w:b/>
          <w:bCs/>
          <w:sz w:val="28"/>
          <w:szCs w:val="28"/>
        </w:rPr>
        <w:t>:</w:t>
      </w:r>
      <w:r>
        <w:rPr>
          <w:b/>
          <w:bCs/>
          <w:sz w:val="28"/>
          <w:szCs w:val="28"/>
        </w:rPr>
        <w:t xml:space="preserve"> </w:t>
      </w:r>
      <w:r w:rsidR="003B07C1">
        <w:rPr>
          <w:b/>
          <w:bCs/>
          <w:sz w:val="28"/>
          <w:szCs w:val="28"/>
        </w:rPr>
        <w:tab/>
        <w:t xml:space="preserve">   </w:t>
      </w:r>
      <w:r w:rsidR="00620B9F">
        <w:rPr>
          <w:b/>
          <w:bCs/>
          <w:sz w:val="28"/>
          <w:szCs w:val="28"/>
        </w:rPr>
        <w:t>Nguy</w:t>
      </w:r>
      <w:r>
        <w:rPr>
          <w:b/>
          <w:bCs/>
          <w:sz w:val="28"/>
          <w:szCs w:val="28"/>
        </w:rPr>
        <w:t>e</w:t>
      </w:r>
      <w:r w:rsidR="00620B9F">
        <w:rPr>
          <w:b/>
          <w:bCs/>
          <w:sz w:val="28"/>
          <w:szCs w:val="28"/>
        </w:rPr>
        <w:t>n Thu H</w:t>
      </w:r>
      <w:r>
        <w:rPr>
          <w:b/>
          <w:bCs/>
          <w:sz w:val="28"/>
          <w:szCs w:val="28"/>
        </w:rPr>
        <w:t>uo</w:t>
      </w:r>
      <w:r w:rsidR="00620B9F">
        <w:rPr>
          <w:b/>
          <w:bCs/>
          <w:sz w:val="28"/>
          <w:szCs w:val="28"/>
        </w:rPr>
        <w:t>ng</w:t>
      </w:r>
    </w:p>
    <w:p w14:paraId="0C8FE8E3" w14:textId="7F88ACA3" w:rsidR="002256E6" w:rsidRPr="002256E6" w:rsidRDefault="002256E6" w:rsidP="003B07C1">
      <w:pPr>
        <w:tabs>
          <w:tab w:val="left" w:pos="3960"/>
          <w:tab w:val="left" w:pos="4500"/>
        </w:tabs>
        <w:spacing w:after="0" w:line="240" w:lineRule="auto"/>
        <w:ind w:left="4395" w:hanging="2160"/>
        <w:rPr>
          <w:sz w:val="18"/>
          <w:szCs w:val="18"/>
        </w:rPr>
      </w:pPr>
      <w:r w:rsidRPr="002256E6">
        <w:rPr>
          <w:b/>
          <w:bCs/>
          <w:sz w:val="28"/>
          <w:szCs w:val="28"/>
        </w:rPr>
        <w:tab/>
      </w:r>
    </w:p>
    <w:p w14:paraId="1E6A68C9" w14:textId="77777777" w:rsidR="00F65ADC" w:rsidRDefault="00F65ADC" w:rsidP="002256E6">
      <w:pPr>
        <w:spacing w:after="0" w:line="240" w:lineRule="auto"/>
        <w:jc w:val="center"/>
      </w:pPr>
    </w:p>
    <w:p w14:paraId="7342A01D" w14:textId="77777777" w:rsidR="00F65ADC" w:rsidRPr="002256E6" w:rsidRDefault="00F65ADC" w:rsidP="002256E6">
      <w:pPr>
        <w:spacing w:after="0" w:line="240" w:lineRule="auto"/>
        <w:jc w:val="center"/>
      </w:pPr>
    </w:p>
    <w:p w14:paraId="5E05621C" w14:textId="77777777" w:rsidR="002256E6" w:rsidRPr="002256E6" w:rsidRDefault="002256E6" w:rsidP="002256E6">
      <w:pPr>
        <w:spacing w:after="0" w:line="240" w:lineRule="auto"/>
        <w:jc w:val="center"/>
      </w:pPr>
    </w:p>
    <w:p w14:paraId="7F3C0DAF" w14:textId="77777777" w:rsidR="003B07C1" w:rsidRDefault="003B07C1" w:rsidP="002256E6">
      <w:pPr>
        <w:spacing w:after="0" w:line="240" w:lineRule="auto"/>
        <w:ind w:right="387"/>
        <w:jc w:val="center"/>
        <w:rPr>
          <w:b/>
          <w:i/>
          <w:sz w:val="28"/>
        </w:rPr>
      </w:pPr>
    </w:p>
    <w:p w14:paraId="0F91A377" w14:textId="1E60B63D" w:rsidR="002256E6" w:rsidRPr="002256E6" w:rsidRDefault="00C62FD5" w:rsidP="002256E6">
      <w:pPr>
        <w:spacing w:after="0" w:line="240" w:lineRule="auto"/>
        <w:ind w:right="387"/>
        <w:jc w:val="center"/>
        <w:rPr>
          <w:b/>
          <w:i/>
          <w:sz w:val="28"/>
        </w:rPr>
      </w:pPr>
      <w:r>
        <w:rPr>
          <w:b/>
          <w:i/>
          <w:sz w:val="28"/>
        </w:rPr>
        <w:t>Da</w:t>
      </w:r>
      <w:r w:rsidR="002256E6" w:rsidRPr="002256E6">
        <w:rPr>
          <w:b/>
          <w:i/>
          <w:sz w:val="28"/>
        </w:rPr>
        <w:t xml:space="preserve"> N</w:t>
      </w:r>
      <w:r>
        <w:rPr>
          <w:b/>
          <w:i/>
          <w:sz w:val="28"/>
        </w:rPr>
        <w:t>a</w:t>
      </w:r>
      <w:r w:rsidR="00D81302">
        <w:rPr>
          <w:b/>
          <w:i/>
          <w:sz w:val="28"/>
        </w:rPr>
        <w:t xml:space="preserve">ng, </w:t>
      </w:r>
      <w:r>
        <w:rPr>
          <w:b/>
          <w:i/>
          <w:sz w:val="28"/>
        </w:rPr>
        <w:t>month</w:t>
      </w:r>
      <w:r w:rsidR="00D81302">
        <w:rPr>
          <w:b/>
          <w:i/>
          <w:sz w:val="28"/>
        </w:rPr>
        <w:t xml:space="preserve"> 12</w:t>
      </w:r>
      <w:r w:rsidR="002256E6" w:rsidRPr="002256E6">
        <w:rPr>
          <w:b/>
          <w:i/>
          <w:sz w:val="28"/>
        </w:rPr>
        <w:t xml:space="preserve"> </w:t>
      </w:r>
      <w:r>
        <w:rPr>
          <w:b/>
          <w:i/>
          <w:sz w:val="28"/>
        </w:rPr>
        <w:t>year</w:t>
      </w:r>
      <w:r w:rsidR="000368D5">
        <w:rPr>
          <w:b/>
          <w:i/>
          <w:sz w:val="28"/>
        </w:rPr>
        <w:t xml:space="preserve"> 202</w:t>
      </w:r>
      <w:r w:rsidR="00CB2792">
        <w:rPr>
          <w:b/>
          <w:i/>
          <w:sz w:val="28"/>
        </w:rPr>
        <w:t>3</w:t>
      </w:r>
    </w:p>
    <w:p w14:paraId="6138D728" w14:textId="77777777" w:rsidR="00AD5D8E" w:rsidRDefault="00AD5D8E" w:rsidP="00F97EF7">
      <w:pPr>
        <w:pStyle w:val="Title"/>
        <w:jc w:val="both"/>
        <w:sectPr w:rsidR="00AD5D8E" w:rsidSect="000040D3">
          <w:headerReference w:type="default" r:id="rId9"/>
          <w:headerReference w:type="first" r:id="rId10"/>
          <w:footerReference w:type="first" r:id="rId11"/>
          <w:pgSz w:w="11907" w:h="16840" w:code="9"/>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docGrid w:linePitch="360"/>
        </w:sectPr>
      </w:pPr>
    </w:p>
    <w:p w14:paraId="5CA30BF2" w14:textId="3C83FF8B" w:rsidR="002256E6" w:rsidRPr="00960306" w:rsidRDefault="003B07C1" w:rsidP="00F25920">
      <w:pPr>
        <w:pStyle w:val="Title"/>
      </w:pPr>
      <w:r>
        <w:lastRenderedPageBreak/>
        <w:t>Thank you</w:t>
      </w:r>
    </w:p>
    <w:p w14:paraId="760E2AC3" w14:textId="71A669D3" w:rsidR="00F97EF7" w:rsidRPr="00117EE3" w:rsidRDefault="00B16B4B" w:rsidP="00F97EF7">
      <w:pPr>
        <w:spacing w:line="360" w:lineRule="auto"/>
        <w:ind w:hanging="3"/>
      </w:pPr>
      <w:r w:rsidRPr="00B16B4B">
        <w:rPr>
          <w:rFonts w:eastAsia="Arial"/>
          <w:color w:val="000000"/>
        </w:rPr>
        <w:t>To create this website, our team received a lot of support and help from the instructor - Ms. Nguyen Thu Huong</w:t>
      </w:r>
      <w:r w:rsidR="00F97EF7" w:rsidRPr="00117EE3">
        <w:rPr>
          <w:rFonts w:eastAsia="Arial"/>
          <w:color w:val="000000"/>
        </w:rPr>
        <w:t>.</w:t>
      </w:r>
    </w:p>
    <w:p w14:paraId="188B719B" w14:textId="1E6CA937" w:rsidR="00F97EF7" w:rsidRPr="00117EE3" w:rsidRDefault="00B16B4B" w:rsidP="00F97EF7">
      <w:pPr>
        <w:spacing w:line="360" w:lineRule="auto"/>
        <w:ind w:hanging="3"/>
      </w:pPr>
      <w:r w:rsidRPr="00B16B4B">
        <w:rPr>
          <w:rFonts w:eastAsia="Arial"/>
          <w:color w:val="000000"/>
        </w:rPr>
        <w:t>With deep and sincere feelings, allow me to express my gratitude to you and all of you who have helped and researched together throughout the process of implementing the topic. With limited time and experience, this report cannot avoid shortcomings. We look forward to receiving the teachers' guidance and architectural comments, from which we can supplement and improve our experience and better serve the following projects</w:t>
      </w:r>
      <w:r w:rsidR="00F97EF7" w:rsidRPr="00117EE3">
        <w:rPr>
          <w:rFonts w:eastAsia="Arial"/>
          <w:color w:val="000000"/>
        </w:rPr>
        <w:t>.</w:t>
      </w:r>
    </w:p>
    <w:p w14:paraId="3891F70A" w14:textId="7AEA2E39" w:rsidR="00F97EF7" w:rsidRPr="00117EE3" w:rsidRDefault="00B16B4B" w:rsidP="00F97EF7">
      <w:pPr>
        <w:spacing w:line="360" w:lineRule="auto"/>
        <w:ind w:hanging="3"/>
      </w:pPr>
      <w:r w:rsidRPr="00B16B4B">
        <w:rPr>
          <w:rFonts w:eastAsia="Arial"/>
          <w:color w:val="000000"/>
        </w:rPr>
        <w:t>Our team would like to sincerely thank you</w:t>
      </w:r>
      <w:r w:rsidR="00F97EF7" w:rsidRPr="00117EE3">
        <w:rPr>
          <w:rFonts w:eastAsia="Arial"/>
          <w:color w:val="000000"/>
        </w:rPr>
        <w:t>!</w:t>
      </w:r>
    </w:p>
    <w:p w14:paraId="52BF0928" w14:textId="0507757D" w:rsidR="00F97EF7" w:rsidRPr="003B07C1" w:rsidRDefault="00F97EF7" w:rsidP="00F97EF7">
      <w:pPr>
        <w:ind w:hanging="3"/>
        <w:rPr>
          <w:i/>
        </w:rPr>
      </w:pPr>
      <w:r>
        <w:tab/>
      </w:r>
      <w:r>
        <w:tab/>
      </w:r>
      <w:r>
        <w:tab/>
      </w:r>
      <w:r>
        <w:tab/>
      </w:r>
      <w:r>
        <w:tab/>
      </w:r>
      <w:r>
        <w:tab/>
      </w:r>
      <w:r w:rsidRPr="003B07C1">
        <w:rPr>
          <w:i/>
        </w:rPr>
        <w:t xml:space="preserve">  </w:t>
      </w:r>
      <w:r w:rsidR="00B16B4B" w:rsidRPr="003B07C1">
        <w:rPr>
          <w:i/>
        </w:rPr>
        <w:t xml:space="preserve">  </w:t>
      </w:r>
      <w:r w:rsidR="0056711F" w:rsidRPr="003B07C1">
        <w:rPr>
          <w:i/>
        </w:rPr>
        <w:t xml:space="preserve"> </w:t>
      </w:r>
      <w:r w:rsidR="00B16B4B" w:rsidRPr="003B07C1">
        <w:rPr>
          <w:i/>
        </w:rPr>
        <w:t>Student</w:t>
      </w:r>
    </w:p>
    <w:p w14:paraId="05CF2B29" w14:textId="52FE997B" w:rsidR="00F97EF7" w:rsidRDefault="00F97EF7" w:rsidP="00F97EF7">
      <w:pPr>
        <w:ind w:hanging="3"/>
      </w:pPr>
      <w:r>
        <w:tab/>
      </w:r>
      <w:r>
        <w:tab/>
      </w:r>
      <w:r w:rsidR="00B32159">
        <w:tab/>
        <w:t>L</w:t>
      </w:r>
      <w:r w:rsidR="00B16B4B">
        <w:t>e</w:t>
      </w:r>
      <w:r w:rsidR="00B32159">
        <w:t xml:space="preserve"> </w:t>
      </w:r>
      <w:r w:rsidR="00B16B4B">
        <w:t>Di</w:t>
      </w:r>
      <w:r w:rsidR="00B32159">
        <w:t>nh Ph</w:t>
      </w:r>
      <w:r w:rsidR="00B16B4B">
        <w:t>u</w:t>
      </w:r>
      <w:r w:rsidR="00B32159">
        <w:t>c</w:t>
      </w:r>
    </w:p>
    <w:p w14:paraId="77B77F62" w14:textId="1CD7C474" w:rsidR="002256E6" w:rsidRPr="002256E6" w:rsidRDefault="00B32159" w:rsidP="00B32159">
      <w:pPr>
        <w:ind w:left="2736" w:firstLine="0"/>
        <w:rPr>
          <w:b/>
          <w:szCs w:val="26"/>
        </w:rPr>
      </w:pPr>
      <w:r>
        <w:t xml:space="preserve">                                   Tr</w:t>
      </w:r>
      <w:r w:rsidR="00B16B4B">
        <w:t>uo</w:t>
      </w:r>
      <w:r>
        <w:t>ng Hu</w:t>
      </w:r>
      <w:r w:rsidR="00B16B4B">
        <w:t>y</w:t>
      </w:r>
      <w:r>
        <w:t>nh M</w:t>
      </w:r>
      <w:r w:rsidR="00B16B4B">
        <w:t>y</w:t>
      </w:r>
      <w:r>
        <w:t xml:space="preserve"> T</w:t>
      </w:r>
      <w:r w:rsidR="00B16B4B">
        <w:t>a</w:t>
      </w:r>
      <w:r>
        <w:t>m</w:t>
      </w:r>
    </w:p>
    <w:p w14:paraId="559EDB58" w14:textId="77777777" w:rsidR="002256E6" w:rsidRPr="002256E6" w:rsidRDefault="002256E6" w:rsidP="00F65ADC">
      <w:pPr>
        <w:spacing w:after="0" w:line="240" w:lineRule="auto"/>
        <w:ind w:firstLine="0"/>
        <w:rPr>
          <w:b/>
          <w:szCs w:val="26"/>
        </w:rPr>
      </w:pPr>
      <w:r w:rsidRPr="002256E6">
        <w:rPr>
          <w:b/>
          <w:szCs w:val="26"/>
        </w:rPr>
        <w:br w:type="page"/>
      </w:r>
    </w:p>
    <w:p w14:paraId="4A51ABD7" w14:textId="139427E4" w:rsidR="000368D5" w:rsidRDefault="00872363" w:rsidP="000368D5">
      <w:pPr>
        <w:pStyle w:val="Title"/>
      </w:pPr>
      <w:bookmarkStart w:id="0" w:name="_Toc157073505"/>
      <w:bookmarkStart w:id="1" w:name="_Toc157073533"/>
      <w:bookmarkStart w:id="2" w:name="_Toc157073738"/>
      <w:bookmarkStart w:id="3" w:name="_Toc157100737"/>
      <w:bookmarkStart w:id="4" w:name="_Toc157134994"/>
      <w:bookmarkStart w:id="5" w:name="_Toc163275856"/>
      <w:bookmarkStart w:id="6" w:name="_Toc163448204"/>
      <w:r>
        <w:lastRenderedPageBreak/>
        <w:t>INSTRUCTOR REVIEWS</w:t>
      </w:r>
    </w:p>
    <w:p w14:paraId="3A3A2E06" w14:textId="77777777" w:rsidR="000368D5" w:rsidRDefault="000368D5" w:rsidP="000368D5">
      <w:pPr>
        <w:tabs>
          <w:tab w:val="left" w:leader="dot" w:pos="8789"/>
        </w:tabs>
        <w:ind w:firstLine="0"/>
      </w:pPr>
    </w:p>
    <w:p w14:paraId="65046AA1" w14:textId="77777777" w:rsidR="000368D5" w:rsidRDefault="000368D5" w:rsidP="000368D5">
      <w:pPr>
        <w:tabs>
          <w:tab w:val="left" w:leader="dot" w:pos="9072"/>
        </w:tabs>
        <w:ind w:firstLine="0"/>
      </w:pPr>
      <w:r>
        <w:tab/>
      </w:r>
    </w:p>
    <w:p w14:paraId="757B8325" w14:textId="77777777" w:rsidR="000368D5" w:rsidRDefault="000368D5" w:rsidP="000368D5">
      <w:pPr>
        <w:tabs>
          <w:tab w:val="left" w:leader="dot" w:pos="9072"/>
        </w:tabs>
        <w:ind w:firstLine="0"/>
      </w:pPr>
      <w:r>
        <w:tab/>
      </w:r>
    </w:p>
    <w:p w14:paraId="1E63086C" w14:textId="77777777" w:rsidR="000368D5" w:rsidRDefault="000368D5" w:rsidP="000368D5">
      <w:pPr>
        <w:tabs>
          <w:tab w:val="left" w:leader="dot" w:pos="9072"/>
        </w:tabs>
        <w:ind w:firstLine="0"/>
      </w:pPr>
      <w:r>
        <w:tab/>
      </w:r>
    </w:p>
    <w:p w14:paraId="5846D2F3" w14:textId="77777777" w:rsidR="000368D5" w:rsidRDefault="000368D5" w:rsidP="000368D5">
      <w:pPr>
        <w:tabs>
          <w:tab w:val="left" w:leader="dot" w:pos="9072"/>
        </w:tabs>
        <w:ind w:firstLine="0"/>
      </w:pPr>
      <w:r>
        <w:tab/>
      </w:r>
    </w:p>
    <w:p w14:paraId="3017AB91" w14:textId="77777777" w:rsidR="000368D5" w:rsidRDefault="000368D5" w:rsidP="000368D5">
      <w:pPr>
        <w:tabs>
          <w:tab w:val="left" w:leader="dot" w:pos="9072"/>
        </w:tabs>
        <w:ind w:firstLine="0"/>
      </w:pPr>
      <w:r>
        <w:tab/>
      </w:r>
    </w:p>
    <w:p w14:paraId="171D93BF" w14:textId="77777777" w:rsidR="000368D5" w:rsidRDefault="000368D5" w:rsidP="000368D5">
      <w:pPr>
        <w:tabs>
          <w:tab w:val="left" w:leader="dot" w:pos="9072"/>
        </w:tabs>
        <w:ind w:firstLine="0"/>
      </w:pPr>
      <w:r>
        <w:tab/>
      </w:r>
    </w:p>
    <w:p w14:paraId="64B9D775" w14:textId="77777777" w:rsidR="000368D5" w:rsidRDefault="000368D5" w:rsidP="000368D5">
      <w:pPr>
        <w:tabs>
          <w:tab w:val="left" w:leader="dot" w:pos="9072"/>
        </w:tabs>
        <w:ind w:firstLine="0"/>
      </w:pPr>
      <w:r>
        <w:tab/>
      </w:r>
    </w:p>
    <w:p w14:paraId="488B91E0" w14:textId="77777777" w:rsidR="000368D5" w:rsidRDefault="000368D5" w:rsidP="000368D5">
      <w:pPr>
        <w:tabs>
          <w:tab w:val="left" w:leader="dot" w:pos="9072"/>
        </w:tabs>
        <w:ind w:firstLine="0"/>
      </w:pPr>
      <w:r>
        <w:tab/>
      </w:r>
    </w:p>
    <w:p w14:paraId="0AE94503" w14:textId="3FF539F0" w:rsidR="002256E6" w:rsidRDefault="000368D5" w:rsidP="00A56056">
      <w:pPr>
        <w:tabs>
          <w:tab w:val="left" w:leader="dot" w:pos="9072"/>
        </w:tabs>
        <w:ind w:firstLine="0"/>
      </w:pPr>
      <w:r>
        <w:tab/>
      </w:r>
      <w:r w:rsidRPr="000368D5">
        <w:br w:type="page"/>
      </w:r>
      <w:bookmarkEnd w:id="0"/>
      <w:bookmarkEnd w:id="1"/>
      <w:bookmarkEnd w:id="2"/>
      <w:bookmarkEnd w:id="3"/>
      <w:bookmarkEnd w:id="4"/>
      <w:bookmarkEnd w:id="5"/>
      <w:bookmarkEnd w:id="6"/>
    </w:p>
    <w:sdt>
      <w:sdtPr>
        <w:rPr>
          <w:rFonts w:ascii="Times New Roman" w:eastAsiaTheme="minorHAnsi" w:hAnsi="Times New Roman" w:cstheme="minorBidi"/>
          <w:color w:val="auto"/>
          <w:sz w:val="26"/>
          <w:szCs w:val="22"/>
        </w:rPr>
        <w:id w:val="1020136719"/>
        <w:docPartObj>
          <w:docPartGallery w:val="Table of Contents"/>
          <w:docPartUnique/>
        </w:docPartObj>
      </w:sdtPr>
      <w:sdtEndPr>
        <w:rPr>
          <w:b/>
          <w:bCs/>
          <w:noProof/>
        </w:rPr>
      </w:sdtEndPr>
      <w:sdtContent>
        <w:p w14:paraId="52EAF3A0" w14:textId="0679FE03" w:rsidR="00A56056" w:rsidRPr="003A523D" w:rsidRDefault="00A56056" w:rsidP="00A56056">
          <w:pPr>
            <w:pStyle w:val="TOCHeading"/>
            <w:jc w:val="center"/>
            <w:rPr>
              <w:rFonts w:ascii="Times New Roman" w:hAnsi="Times New Roman" w:cs="Times New Roman"/>
              <w:b/>
              <w:bCs/>
              <w:color w:val="auto"/>
              <w:sz w:val="36"/>
              <w:szCs w:val="36"/>
            </w:rPr>
          </w:pPr>
          <w:r w:rsidRPr="003A523D">
            <w:rPr>
              <w:rFonts w:ascii="Times New Roman" w:hAnsi="Times New Roman" w:cs="Times New Roman"/>
              <w:b/>
              <w:bCs/>
              <w:color w:val="auto"/>
              <w:sz w:val="36"/>
              <w:szCs w:val="36"/>
            </w:rPr>
            <w:t>TABLE OF CONTENT</w:t>
          </w:r>
        </w:p>
        <w:p w14:paraId="0AFBC04A" w14:textId="5C661001" w:rsidR="00241290" w:rsidRDefault="00A56056">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53266364" w:history="1">
            <w:r w:rsidR="00241290" w:rsidRPr="001721B6">
              <w:rPr>
                <w:rStyle w:val="Hyperlink"/>
                <w:noProof/>
              </w:rPr>
              <w:t>Chapter 1:</w:t>
            </w:r>
            <w:r w:rsidR="00241290">
              <w:rPr>
                <w:rFonts w:asciiTheme="minorHAnsi" w:eastAsiaTheme="minorEastAsia" w:hAnsiTheme="minorHAnsi"/>
                <w:b w:val="0"/>
                <w:noProof/>
                <w:sz w:val="22"/>
              </w:rPr>
              <w:tab/>
            </w:r>
            <w:r w:rsidR="00241290" w:rsidRPr="001721B6">
              <w:rPr>
                <w:rStyle w:val="Hyperlink"/>
                <w:noProof/>
              </w:rPr>
              <w:t xml:space="preserve">       INTRODUCTION</w:t>
            </w:r>
            <w:r w:rsidR="00241290">
              <w:rPr>
                <w:noProof/>
                <w:webHidden/>
              </w:rPr>
              <w:tab/>
            </w:r>
            <w:r w:rsidR="00241290">
              <w:rPr>
                <w:noProof/>
                <w:webHidden/>
              </w:rPr>
              <w:fldChar w:fldCharType="begin"/>
            </w:r>
            <w:r w:rsidR="00241290">
              <w:rPr>
                <w:noProof/>
                <w:webHidden/>
              </w:rPr>
              <w:instrText xml:space="preserve"> PAGEREF _Toc153266364 \h </w:instrText>
            </w:r>
            <w:r w:rsidR="00241290">
              <w:rPr>
                <w:noProof/>
                <w:webHidden/>
              </w:rPr>
            </w:r>
            <w:r w:rsidR="00241290">
              <w:rPr>
                <w:noProof/>
                <w:webHidden/>
              </w:rPr>
              <w:fldChar w:fldCharType="separate"/>
            </w:r>
            <w:r w:rsidR="00241290">
              <w:rPr>
                <w:noProof/>
                <w:webHidden/>
              </w:rPr>
              <w:t>1</w:t>
            </w:r>
            <w:r w:rsidR="00241290">
              <w:rPr>
                <w:noProof/>
                <w:webHidden/>
              </w:rPr>
              <w:fldChar w:fldCharType="end"/>
            </w:r>
          </w:hyperlink>
        </w:p>
        <w:p w14:paraId="770C9C0A" w14:textId="620682AB" w:rsidR="00241290" w:rsidRDefault="00241290">
          <w:pPr>
            <w:pStyle w:val="TOC2"/>
            <w:rPr>
              <w:rFonts w:asciiTheme="minorHAnsi" w:eastAsiaTheme="minorEastAsia" w:hAnsiTheme="minorHAnsi"/>
              <w:b w:val="0"/>
              <w:noProof/>
              <w:sz w:val="22"/>
            </w:rPr>
          </w:pPr>
          <w:hyperlink w:anchor="_Toc153266365" w:history="1">
            <w:r w:rsidRPr="001721B6">
              <w:rPr>
                <w:rStyle w:val="Hyperlink"/>
                <w:noProof/>
              </w:rPr>
              <w:t>1.1</w:t>
            </w:r>
            <w:r>
              <w:rPr>
                <w:rFonts w:asciiTheme="minorHAnsi" w:eastAsiaTheme="minorEastAsia" w:hAnsiTheme="minorHAnsi"/>
                <w:b w:val="0"/>
                <w:noProof/>
                <w:sz w:val="22"/>
              </w:rPr>
              <w:tab/>
            </w:r>
            <w:r w:rsidRPr="001721B6">
              <w:rPr>
                <w:rStyle w:val="Hyperlink"/>
                <w:noProof/>
              </w:rPr>
              <w:t>Overview:</w:t>
            </w:r>
            <w:r>
              <w:rPr>
                <w:noProof/>
                <w:webHidden/>
              </w:rPr>
              <w:tab/>
            </w:r>
            <w:r>
              <w:rPr>
                <w:noProof/>
                <w:webHidden/>
              </w:rPr>
              <w:fldChar w:fldCharType="begin"/>
            </w:r>
            <w:r>
              <w:rPr>
                <w:noProof/>
                <w:webHidden/>
              </w:rPr>
              <w:instrText xml:space="preserve"> PAGEREF _Toc153266365 \h </w:instrText>
            </w:r>
            <w:r>
              <w:rPr>
                <w:noProof/>
                <w:webHidden/>
              </w:rPr>
            </w:r>
            <w:r>
              <w:rPr>
                <w:noProof/>
                <w:webHidden/>
              </w:rPr>
              <w:fldChar w:fldCharType="separate"/>
            </w:r>
            <w:r>
              <w:rPr>
                <w:noProof/>
                <w:webHidden/>
              </w:rPr>
              <w:t>1</w:t>
            </w:r>
            <w:r>
              <w:rPr>
                <w:noProof/>
                <w:webHidden/>
              </w:rPr>
              <w:fldChar w:fldCharType="end"/>
            </w:r>
          </w:hyperlink>
        </w:p>
        <w:p w14:paraId="39CB1E93" w14:textId="548EC419" w:rsidR="00241290" w:rsidRDefault="00241290">
          <w:pPr>
            <w:pStyle w:val="TOC3"/>
            <w:rPr>
              <w:rFonts w:asciiTheme="minorHAnsi" w:eastAsiaTheme="minorEastAsia" w:hAnsiTheme="minorHAnsi"/>
              <w:noProof/>
              <w:sz w:val="22"/>
            </w:rPr>
          </w:pPr>
          <w:hyperlink w:anchor="_Toc153266366" w:history="1">
            <w:r w:rsidRPr="001721B6">
              <w:rPr>
                <w:rStyle w:val="Hyperlink"/>
                <w:noProof/>
                <w:lang w:bidi="x-none"/>
                <w14:scene3d>
                  <w14:camera w14:prst="orthographicFront"/>
                  <w14:lightRig w14:rig="threePt" w14:dir="t">
                    <w14:rot w14:lat="0" w14:lon="0" w14:rev="0"/>
                  </w14:lightRig>
                </w14:scene3d>
              </w:rPr>
              <w:t>1.1.1</w:t>
            </w:r>
            <w:r>
              <w:rPr>
                <w:rFonts w:asciiTheme="minorHAnsi" w:eastAsiaTheme="minorEastAsia" w:hAnsiTheme="minorHAnsi"/>
                <w:noProof/>
                <w:sz w:val="22"/>
              </w:rPr>
              <w:tab/>
            </w:r>
            <w:r w:rsidRPr="001721B6">
              <w:rPr>
                <w:rStyle w:val="Hyperlink"/>
                <w:noProof/>
              </w:rPr>
              <w:t>Name of project:</w:t>
            </w:r>
            <w:r>
              <w:rPr>
                <w:noProof/>
                <w:webHidden/>
              </w:rPr>
              <w:tab/>
            </w:r>
            <w:r>
              <w:rPr>
                <w:noProof/>
                <w:webHidden/>
              </w:rPr>
              <w:fldChar w:fldCharType="begin"/>
            </w:r>
            <w:r>
              <w:rPr>
                <w:noProof/>
                <w:webHidden/>
              </w:rPr>
              <w:instrText xml:space="preserve"> PAGEREF _Toc153266366 \h </w:instrText>
            </w:r>
            <w:r>
              <w:rPr>
                <w:noProof/>
                <w:webHidden/>
              </w:rPr>
            </w:r>
            <w:r>
              <w:rPr>
                <w:noProof/>
                <w:webHidden/>
              </w:rPr>
              <w:fldChar w:fldCharType="separate"/>
            </w:r>
            <w:r>
              <w:rPr>
                <w:noProof/>
                <w:webHidden/>
              </w:rPr>
              <w:t>1</w:t>
            </w:r>
            <w:r>
              <w:rPr>
                <w:noProof/>
                <w:webHidden/>
              </w:rPr>
              <w:fldChar w:fldCharType="end"/>
            </w:r>
          </w:hyperlink>
        </w:p>
        <w:p w14:paraId="4060B974" w14:textId="61F71ABA" w:rsidR="00241290" w:rsidRDefault="00241290">
          <w:pPr>
            <w:pStyle w:val="TOC3"/>
            <w:rPr>
              <w:rFonts w:asciiTheme="minorHAnsi" w:eastAsiaTheme="minorEastAsia" w:hAnsiTheme="minorHAnsi"/>
              <w:noProof/>
              <w:sz w:val="22"/>
            </w:rPr>
          </w:pPr>
          <w:hyperlink w:anchor="_Toc153266367" w:history="1">
            <w:r w:rsidRPr="001721B6">
              <w:rPr>
                <w:rStyle w:val="Hyperlink"/>
                <w:noProof/>
                <w:lang w:bidi="x-none"/>
                <w14:scene3d>
                  <w14:camera w14:prst="orthographicFront"/>
                  <w14:lightRig w14:rig="threePt" w14:dir="t">
                    <w14:rot w14:lat="0" w14:lon="0" w14:rev="0"/>
                  </w14:lightRig>
                </w14:scene3d>
              </w:rPr>
              <w:t>1.1.2</w:t>
            </w:r>
            <w:r>
              <w:rPr>
                <w:rFonts w:asciiTheme="minorHAnsi" w:eastAsiaTheme="minorEastAsia" w:hAnsiTheme="minorHAnsi"/>
                <w:noProof/>
                <w:sz w:val="22"/>
              </w:rPr>
              <w:tab/>
            </w:r>
            <w:r w:rsidRPr="001721B6">
              <w:rPr>
                <w:rStyle w:val="Hyperlink"/>
                <w:noProof/>
              </w:rPr>
              <w:t>Introduction:</w:t>
            </w:r>
            <w:r>
              <w:rPr>
                <w:noProof/>
                <w:webHidden/>
              </w:rPr>
              <w:tab/>
            </w:r>
            <w:r>
              <w:rPr>
                <w:noProof/>
                <w:webHidden/>
              </w:rPr>
              <w:fldChar w:fldCharType="begin"/>
            </w:r>
            <w:r>
              <w:rPr>
                <w:noProof/>
                <w:webHidden/>
              </w:rPr>
              <w:instrText xml:space="preserve"> PAGEREF _Toc153266367 \h </w:instrText>
            </w:r>
            <w:r>
              <w:rPr>
                <w:noProof/>
                <w:webHidden/>
              </w:rPr>
            </w:r>
            <w:r>
              <w:rPr>
                <w:noProof/>
                <w:webHidden/>
              </w:rPr>
              <w:fldChar w:fldCharType="separate"/>
            </w:r>
            <w:r>
              <w:rPr>
                <w:noProof/>
                <w:webHidden/>
              </w:rPr>
              <w:t>1</w:t>
            </w:r>
            <w:r>
              <w:rPr>
                <w:noProof/>
                <w:webHidden/>
              </w:rPr>
              <w:fldChar w:fldCharType="end"/>
            </w:r>
          </w:hyperlink>
        </w:p>
        <w:p w14:paraId="59B77EFD" w14:textId="0725FFE8" w:rsidR="00241290" w:rsidRDefault="00241290">
          <w:pPr>
            <w:pStyle w:val="TOC3"/>
            <w:rPr>
              <w:rFonts w:asciiTheme="minorHAnsi" w:eastAsiaTheme="minorEastAsia" w:hAnsiTheme="minorHAnsi"/>
              <w:noProof/>
              <w:sz w:val="22"/>
            </w:rPr>
          </w:pPr>
          <w:hyperlink w:anchor="_Toc153266368" w:history="1">
            <w:r w:rsidRPr="001721B6">
              <w:rPr>
                <w:rStyle w:val="Hyperlink"/>
                <w:noProof/>
                <w:lang w:bidi="x-none"/>
                <w14:scene3d>
                  <w14:camera w14:prst="orthographicFront"/>
                  <w14:lightRig w14:rig="threePt" w14:dir="t">
                    <w14:rot w14:lat="0" w14:lon="0" w14:rev="0"/>
                  </w14:lightRig>
                </w14:scene3d>
              </w:rPr>
              <w:t>1.1.3</w:t>
            </w:r>
            <w:r>
              <w:rPr>
                <w:rFonts w:asciiTheme="minorHAnsi" w:eastAsiaTheme="minorEastAsia" w:hAnsiTheme="minorHAnsi"/>
                <w:noProof/>
                <w:sz w:val="22"/>
              </w:rPr>
              <w:tab/>
            </w:r>
            <w:r w:rsidRPr="001721B6">
              <w:rPr>
                <w:rStyle w:val="Hyperlink"/>
                <w:noProof/>
              </w:rPr>
              <w:t>Objectives:</w:t>
            </w:r>
            <w:r>
              <w:rPr>
                <w:noProof/>
                <w:webHidden/>
              </w:rPr>
              <w:tab/>
            </w:r>
            <w:r>
              <w:rPr>
                <w:noProof/>
                <w:webHidden/>
              </w:rPr>
              <w:fldChar w:fldCharType="begin"/>
            </w:r>
            <w:r>
              <w:rPr>
                <w:noProof/>
                <w:webHidden/>
              </w:rPr>
              <w:instrText xml:space="preserve"> PAGEREF _Toc153266368 \h </w:instrText>
            </w:r>
            <w:r>
              <w:rPr>
                <w:noProof/>
                <w:webHidden/>
              </w:rPr>
            </w:r>
            <w:r>
              <w:rPr>
                <w:noProof/>
                <w:webHidden/>
              </w:rPr>
              <w:fldChar w:fldCharType="separate"/>
            </w:r>
            <w:r>
              <w:rPr>
                <w:noProof/>
                <w:webHidden/>
              </w:rPr>
              <w:t>1</w:t>
            </w:r>
            <w:r>
              <w:rPr>
                <w:noProof/>
                <w:webHidden/>
              </w:rPr>
              <w:fldChar w:fldCharType="end"/>
            </w:r>
          </w:hyperlink>
        </w:p>
        <w:p w14:paraId="6F8FA6AB" w14:textId="2B9181E4" w:rsidR="00241290" w:rsidRDefault="00241290">
          <w:pPr>
            <w:pStyle w:val="TOC3"/>
            <w:rPr>
              <w:rFonts w:asciiTheme="minorHAnsi" w:eastAsiaTheme="minorEastAsia" w:hAnsiTheme="minorHAnsi"/>
              <w:noProof/>
              <w:sz w:val="22"/>
            </w:rPr>
          </w:pPr>
          <w:hyperlink w:anchor="_Toc153266369" w:history="1">
            <w:r w:rsidRPr="001721B6">
              <w:rPr>
                <w:rStyle w:val="Hyperlink"/>
                <w:noProof/>
                <w:lang w:bidi="x-none"/>
                <w14:scene3d>
                  <w14:camera w14:prst="orthographicFront"/>
                  <w14:lightRig w14:rig="threePt" w14:dir="t">
                    <w14:rot w14:lat="0" w14:lon="0" w14:rev="0"/>
                  </w14:lightRig>
                </w14:scene3d>
              </w:rPr>
              <w:t>1.1.4</w:t>
            </w:r>
            <w:r>
              <w:rPr>
                <w:rFonts w:asciiTheme="minorHAnsi" w:eastAsiaTheme="minorEastAsia" w:hAnsiTheme="minorHAnsi"/>
                <w:noProof/>
                <w:sz w:val="22"/>
              </w:rPr>
              <w:tab/>
            </w:r>
            <w:r w:rsidRPr="001721B6">
              <w:rPr>
                <w:rStyle w:val="Hyperlink"/>
                <w:noProof/>
              </w:rPr>
              <w:t>Logo website:</w:t>
            </w:r>
            <w:r>
              <w:rPr>
                <w:noProof/>
                <w:webHidden/>
              </w:rPr>
              <w:tab/>
            </w:r>
            <w:r>
              <w:rPr>
                <w:noProof/>
                <w:webHidden/>
              </w:rPr>
              <w:fldChar w:fldCharType="begin"/>
            </w:r>
            <w:r>
              <w:rPr>
                <w:noProof/>
                <w:webHidden/>
              </w:rPr>
              <w:instrText xml:space="preserve"> PAGEREF _Toc153266369 \h </w:instrText>
            </w:r>
            <w:r>
              <w:rPr>
                <w:noProof/>
                <w:webHidden/>
              </w:rPr>
            </w:r>
            <w:r>
              <w:rPr>
                <w:noProof/>
                <w:webHidden/>
              </w:rPr>
              <w:fldChar w:fldCharType="separate"/>
            </w:r>
            <w:r>
              <w:rPr>
                <w:noProof/>
                <w:webHidden/>
              </w:rPr>
              <w:t>1</w:t>
            </w:r>
            <w:r>
              <w:rPr>
                <w:noProof/>
                <w:webHidden/>
              </w:rPr>
              <w:fldChar w:fldCharType="end"/>
            </w:r>
          </w:hyperlink>
        </w:p>
        <w:p w14:paraId="74F9EA80" w14:textId="72F42F6C" w:rsidR="00241290" w:rsidRDefault="00241290">
          <w:pPr>
            <w:pStyle w:val="TOC3"/>
            <w:rPr>
              <w:rFonts w:asciiTheme="minorHAnsi" w:eastAsiaTheme="minorEastAsia" w:hAnsiTheme="minorHAnsi"/>
              <w:noProof/>
              <w:sz w:val="22"/>
            </w:rPr>
          </w:pPr>
          <w:hyperlink w:anchor="_Toc153266370" w:history="1">
            <w:r w:rsidRPr="001721B6">
              <w:rPr>
                <w:rStyle w:val="Hyperlink"/>
                <w:noProof/>
                <w:lang w:bidi="x-none"/>
                <w14:scene3d>
                  <w14:camera w14:prst="orthographicFront"/>
                  <w14:lightRig w14:rig="threePt" w14:dir="t">
                    <w14:rot w14:lat="0" w14:lon="0" w14:rev="0"/>
                  </w14:lightRig>
                </w14:scene3d>
              </w:rPr>
              <w:t>1.1.5</w:t>
            </w:r>
            <w:r>
              <w:rPr>
                <w:rFonts w:asciiTheme="minorHAnsi" w:eastAsiaTheme="minorEastAsia" w:hAnsiTheme="minorHAnsi"/>
                <w:noProof/>
                <w:sz w:val="22"/>
              </w:rPr>
              <w:tab/>
            </w:r>
            <w:r w:rsidRPr="001721B6">
              <w:rPr>
                <w:rStyle w:val="Hyperlink"/>
                <w:noProof/>
              </w:rPr>
              <w:t>Implementation plan:</w:t>
            </w:r>
            <w:r>
              <w:rPr>
                <w:noProof/>
                <w:webHidden/>
              </w:rPr>
              <w:tab/>
            </w:r>
            <w:r>
              <w:rPr>
                <w:noProof/>
                <w:webHidden/>
              </w:rPr>
              <w:fldChar w:fldCharType="begin"/>
            </w:r>
            <w:r>
              <w:rPr>
                <w:noProof/>
                <w:webHidden/>
              </w:rPr>
              <w:instrText xml:space="preserve"> PAGEREF _Toc153266370 \h </w:instrText>
            </w:r>
            <w:r>
              <w:rPr>
                <w:noProof/>
                <w:webHidden/>
              </w:rPr>
            </w:r>
            <w:r>
              <w:rPr>
                <w:noProof/>
                <w:webHidden/>
              </w:rPr>
              <w:fldChar w:fldCharType="separate"/>
            </w:r>
            <w:r>
              <w:rPr>
                <w:noProof/>
                <w:webHidden/>
              </w:rPr>
              <w:t>2</w:t>
            </w:r>
            <w:r>
              <w:rPr>
                <w:noProof/>
                <w:webHidden/>
              </w:rPr>
              <w:fldChar w:fldCharType="end"/>
            </w:r>
          </w:hyperlink>
        </w:p>
        <w:p w14:paraId="32A61E6C" w14:textId="0A5787B3" w:rsidR="00241290" w:rsidRDefault="00241290">
          <w:pPr>
            <w:pStyle w:val="TOC2"/>
            <w:rPr>
              <w:rFonts w:asciiTheme="minorHAnsi" w:eastAsiaTheme="minorEastAsia" w:hAnsiTheme="minorHAnsi"/>
              <w:b w:val="0"/>
              <w:noProof/>
              <w:sz w:val="22"/>
            </w:rPr>
          </w:pPr>
          <w:hyperlink w:anchor="_Toc153266371" w:history="1">
            <w:r w:rsidRPr="001721B6">
              <w:rPr>
                <w:rStyle w:val="Hyperlink"/>
                <w:noProof/>
              </w:rPr>
              <w:t>1.2</w:t>
            </w:r>
            <w:r>
              <w:rPr>
                <w:rFonts w:asciiTheme="minorHAnsi" w:eastAsiaTheme="minorEastAsia" w:hAnsiTheme="minorHAnsi"/>
                <w:b w:val="0"/>
                <w:noProof/>
                <w:sz w:val="22"/>
              </w:rPr>
              <w:tab/>
            </w:r>
            <w:r w:rsidRPr="001721B6">
              <w:rPr>
                <w:rStyle w:val="Hyperlink"/>
                <w:noProof/>
              </w:rPr>
              <w:t>Methodology, results:</w:t>
            </w:r>
            <w:r>
              <w:rPr>
                <w:noProof/>
                <w:webHidden/>
              </w:rPr>
              <w:tab/>
            </w:r>
            <w:r>
              <w:rPr>
                <w:noProof/>
                <w:webHidden/>
              </w:rPr>
              <w:fldChar w:fldCharType="begin"/>
            </w:r>
            <w:r>
              <w:rPr>
                <w:noProof/>
                <w:webHidden/>
              </w:rPr>
              <w:instrText xml:space="preserve"> PAGEREF _Toc153266371 \h </w:instrText>
            </w:r>
            <w:r>
              <w:rPr>
                <w:noProof/>
                <w:webHidden/>
              </w:rPr>
            </w:r>
            <w:r>
              <w:rPr>
                <w:noProof/>
                <w:webHidden/>
              </w:rPr>
              <w:fldChar w:fldCharType="separate"/>
            </w:r>
            <w:r>
              <w:rPr>
                <w:noProof/>
                <w:webHidden/>
              </w:rPr>
              <w:t>2</w:t>
            </w:r>
            <w:r>
              <w:rPr>
                <w:noProof/>
                <w:webHidden/>
              </w:rPr>
              <w:fldChar w:fldCharType="end"/>
            </w:r>
          </w:hyperlink>
        </w:p>
        <w:p w14:paraId="29E9DAB2" w14:textId="4C7F82A0" w:rsidR="00241290" w:rsidRDefault="00241290">
          <w:pPr>
            <w:pStyle w:val="TOC2"/>
            <w:rPr>
              <w:rFonts w:asciiTheme="minorHAnsi" w:eastAsiaTheme="minorEastAsia" w:hAnsiTheme="minorHAnsi"/>
              <w:b w:val="0"/>
              <w:noProof/>
              <w:sz w:val="22"/>
            </w:rPr>
          </w:pPr>
          <w:hyperlink w:anchor="_Toc153266372" w:history="1">
            <w:r w:rsidRPr="001721B6">
              <w:rPr>
                <w:rStyle w:val="Hyperlink"/>
                <w:noProof/>
              </w:rPr>
              <w:t>1.3</w:t>
            </w:r>
            <w:r>
              <w:rPr>
                <w:rFonts w:asciiTheme="minorHAnsi" w:eastAsiaTheme="minorEastAsia" w:hAnsiTheme="minorHAnsi"/>
                <w:b w:val="0"/>
                <w:noProof/>
                <w:sz w:val="22"/>
              </w:rPr>
              <w:tab/>
            </w:r>
            <w:r w:rsidRPr="001721B6">
              <w:rPr>
                <w:rStyle w:val="Hyperlink"/>
                <w:noProof/>
              </w:rPr>
              <w:t>Project structure:</w:t>
            </w:r>
            <w:r>
              <w:rPr>
                <w:noProof/>
                <w:webHidden/>
              </w:rPr>
              <w:tab/>
            </w:r>
            <w:r>
              <w:rPr>
                <w:noProof/>
                <w:webHidden/>
              </w:rPr>
              <w:fldChar w:fldCharType="begin"/>
            </w:r>
            <w:r>
              <w:rPr>
                <w:noProof/>
                <w:webHidden/>
              </w:rPr>
              <w:instrText xml:space="preserve"> PAGEREF _Toc153266372 \h </w:instrText>
            </w:r>
            <w:r>
              <w:rPr>
                <w:noProof/>
                <w:webHidden/>
              </w:rPr>
            </w:r>
            <w:r>
              <w:rPr>
                <w:noProof/>
                <w:webHidden/>
              </w:rPr>
              <w:fldChar w:fldCharType="separate"/>
            </w:r>
            <w:r>
              <w:rPr>
                <w:noProof/>
                <w:webHidden/>
              </w:rPr>
              <w:t>3</w:t>
            </w:r>
            <w:r>
              <w:rPr>
                <w:noProof/>
                <w:webHidden/>
              </w:rPr>
              <w:fldChar w:fldCharType="end"/>
            </w:r>
          </w:hyperlink>
        </w:p>
        <w:p w14:paraId="0B77A0C1" w14:textId="7FB02F05" w:rsidR="00241290" w:rsidRDefault="00241290">
          <w:pPr>
            <w:pStyle w:val="TOC1"/>
            <w:rPr>
              <w:rFonts w:asciiTheme="minorHAnsi" w:eastAsiaTheme="minorEastAsia" w:hAnsiTheme="minorHAnsi"/>
              <w:b w:val="0"/>
              <w:noProof/>
              <w:sz w:val="22"/>
            </w:rPr>
          </w:pPr>
          <w:hyperlink w:anchor="_Toc153266373" w:history="1">
            <w:r w:rsidRPr="001721B6">
              <w:rPr>
                <w:rStyle w:val="Hyperlink"/>
                <w:noProof/>
              </w:rPr>
              <w:t>Chapter 2:</w:t>
            </w:r>
            <w:r>
              <w:rPr>
                <w:rFonts w:asciiTheme="minorHAnsi" w:eastAsiaTheme="minorEastAsia" w:hAnsiTheme="minorHAnsi"/>
                <w:b w:val="0"/>
                <w:noProof/>
                <w:sz w:val="22"/>
              </w:rPr>
              <w:tab/>
            </w:r>
            <w:r w:rsidRPr="001721B6">
              <w:rPr>
                <w:rStyle w:val="Hyperlink"/>
                <w:noProof/>
              </w:rPr>
              <w:t xml:space="preserve">   SYSTEM ANALYSIS AND DESIGN</w:t>
            </w:r>
            <w:r>
              <w:rPr>
                <w:noProof/>
                <w:webHidden/>
              </w:rPr>
              <w:tab/>
            </w:r>
            <w:r>
              <w:rPr>
                <w:noProof/>
                <w:webHidden/>
              </w:rPr>
              <w:fldChar w:fldCharType="begin"/>
            </w:r>
            <w:r>
              <w:rPr>
                <w:noProof/>
                <w:webHidden/>
              </w:rPr>
              <w:instrText xml:space="preserve"> PAGEREF _Toc153266373 \h </w:instrText>
            </w:r>
            <w:r>
              <w:rPr>
                <w:noProof/>
                <w:webHidden/>
              </w:rPr>
            </w:r>
            <w:r>
              <w:rPr>
                <w:noProof/>
                <w:webHidden/>
              </w:rPr>
              <w:fldChar w:fldCharType="separate"/>
            </w:r>
            <w:r>
              <w:rPr>
                <w:noProof/>
                <w:webHidden/>
              </w:rPr>
              <w:t>4</w:t>
            </w:r>
            <w:r>
              <w:rPr>
                <w:noProof/>
                <w:webHidden/>
              </w:rPr>
              <w:fldChar w:fldCharType="end"/>
            </w:r>
          </w:hyperlink>
        </w:p>
        <w:p w14:paraId="075EC789" w14:textId="7E350623" w:rsidR="00241290" w:rsidRDefault="00241290">
          <w:pPr>
            <w:pStyle w:val="TOC2"/>
            <w:rPr>
              <w:rFonts w:asciiTheme="minorHAnsi" w:eastAsiaTheme="minorEastAsia" w:hAnsiTheme="minorHAnsi"/>
              <w:b w:val="0"/>
              <w:noProof/>
              <w:sz w:val="22"/>
            </w:rPr>
          </w:pPr>
          <w:hyperlink w:anchor="_Toc153266374" w:history="1">
            <w:r w:rsidRPr="001721B6">
              <w:rPr>
                <w:rStyle w:val="Hyperlink"/>
                <w:noProof/>
              </w:rPr>
              <w:t>1.4</w:t>
            </w:r>
            <w:r>
              <w:rPr>
                <w:rFonts w:asciiTheme="minorHAnsi" w:eastAsiaTheme="minorEastAsia" w:hAnsiTheme="minorHAnsi"/>
                <w:b w:val="0"/>
                <w:noProof/>
                <w:sz w:val="22"/>
              </w:rPr>
              <w:tab/>
            </w:r>
            <w:r w:rsidRPr="001721B6">
              <w:rPr>
                <w:rStyle w:val="Hyperlink"/>
                <w:noProof/>
              </w:rPr>
              <w:t>System requirement</w:t>
            </w:r>
            <w:r>
              <w:rPr>
                <w:noProof/>
                <w:webHidden/>
              </w:rPr>
              <w:tab/>
            </w:r>
            <w:r>
              <w:rPr>
                <w:noProof/>
                <w:webHidden/>
              </w:rPr>
              <w:fldChar w:fldCharType="begin"/>
            </w:r>
            <w:r>
              <w:rPr>
                <w:noProof/>
                <w:webHidden/>
              </w:rPr>
              <w:instrText xml:space="preserve"> PAGEREF _Toc153266374 \h </w:instrText>
            </w:r>
            <w:r>
              <w:rPr>
                <w:noProof/>
                <w:webHidden/>
              </w:rPr>
            </w:r>
            <w:r>
              <w:rPr>
                <w:noProof/>
                <w:webHidden/>
              </w:rPr>
              <w:fldChar w:fldCharType="separate"/>
            </w:r>
            <w:r>
              <w:rPr>
                <w:noProof/>
                <w:webHidden/>
              </w:rPr>
              <w:t>4</w:t>
            </w:r>
            <w:r>
              <w:rPr>
                <w:noProof/>
                <w:webHidden/>
              </w:rPr>
              <w:fldChar w:fldCharType="end"/>
            </w:r>
          </w:hyperlink>
        </w:p>
        <w:p w14:paraId="5A1987D1" w14:textId="0C9BEAA5" w:rsidR="00241290" w:rsidRDefault="00241290">
          <w:pPr>
            <w:pStyle w:val="TOC2"/>
            <w:rPr>
              <w:rFonts w:asciiTheme="minorHAnsi" w:eastAsiaTheme="minorEastAsia" w:hAnsiTheme="minorHAnsi"/>
              <w:b w:val="0"/>
              <w:noProof/>
              <w:sz w:val="22"/>
            </w:rPr>
          </w:pPr>
          <w:hyperlink w:anchor="_Toc153266375" w:history="1">
            <w:r w:rsidRPr="001721B6">
              <w:rPr>
                <w:rStyle w:val="Hyperlink"/>
                <w:noProof/>
              </w:rPr>
              <w:t>1.5</w:t>
            </w:r>
            <w:r>
              <w:rPr>
                <w:rFonts w:asciiTheme="minorHAnsi" w:eastAsiaTheme="minorEastAsia" w:hAnsiTheme="minorHAnsi"/>
                <w:b w:val="0"/>
                <w:noProof/>
                <w:sz w:val="22"/>
              </w:rPr>
              <w:tab/>
            </w:r>
            <w:r w:rsidRPr="001721B6">
              <w:rPr>
                <w:rStyle w:val="Hyperlink"/>
                <w:noProof/>
              </w:rPr>
              <w:t>System Usage:</w:t>
            </w:r>
            <w:r>
              <w:rPr>
                <w:noProof/>
                <w:webHidden/>
              </w:rPr>
              <w:tab/>
            </w:r>
            <w:r>
              <w:rPr>
                <w:noProof/>
                <w:webHidden/>
              </w:rPr>
              <w:fldChar w:fldCharType="begin"/>
            </w:r>
            <w:r>
              <w:rPr>
                <w:noProof/>
                <w:webHidden/>
              </w:rPr>
              <w:instrText xml:space="preserve"> PAGEREF _Toc153266375 \h </w:instrText>
            </w:r>
            <w:r>
              <w:rPr>
                <w:noProof/>
                <w:webHidden/>
              </w:rPr>
            </w:r>
            <w:r>
              <w:rPr>
                <w:noProof/>
                <w:webHidden/>
              </w:rPr>
              <w:fldChar w:fldCharType="separate"/>
            </w:r>
            <w:r>
              <w:rPr>
                <w:noProof/>
                <w:webHidden/>
              </w:rPr>
              <w:t>5</w:t>
            </w:r>
            <w:r>
              <w:rPr>
                <w:noProof/>
                <w:webHidden/>
              </w:rPr>
              <w:fldChar w:fldCharType="end"/>
            </w:r>
          </w:hyperlink>
        </w:p>
        <w:p w14:paraId="207C4DD8" w14:textId="5A8746D3" w:rsidR="00241290" w:rsidRDefault="00241290">
          <w:pPr>
            <w:pStyle w:val="TOC3"/>
            <w:rPr>
              <w:rFonts w:asciiTheme="minorHAnsi" w:eastAsiaTheme="minorEastAsia" w:hAnsiTheme="minorHAnsi"/>
              <w:noProof/>
              <w:sz w:val="22"/>
            </w:rPr>
          </w:pPr>
          <w:hyperlink w:anchor="_Toc153266376" w:history="1">
            <w:r w:rsidRPr="001721B6">
              <w:rPr>
                <w:rStyle w:val="Hyperlink"/>
                <w:noProof/>
                <w:lang w:bidi="x-none"/>
                <w14:scene3d>
                  <w14:camera w14:prst="orthographicFront"/>
                  <w14:lightRig w14:rig="threePt" w14:dir="t">
                    <w14:rot w14:lat="0" w14:lon="0" w14:rev="0"/>
                  </w14:lightRig>
                </w14:scene3d>
              </w:rPr>
              <w:t>1.5.1</w:t>
            </w:r>
            <w:r>
              <w:rPr>
                <w:rFonts w:asciiTheme="minorHAnsi" w:eastAsiaTheme="minorEastAsia" w:hAnsiTheme="minorHAnsi"/>
                <w:noProof/>
                <w:sz w:val="22"/>
              </w:rPr>
              <w:tab/>
            </w:r>
            <w:r w:rsidRPr="001721B6">
              <w:rPr>
                <w:rStyle w:val="Hyperlink"/>
                <w:noProof/>
              </w:rPr>
              <w:t>List of Use Cases:</w:t>
            </w:r>
            <w:r>
              <w:rPr>
                <w:noProof/>
                <w:webHidden/>
              </w:rPr>
              <w:tab/>
            </w:r>
            <w:r>
              <w:rPr>
                <w:noProof/>
                <w:webHidden/>
              </w:rPr>
              <w:fldChar w:fldCharType="begin"/>
            </w:r>
            <w:r>
              <w:rPr>
                <w:noProof/>
                <w:webHidden/>
              </w:rPr>
              <w:instrText xml:space="preserve"> PAGEREF _Toc153266376 \h </w:instrText>
            </w:r>
            <w:r>
              <w:rPr>
                <w:noProof/>
                <w:webHidden/>
              </w:rPr>
            </w:r>
            <w:r>
              <w:rPr>
                <w:noProof/>
                <w:webHidden/>
              </w:rPr>
              <w:fldChar w:fldCharType="separate"/>
            </w:r>
            <w:r>
              <w:rPr>
                <w:noProof/>
                <w:webHidden/>
              </w:rPr>
              <w:t>5</w:t>
            </w:r>
            <w:r>
              <w:rPr>
                <w:noProof/>
                <w:webHidden/>
              </w:rPr>
              <w:fldChar w:fldCharType="end"/>
            </w:r>
          </w:hyperlink>
        </w:p>
        <w:p w14:paraId="5BC3270B" w14:textId="4F7CC0F2" w:rsidR="00241290" w:rsidRDefault="00241290">
          <w:pPr>
            <w:pStyle w:val="TOC3"/>
            <w:rPr>
              <w:rFonts w:asciiTheme="minorHAnsi" w:eastAsiaTheme="minorEastAsia" w:hAnsiTheme="minorHAnsi"/>
              <w:noProof/>
              <w:sz w:val="22"/>
            </w:rPr>
          </w:pPr>
          <w:hyperlink w:anchor="_Toc153266377" w:history="1">
            <w:r w:rsidRPr="001721B6">
              <w:rPr>
                <w:rStyle w:val="Hyperlink"/>
                <w:noProof/>
                <w:lang w:val="vi-VN" w:bidi="x-none"/>
                <w14:scene3d>
                  <w14:camera w14:prst="orthographicFront"/>
                  <w14:lightRig w14:rig="threePt" w14:dir="t">
                    <w14:rot w14:lat="0" w14:lon="0" w14:rev="0"/>
                  </w14:lightRig>
                </w14:scene3d>
              </w:rPr>
              <w:t>1.5.2</w:t>
            </w:r>
            <w:r>
              <w:rPr>
                <w:rFonts w:asciiTheme="minorHAnsi" w:eastAsiaTheme="minorEastAsia" w:hAnsiTheme="minorHAnsi"/>
                <w:noProof/>
                <w:sz w:val="22"/>
              </w:rPr>
              <w:tab/>
            </w:r>
            <w:r w:rsidRPr="001721B6">
              <w:rPr>
                <w:rStyle w:val="Hyperlink"/>
                <w:noProof/>
                <w:lang w:val="vi-VN"/>
              </w:rPr>
              <w:t>Use Case Specification</w:t>
            </w:r>
            <w:r w:rsidRPr="001721B6">
              <w:rPr>
                <w:rStyle w:val="Hyperlink"/>
                <w:noProof/>
              </w:rPr>
              <w:t>:</w:t>
            </w:r>
            <w:r>
              <w:rPr>
                <w:noProof/>
                <w:webHidden/>
              </w:rPr>
              <w:tab/>
            </w:r>
            <w:r>
              <w:rPr>
                <w:noProof/>
                <w:webHidden/>
              </w:rPr>
              <w:fldChar w:fldCharType="begin"/>
            </w:r>
            <w:r>
              <w:rPr>
                <w:noProof/>
                <w:webHidden/>
              </w:rPr>
              <w:instrText xml:space="preserve"> PAGEREF _Toc153266377 \h </w:instrText>
            </w:r>
            <w:r>
              <w:rPr>
                <w:noProof/>
                <w:webHidden/>
              </w:rPr>
            </w:r>
            <w:r>
              <w:rPr>
                <w:noProof/>
                <w:webHidden/>
              </w:rPr>
              <w:fldChar w:fldCharType="separate"/>
            </w:r>
            <w:r>
              <w:rPr>
                <w:noProof/>
                <w:webHidden/>
              </w:rPr>
              <w:t>6</w:t>
            </w:r>
            <w:r>
              <w:rPr>
                <w:noProof/>
                <w:webHidden/>
              </w:rPr>
              <w:fldChar w:fldCharType="end"/>
            </w:r>
          </w:hyperlink>
        </w:p>
        <w:p w14:paraId="68BDA716" w14:textId="66C81F4D" w:rsidR="00241290" w:rsidRDefault="00241290">
          <w:pPr>
            <w:pStyle w:val="TOC3"/>
            <w:rPr>
              <w:rFonts w:asciiTheme="minorHAnsi" w:eastAsiaTheme="minorEastAsia" w:hAnsiTheme="minorHAnsi"/>
              <w:noProof/>
              <w:sz w:val="22"/>
            </w:rPr>
          </w:pPr>
          <w:hyperlink w:anchor="_Toc153266378" w:history="1">
            <w:r w:rsidRPr="001721B6">
              <w:rPr>
                <w:rStyle w:val="Hyperlink"/>
                <w:noProof/>
                <w:lang w:bidi="x-none"/>
                <w14:scene3d>
                  <w14:camera w14:prst="orthographicFront"/>
                  <w14:lightRig w14:rig="threePt" w14:dir="t">
                    <w14:rot w14:lat="0" w14:lon="0" w14:rev="0"/>
                  </w14:lightRig>
                </w14:scene3d>
              </w:rPr>
              <w:t>1.5.3</w:t>
            </w:r>
            <w:r>
              <w:rPr>
                <w:rFonts w:asciiTheme="minorHAnsi" w:eastAsiaTheme="minorEastAsia" w:hAnsiTheme="minorHAnsi"/>
                <w:noProof/>
                <w:sz w:val="22"/>
              </w:rPr>
              <w:tab/>
            </w:r>
            <w:r w:rsidRPr="001721B6">
              <w:rPr>
                <w:rStyle w:val="Hyperlink"/>
                <w:noProof/>
              </w:rPr>
              <w:t>Using Use Case Diagrams:</w:t>
            </w:r>
            <w:r>
              <w:rPr>
                <w:noProof/>
                <w:webHidden/>
              </w:rPr>
              <w:tab/>
            </w:r>
            <w:r>
              <w:rPr>
                <w:noProof/>
                <w:webHidden/>
              </w:rPr>
              <w:fldChar w:fldCharType="begin"/>
            </w:r>
            <w:r>
              <w:rPr>
                <w:noProof/>
                <w:webHidden/>
              </w:rPr>
              <w:instrText xml:space="preserve"> PAGEREF _Toc153266378 \h </w:instrText>
            </w:r>
            <w:r>
              <w:rPr>
                <w:noProof/>
                <w:webHidden/>
              </w:rPr>
            </w:r>
            <w:r>
              <w:rPr>
                <w:noProof/>
                <w:webHidden/>
              </w:rPr>
              <w:fldChar w:fldCharType="separate"/>
            </w:r>
            <w:r>
              <w:rPr>
                <w:noProof/>
                <w:webHidden/>
              </w:rPr>
              <w:t>25</w:t>
            </w:r>
            <w:r>
              <w:rPr>
                <w:noProof/>
                <w:webHidden/>
              </w:rPr>
              <w:fldChar w:fldCharType="end"/>
            </w:r>
          </w:hyperlink>
        </w:p>
        <w:p w14:paraId="33C8FE5D" w14:textId="45E3C053" w:rsidR="00241290" w:rsidRDefault="00241290">
          <w:pPr>
            <w:pStyle w:val="TOC2"/>
            <w:rPr>
              <w:rFonts w:asciiTheme="minorHAnsi" w:eastAsiaTheme="minorEastAsia" w:hAnsiTheme="minorHAnsi"/>
              <w:b w:val="0"/>
              <w:noProof/>
              <w:sz w:val="22"/>
            </w:rPr>
          </w:pPr>
          <w:hyperlink w:anchor="_Toc153266380" w:history="1">
            <w:r w:rsidRPr="001721B6">
              <w:rPr>
                <w:rStyle w:val="Hyperlink"/>
                <w:noProof/>
              </w:rPr>
              <w:t>1.6</w:t>
            </w:r>
            <w:r>
              <w:rPr>
                <w:rFonts w:asciiTheme="minorHAnsi" w:eastAsiaTheme="minorEastAsia" w:hAnsiTheme="minorHAnsi"/>
                <w:b w:val="0"/>
                <w:noProof/>
                <w:sz w:val="22"/>
              </w:rPr>
              <w:tab/>
            </w:r>
            <w:r w:rsidRPr="001721B6">
              <w:rPr>
                <w:rStyle w:val="Hyperlink"/>
                <w:noProof/>
              </w:rPr>
              <w:t>Class diagram:</w:t>
            </w:r>
            <w:r>
              <w:rPr>
                <w:noProof/>
                <w:webHidden/>
              </w:rPr>
              <w:tab/>
            </w:r>
            <w:r>
              <w:rPr>
                <w:noProof/>
                <w:webHidden/>
              </w:rPr>
              <w:fldChar w:fldCharType="begin"/>
            </w:r>
            <w:r>
              <w:rPr>
                <w:noProof/>
                <w:webHidden/>
              </w:rPr>
              <w:instrText xml:space="preserve"> PAGEREF _Toc153266380 \h </w:instrText>
            </w:r>
            <w:r>
              <w:rPr>
                <w:noProof/>
                <w:webHidden/>
              </w:rPr>
            </w:r>
            <w:r>
              <w:rPr>
                <w:noProof/>
                <w:webHidden/>
              </w:rPr>
              <w:fldChar w:fldCharType="separate"/>
            </w:r>
            <w:r>
              <w:rPr>
                <w:noProof/>
                <w:webHidden/>
              </w:rPr>
              <w:t>27</w:t>
            </w:r>
            <w:r>
              <w:rPr>
                <w:noProof/>
                <w:webHidden/>
              </w:rPr>
              <w:fldChar w:fldCharType="end"/>
            </w:r>
          </w:hyperlink>
        </w:p>
        <w:p w14:paraId="40D317A4" w14:textId="24A681FA" w:rsidR="00241290" w:rsidRDefault="00241290">
          <w:pPr>
            <w:pStyle w:val="TOC3"/>
            <w:rPr>
              <w:rFonts w:asciiTheme="minorHAnsi" w:eastAsiaTheme="minorEastAsia" w:hAnsiTheme="minorHAnsi"/>
              <w:noProof/>
              <w:sz w:val="22"/>
            </w:rPr>
          </w:pPr>
          <w:hyperlink w:anchor="_Toc153266381" w:history="1">
            <w:r w:rsidRPr="001721B6">
              <w:rPr>
                <w:rStyle w:val="Hyperlink"/>
                <w:noProof/>
                <w:lang w:bidi="x-none"/>
                <w14:scene3d>
                  <w14:camera w14:prst="orthographicFront"/>
                  <w14:lightRig w14:rig="threePt" w14:dir="t">
                    <w14:rot w14:lat="0" w14:lon="0" w14:rev="0"/>
                  </w14:lightRig>
                </w14:scene3d>
              </w:rPr>
              <w:t>1.6.1</w:t>
            </w:r>
            <w:r>
              <w:rPr>
                <w:rFonts w:asciiTheme="minorHAnsi" w:eastAsiaTheme="minorEastAsia" w:hAnsiTheme="minorHAnsi"/>
                <w:noProof/>
                <w:sz w:val="22"/>
              </w:rPr>
              <w:tab/>
            </w:r>
            <w:r w:rsidRPr="001721B6">
              <w:rPr>
                <w:rStyle w:val="Hyperlink"/>
                <w:noProof/>
              </w:rPr>
              <w:t>List of classes</w:t>
            </w:r>
            <w:r w:rsidRPr="001721B6">
              <w:rPr>
                <w:rStyle w:val="Hyperlink"/>
                <w:noProof/>
                <w:lang w:val="vi-VN"/>
              </w:rPr>
              <w:t>:</w:t>
            </w:r>
            <w:r>
              <w:rPr>
                <w:noProof/>
                <w:webHidden/>
              </w:rPr>
              <w:tab/>
            </w:r>
            <w:r>
              <w:rPr>
                <w:noProof/>
                <w:webHidden/>
              </w:rPr>
              <w:fldChar w:fldCharType="begin"/>
            </w:r>
            <w:r>
              <w:rPr>
                <w:noProof/>
                <w:webHidden/>
              </w:rPr>
              <w:instrText xml:space="preserve"> PAGEREF _Toc153266381 \h </w:instrText>
            </w:r>
            <w:r>
              <w:rPr>
                <w:noProof/>
                <w:webHidden/>
              </w:rPr>
            </w:r>
            <w:r>
              <w:rPr>
                <w:noProof/>
                <w:webHidden/>
              </w:rPr>
              <w:fldChar w:fldCharType="separate"/>
            </w:r>
            <w:r>
              <w:rPr>
                <w:noProof/>
                <w:webHidden/>
              </w:rPr>
              <w:t>27</w:t>
            </w:r>
            <w:r>
              <w:rPr>
                <w:noProof/>
                <w:webHidden/>
              </w:rPr>
              <w:fldChar w:fldCharType="end"/>
            </w:r>
          </w:hyperlink>
        </w:p>
        <w:p w14:paraId="7D3ED0F5" w14:textId="1F371191" w:rsidR="00241290" w:rsidRDefault="00241290">
          <w:pPr>
            <w:pStyle w:val="TOC2"/>
            <w:rPr>
              <w:rFonts w:asciiTheme="minorHAnsi" w:eastAsiaTheme="minorEastAsia" w:hAnsiTheme="minorHAnsi"/>
              <w:b w:val="0"/>
              <w:noProof/>
              <w:sz w:val="22"/>
            </w:rPr>
          </w:pPr>
          <w:hyperlink w:anchor="_Toc153266382" w:history="1">
            <w:r w:rsidRPr="001721B6">
              <w:rPr>
                <w:rStyle w:val="Hyperlink"/>
                <w:noProof/>
              </w:rPr>
              <w:t>1.7</w:t>
            </w:r>
            <w:r>
              <w:rPr>
                <w:rFonts w:asciiTheme="minorHAnsi" w:eastAsiaTheme="minorEastAsia" w:hAnsiTheme="minorHAnsi"/>
                <w:b w:val="0"/>
                <w:noProof/>
                <w:sz w:val="22"/>
              </w:rPr>
              <w:tab/>
            </w:r>
            <w:r w:rsidRPr="001721B6">
              <w:rPr>
                <w:rStyle w:val="Hyperlink"/>
                <w:noProof/>
              </w:rPr>
              <w:t>Activity diagram</w:t>
            </w:r>
            <w:r w:rsidRPr="001721B6">
              <w:rPr>
                <w:rStyle w:val="Hyperlink"/>
                <w:noProof/>
                <w:lang w:val="vi-VN"/>
              </w:rPr>
              <w:t>:</w:t>
            </w:r>
            <w:r>
              <w:rPr>
                <w:noProof/>
                <w:webHidden/>
              </w:rPr>
              <w:tab/>
            </w:r>
            <w:r>
              <w:rPr>
                <w:noProof/>
                <w:webHidden/>
              </w:rPr>
              <w:fldChar w:fldCharType="begin"/>
            </w:r>
            <w:r>
              <w:rPr>
                <w:noProof/>
                <w:webHidden/>
              </w:rPr>
              <w:instrText xml:space="preserve"> PAGEREF _Toc153266382 \h </w:instrText>
            </w:r>
            <w:r>
              <w:rPr>
                <w:noProof/>
                <w:webHidden/>
              </w:rPr>
            </w:r>
            <w:r>
              <w:rPr>
                <w:noProof/>
                <w:webHidden/>
              </w:rPr>
              <w:fldChar w:fldCharType="separate"/>
            </w:r>
            <w:r>
              <w:rPr>
                <w:noProof/>
                <w:webHidden/>
              </w:rPr>
              <w:t>29</w:t>
            </w:r>
            <w:r>
              <w:rPr>
                <w:noProof/>
                <w:webHidden/>
              </w:rPr>
              <w:fldChar w:fldCharType="end"/>
            </w:r>
          </w:hyperlink>
        </w:p>
        <w:p w14:paraId="6DE333CC" w14:textId="3819DDAD" w:rsidR="00241290" w:rsidRDefault="00241290">
          <w:pPr>
            <w:pStyle w:val="TOC3"/>
            <w:rPr>
              <w:rFonts w:asciiTheme="minorHAnsi" w:eastAsiaTheme="minorEastAsia" w:hAnsiTheme="minorHAnsi"/>
              <w:noProof/>
              <w:sz w:val="22"/>
            </w:rPr>
          </w:pPr>
          <w:hyperlink w:anchor="_Toc153266383" w:history="1">
            <w:r w:rsidRPr="001721B6">
              <w:rPr>
                <w:rStyle w:val="Hyperlink"/>
                <w:noProof/>
                <w:lang w:bidi="x-none"/>
                <w14:scene3d>
                  <w14:camera w14:prst="orthographicFront"/>
                  <w14:lightRig w14:rig="threePt" w14:dir="t">
                    <w14:rot w14:lat="0" w14:lon="0" w14:rev="0"/>
                  </w14:lightRig>
                </w14:scene3d>
              </w:rPr>
              <w:t>1.7.1</w:t>
            </w:r>
            <w:r>
              <w:rPr>
                <w:rFonts w:asciiTheme="minorHAnsi" w:eastAsiaTheme="minorEastAsia" w:hAnsiTheme="minorHAnsi"/>
                <w:noProof/>
                <w:sz w:val="22"/>
              </w:rPr>
              <w:tab/>
            </w:r>
            <w:r w:rsidRPr="001721B6">
              <w:rPr>
                <w:rStyle w:val="Hyperlink"/>
                <w:noProof/>
                <w:lang w:val="vi-VN"/>
              </w:rPr>
              <w:t>General diagram:</w:t>
            </w:r>
            <w:r>
              <w:rPr>
                <w:noProof/>
                <w:webHidden/>
              </w:rPr>
              <w:tab/>
            </w:r>
            <w:r>
              <w:rPr>
                <w:noProof/>
                <w:webHidden/>
              </w:rPr>
              <w:fldChar w:fldCharType="begin"/>
            </w:r>
            <w:r>
              <w:rPr>
                <w:noProof/>
                <w:webHidden/>
              </w:rPr>
              <w:instrText xml:space="preserve"> PAGEREF _Toc153266383 \h </w:instrText>
            </w:r>
            <w:r>
              <w:rPr>
                <w:noProof/>
                <w:webHidden/>
              </w:rPr>
            </w:r>
            <w:r>
              <w:rPr>
                <w:noProof/>
                <w:webHidden/>
              </w:rPr>
              <w:fldChar w:fldCharType="separate"/>
            </w:r>
            <w:r>
              <w:rPr>
                <w:noProof/>
                <w:webHidden/>
              </w:rPr>
              <w:t>29</w:t>
            </w:r>
            <w:r>
              <w:rPr>
                <w:noProof/>
                <w:webHidden/>
              </w:rPr>
              <w:fldChar w:fldCharType="end"/>
            </w:r>
          </w:hyperlink>
        </w:p>
        <w:p w14:paraId="40470F6C" w14:textId="6EFF4E1C" w:rsidR="00241290" w:rsidRDefault="00241290">
          <w:pPr>
            <w:pStyle w:val="TOC3"/>
            <w:rPr>
              <w:rFonts w:asciiTheme="minorHAnsi" w:eastAsiaTheme="minorEastAsia" w:hAnsiTheme="minorHAnsi"/>
              <w:noProof/>
              <w:sz w:val="22"/>
            </w:rPr>
          </w:pPr>
          <w:hyperlink w:anchor="_Toc153266384" w:history="1">
            <w:r w:rsidRPr="001721B6">
              <w:rPr>
                <w:rStyle w:val="Hyperlink"/>
                <w:noProof/>
                <w:lang w:bidi="x-none"/>
                <w14:scene3d>
                  <w14:camera w14:prst="orthographicFront"/>
                  <w14:lightRig w14:rig="threePt" w14:dir="t">
                    <w14:rot w14:lat="0" w14:lon="0" w14:rev="0"/>
                  </w14:lightRig>
                </w14:scene3d>
              </w:rPr>
              <w:t>1.7.2</w:t>
            </w:r>
            <w:r>
              <w:rPr>
                <w:rFonts w:asciiTheme="minorHAnsi" w:eastAsiaTheme="minorEastAsia" w:hAnsiTheme="minorHAnsi"/>
                <w:noProof/>
                <w:sz w:val="22"/>
              </w:rPr>
              <w:tab/>
            </w:r>
            <w:r w:rsidRPr="001721B6">
              <w:rPr>
                <w:rStyle w:val="Hyperlink"/>
                <w:noProof/>
              </w:rPr>
              <w:t>Log in to the website</w:t>
            </w:r>
            <w:r w:rsidRPr="001721B6">
              <w:rPr>
                <w:rStyle w:val="Hyperlink"/>
                <w:noProof/>
                <w:lang w:val="vi-VN"/>
              </w:rPr>
              <w:t>:</w:t>
            </w:r>
            <w:r>
              <w:rPr>
                <w:noProof/>
                <w:webHidden/>
              </w:rPr>
              <w:tab/>
            </w:r>
            <w:r>
              <w:rPr>
                <w:noProof/>
                <w:webHidden/>
              </w:rPr>
              <w:fldChar w:fldCharType="begin"/>
            </w:r>
            <w:r>
              <w:rPr>
                <w:noProof/>
                <w:webHidden/>
              </w:rPr>
              <w:instrText xml:space="preserve"> PAGEREF _Toc153266384 \h </w:instrText>
            </w:r>
            <w:r>
              <w:rPr>
                <w:noProof/>
                <w:webHidden/>
              </w:rPr>
            </w:r>
            <w:r>
              <w:rPr>
                <w:noProof/>
                <w:webHidden/>
              </w:rPr>
              <w:fldChar w:fldCharType="separate"/>
            </w:r>
            <w:r>
              <w:rPr>
                <w:noProof/>
                <w:webHidden/>
              </w:rPr>
              <w:t>30</w:t>
            </w:r>
            <w:r>
              <w:rPr>
                <w:noProof/>
                <w:webHidden/>
              </w:rPr>
              <w:fldChar w:fldCharType="end"/>
            </w:r>
          </w:hyperlink>
        </w:p>
        <w:p w14:paraId="012774E2" w14:textId="6E6A2D08" w:rsidR="00241290" w:rsidRDefault="00241290">
          <w:pPr>
            <w:pStyle w:val="TOC3"/>
            <w:rPr>
              <w:rFonts w:asciiTheme="minorHAnsi" w:eastAsiaTheme="minorEastAsia" w:hAnsiTheme="minorHAnsi"/>
              <w:noProof/>
              <w:sz w:val="22"/>
            </w:rPr>
          </w:pPr>
          <w:hyperlink w:anchor="_Toc153266385" w:history="1">
            <w:r w:rsidRPr="001721B6">
              <w:rPr>
                <w:rStyle w:val="Hyperlink"/>
                <w:noProof/>
                <w:lang w:bidi="x-none"/>
                <w14:scene3d>
                  <w14:camera w14:prst="orthographicFront"/>
                  <w14:lightRig w14:rig="threePt" w14:dir="t">
                    <w14:rot w14:lat="0" w14:lon="0" w14:rev="0"/>
                  </w14:lightRig>
                </w14:scene3d>
              </w:rPr>
              <w:t>1.7.3</w:t>
            </w:r>
            <w:r>
              <w:rPr>
                <w:rFonts w:asciiTheme="minorHAnsi" w:eastAsiaTheme="minorEastAsia" w:hAnsiTheme="minorHAnsi"/>
                <w:noProof/>
                <w:sz w:val="22"/>
              </w:rPr>
              <w:tab/>
            </w:r>
            <w:r w:rsidRPr="001721B6">
              <w:rPr>
                <w:rStyle w:val="Hyperlink"/>
                <w:noProof/>
              </w:rPr>
              <w:t>Register an account</w:t>
            </w:r>
            <w:r w:rsidRPr="001721B6">
              <w:rPr>
                <w:rStyle w:val="Hyperlink"/>
                <w:noProof/>
                <w:lang w:val="vi-VN"/>
              </w:rPr>
              <w:t>:</w:t>
            </w:r>
            <w:r>
              <w:rPr>
                <w:noProof/>
                <w:webHidden/>
              </w:rPr>
              <w:tab/>
            </w:r>
            <w:r>
              <w:rPr>
                <w:noProof/>
                <w:webHidden/>
              </w:rPr>
              <w:fldChar w:fldCharType="begin"/>
            </w:r>
            <w:r>
              <w:rPr>
                <w:noProof/>
                <w:webHidden/>
              </w:rPr>
              <w:instrText xml:space="preserve"> PAGEREF _Toc153266385 \h </w:instrText>
            </w:r>
            <w:r>
              <w:rPr>
                <w:noProof/>
                <w:webHidden/>
              </w:rPr>
            </w:r>
            <w:r>
              <w:rPr>
                <w:noProof/>
                <w:webHidden/>
              </w:rPr>
              <w:fldChar w:fldCharType="separate"/>
            </w:r>
            <w:r>
              <w:rPr>
                <w:noProof/>
                <w:webHidden/>
              </w:rPr>
              <w:t>31</w:t>
            </w:r>
            <w:r>
              <w:rPr>
                <w:noProof/>
                <w:webHidden/>
              </w:rPr>
              <w:fldChar w:fldCharType="end"/>
            </w:r>
          </w:hyperlink>
        </w:p>
        <w:p w14:paraId="61BBC2FD" w14:textId="02DFF4DA" w:rsidR="00241290" w:rsidRDefault="00241290">
          <w:pPr>
            <w:pStyle w:val="TOC3"/>
            <w:rPr>
              <w:rFonts w:asciiTheme="minorHAnsi" w:eastAsiaTheme="minorEastAsia" w:hAnsiTheme="minorHAnsi"/>
              <w:noProof/>
              <w:sz w:val="22"/>
            </w:rPr>
          </w:pPr>
          <w:hyperlink w:anchor="_Toc153266386" w:history="1">
            <w:r w:rsidRPr="001721B6">
              <w:rPr>
                <w:rStyle w:val="Hyperlink"/>
                <w:noProof/>
                <w:lang w:bidi="x-none"/>
                <w14:scene3d>
                  <w14:camera w14:prst="orthographicFront"/>
                  <w14:lightRig w14:rig="threePt" w14:dir="t">
                    <w14:rot w14:lat="0" w14:lon="0" w14:rev="0"/>
                  </w14:lightRig>
                </w14:scene3d>
              </w:rPr>
              <w:t>1.7.4</w:t>
            </w:r>
            <w:r>
              <w:rPr>
                <w:rFonts w:asciiTheme="minorHAnsi" w:eastAsiaTheme="minorEastAsia" w:hAnsiTheme="minorHAnsi"/>
                <w:noProof/>
                <w:sz w:val="22"/>
              </w:rPr>
              <w:tab/>
            </w:r>
            <w:r w:rsidRPr="001721B6">
              <w:rPr>
                <w:rStyle w:val="Hyperlink"/>
                <w:noProof/>
              </w:rPr>
              <w:t>Add product (Admin)</w:t>
            </w:r>
            <w:r w:rsidRPr="001721B6">
              <w:rPr>
                <w:rStyle w:val="Hyperlink"/>
                <w:noProof/>
                <w:lang w:val="vi-VN"/>
              </w:rPr>
              <w:t>:</w:t>
            </w:r>
            <w:r>
              <w:rPr>
                <w:noProof/>
                <w:webHidden/>
              </w:rPr>
              <w:tab/>
            </w:r>
            <w:r>
              <w:rPr>
                <w:noProof/>
                <w:webHidden/>
              </w:rPr>
              <w:fldChar w:fldCharType="begin"/>
            </w:r>
            <w:r>
              <w:rPr>
                <w:noProof/>
                <w:webHidden/>
              </w:rPr>
              <w:instrText xml:space="preserve"> PAGEREF _Toc153266386 \h </w:instrText>
            </w:r>
            <w:r>
              <w:rPr>
                <w:noProof/>
                <w:webHidden/>
              </w:rPr>
            </w:r>
            <w:r>
              <w:rPr>
                <w:noProof/>
                <w:webHidden/>
              </w:rPr>
              <w:fldChar w:fldCharType="separate"/>
            </w:r>
            <w:r>
              <w:rPr>
                <w:noProof/>
                <w:webHidden/>
              </w:rPr>
              <w:t>32</w:t>
            </w:r>
            <w:r>
              <w:rPr>
                <w:noProof/>
                <w:webHidden/>
              </w:rPr>
              <w:fldChar w:fldCharType="end"/>
            </w:r>
          </w:hyperlink>
        </w:p>
        <w:p w14:paraId="7B344949" w14:textId="73A90F82" w:rsidR="00241290" w:rsidRDefault="00241290">
          <w:pPr>
            <w:pStyle w:val="TOC3"/>
            <w:rPr>
              <w:rFonts w:asciiTheme="minorHAnsi" w:eastAsiaTheme="minorEastAsia" w:hAnsiTheme="minorHAnsi"/>
              <w:noProof/>
              <w:sz w:val="22"/>
            </w:rPr>
          </w:pPr>
          <w:hyperlink w:anchor="_Toc153266387" w:history="1">
            <w:r w:rsidRPr="001721B6">
              <w:rPr>
                <w:rStyle w:val="Hyperlink"/>
                <w:noProof/>
                <w:lang w:bidi="x-none"/>
                <w14:scene3d>
                  <w14:camera w14:prst="orthographicFront"/>
                  <w14:lightRig w14:rig="threePt" w14:dir="t">
                    <w14:rot w14:lat="0" w14:lon="0" w14:rev="0"/>
                  </w14:lightRig>
                </w14:scene3d>
              </w:rPr>
              <w:t>1.7.5</w:t>
            </w:r>
            <w:r>
              <w:rPr>
                <w:rFonts w:asciiTheme="minorHAnsi" w:eastAsiaTheme="minorEastAsia" w:hAnsiTheme="minorHAnsi"/>
                <w:noProof/>
                <w:sz w:val="22"/>
              </w:rPr>
              <w:tab/>
            </w:r>
            <w:r w:rsidRPr="001721B6">
              <w:rPr>
                <w:rStyle w:val="Hyperlink"/>
                <w:noProof/>
              </w:rPr>
              <w:t>Product deletion (Administrator)</w:t>
            </w:r>
            <w:r w:rsidRPr="001721B6">
              <w:rPr>
                <w:rStyle w:val="Hyperlink"/>
                <w:noProof/>
                <w:lang w:val="vi-VN"/>
              </w:rPr>
              <w:t>:</w:t>
            </w:r>
            <w:r>
              <w:rPr>
                <w:noProof/>
                <w:webHidden/>
              </w:rPr>
              <w:tab/>
            </w:r>
            <w:r>
              <w:rPr>
                <w:noProof/>
                <w:webHidden/>
              </w:rPr>
              <w:fldChar w:fldCharType="begin"/>
            </w:r>
            <w:r>
              <w:rPr>
                <w:noProof/>
                <w:webHidden/>
              </w:rPr>
              <w:instrText xml:space="preserve"> PAGEREF _Toc153266387 \h </w:instrText>
            </w:r>
            <w:r>
              <w:rPr>
                <w:noProof/>
                <w:webHidden/>
              </w:rPr>
            </w:r>
            <w:r>
              <w:rPr>
                <w:noProof/>
                <w:webHidden/>
              </w:rPr>
              <w:fldChar w:fldCharType="separate"/>
            </w:r>
            <w:r>
              <w:rPr>
                <w:noProof/>
                <w:webHidden/>
              </w:rPr>
              <w:t>33</w:t>
            </w:r>
            <w:r>
              <w:rPr>
                <w:noProof/>
                <w:webHidden/>
              </w:rPr>
              <w:fldChar w:fldCharType="end"/>
            </w:r>
          </w:hyperlink>
        </w:p>
        <w:p w14:paraId="1FEC77F9" w14:textId="7470CAE5" w:rsidR="00241290" w:rsidRDefault="00241290">
          <w:pPr>
            <w:pStyle w:val="TOC3"/>
            <w:rPr>
              <w:rFonts w:asciiTheme="minorHAnsi" w:eastAsiaTheme="minorEastAsia" w:hAnsiTheme="minorHAnsi"/>
              <w:noProof/>
              <w:sz w:val="22"/>
            </w:rPr>
          </w:pPr>
          <w:hyperlink w:anchor="_Toc153266388" w:history="1">
            <w:r w:rsidRPr="001721B6">
              <w:rPr>
                <w:rStyle w:val="Hyperlink"/>
                <w:noProof/>
                <w:lang w:bidi="x-none"/>
                <w14:scene3d>
                  <w14:camera w14:prst="orthographicFront"/>
                  <w14:lightRig w14:rig="threePt" w14:dir="t">
                    <w14:rot w14:lat="0" w14:lon="0" w14:rev="0"/>
                  </w14:lightRig>
                </w14:scene3d>
              </w:rPr>
              <w:t>1.7.6</w:t>
            </w:r>
            <w:r>
              <w:rPr>
                <w:rFonts w:asciiTheme="minorHAnsi" w:eastAsiaTheme="minorEastAsia" w:hAnsiTheme="minorHAnsi"/>
                <w:noProof/>
                <w:sz w:val="22"/>
              </w:rPr>
              <w:tab/>
            </w:r>
            <w:r w:rsidRPr="001721B6">
              <w:rPr>
                <w:rStyle w:val="Hyperlink"/>
                <w:noProof/>
              </w:rPr>
              <w:t>Buy products</w:t>
            </w:r>
            <w:r w:rsidRPr="001721B6">
              <w:rPr>
                <w:rStyle w:val="Hyperlink"/>
                <w:noProof/>
                <w:lang w:val="vi-VN"/>
              </w:rPr>
              <w:t>:</w:t>
            </w:r>
            <w:r>
              <w:rPr>
                <w:noProof/>
                <w:webHidden/>
              </w:rPr>
              <w:tab/>
            </w:r>
            <w:r>
              <w:rPr>
                <w:noProof/>
                <w:webHidden/>
              </w:rPr>
              <w:fldChar w:fldCharType="begin"/>
            </w:r>
            <w:r>
              <w:rPr>
                <w:noProof/>
                <w:webHidden/>
              </w:rPr>
              <w:instrText xml:space="preserve"> PAGEREF _Toc153266388 \h </w:instrText>
            </w:r>
            <w:r>
              <w:rPr>
                <w:noProof/>
                <w:webHidden/>
              </w:rPr>
            </w:r>
            <w:r>
              <w:rPr>
                <w:noProof/>
                <w:webHidden/>
              </w:rPr>
              <w:fldChar w:fldCharType="separate"/>
            </w:r>
            <w:r>
              <w:rPr>
                <w:noProof/>
                <w:webHidden/>
              </w:rPr>
              <w:t>34</w:t>
            </w:r>
            <w:r>
              <w:rPr>
                <w:noProof/>
                <w:webHidden/>
              </w:rPr>
              <w:fldChar w:fldCharType="end"/>
            </w:r>
          </w:hyperlink>
        </w:p>
        <w:p w14:paraId="4DC34813" w14:textId="71328392" w:rsidR="00241290" w:rsidRDefault="00241290">
          <w:pPr>
            <w:pStyle w:val="TOC2"/>
            <w:rPr>
              <w:rFonts w:asciiTheme="minorHAnsi" w:eastAsiaTheme="minorEastAsia" w:hAnsiTheme="minorHAnsi"/>
              <w:b w:val="0"/>
              <w:noProof/>
              <w:sz w:val="22"/>
            </w:rPr>
          </w:pPr>
          <w:hyperlink w:anchor="_Toc153266389" w:history="1">
            <w:r w:rsidRPr="001721B6">
              <w:rPr>
                <w:rStyle w:val="Hyperlink"/>
                <w:noProof/>
              </w:rPr>
              <w:t>1.8</w:t>
            </w:r>
            <w:r>
              <w:rPr>
                <w:rFonts w:asciiTheme="minorHAnsi" w:eastAsiaTheme="minorEastAsia" w:hAnsiTheme="minorHAnsi"/>
                <w:b w:val="0"/>
                <w:noProof/>
                <w:sz w:val="22"/>
              </w:rPr>
              <w:tab/>
            </w:r>
            <w:r w:rsidRPr="001721B6">
              <w:rPr>
                <w:rStyle w:val="Hyperlink"/>
                <w:noProof/>
              </w:rPr>
              <w:t>State diagram</w:t>
            </w:r>
            <w:r w:rsidRPr="001721B6">
              <w:rPr>
                <w:rStyle w:val="Hyperlink"/>
                <w:noProof/>
                <w:lang w:val="vi-VN"/>
              </w:rPr>
              <w:t>:</w:t>
            </w:r>
            <w:r>
              <w:rPr>
                <w:noProof/>
                <w:webHidden/>
              </w:rPr>
              <w:tab/>
            </w:r>
            <w:r>
              <w:rPr>
                <w:noProof/>
                <w:webHidden/>
              </w:rPr>
              <w:fldChar w:fldCharType="begin"/>
            </w:r>
            <w:r>
              <w:rPr>
                <w:noProof/>
                <w:webHidden/>
              </w:rPr>
              <w:instrText xml:space="preserve"> PAGEREF _Toc153266389 \h </w:instrText>
            </w:r>
            <w:r>
              <w:rPr>
                <w:noProof/>
                <w:webHidden/>
              </w:rPr>
            </w:r>
            <w:r>
              <w:rPr>
                <w:noProof/>
                <w:webHidden/>
              </w:rPr>
              <w:fldChar w:fldCharType="separate"/>
            </w:r>
            <w:r>
              <w:rPr>
                <w:noProof/>
                <w:webHidden/>
              </w:rPr>
              <w:t>34</w:t>
            </w:r>
            <w:r>
              <w:rPr>
                <w:noProof/>
                <w:webHidden/>
              </w:rPr>
              <w:fldChar w:fldCharType="end"/>
            </w:r>
          </w:hyperlink>
        </w:p>
        <w:p w14:paraId="57B0D8B8" w14:textId="5EEE9DDE" w:rsidR="00241290" w:rsidRDefault="00241290">
          <w:pPr>
            <w:pStyle w:val="TOC3"/>
            <w:rPr>
              <w:rFonts w:asciiTheme="minorHAnsi" w:eastAsiaTheme="minorEastAsia" w:hAnsiTheme="minorHAnsi"/>
              <w:noProof/>
              <w:sz w:val="22"/>
            </w:rPr>
          </w:pPr>
          <w:hyperlink w:anchor="_Toc153266390" w:history="1">
            <w:r w:rsidRPr="001721B6">
              <w:rPr>
                <w:rStyle w:val="Hyperlink"/>
                <w:noProof/>
                <w:lang w:bidi="x-none"/>
                <w14:scene3d>
                  <w14:camera w14:prst="orthographicFront"/>
                  <w14:lightRig w14:rig="threePt" w14:dir="t">
                    <w14:rot w14:lat="0" w14:lon="0" w14:rev="0"/>
                  </w14:lightRig>
                </w14:scene3d>
              </w:rPr>
              <w:t>1.8.1</w:t>
            </w:r>
            <w:r>
              <w:rPr>
                <w:rFonts w:asciiTheme="minorHAnsi" w:eastAsiaTheme="minorEastAsia" w:hAnsiTheme="minorHAnsi"/>
                <w:noProof/>
                <w:sz w:val="22"/>
              </w:rPr>
              <w:tab/>
            </w:r>
            <w:r w:rsidRPr="001721B6">
              <w:rPr>
                <w:rStyle w:val="Hyperlink"/>
                <w:noProof/>
              </w:rPr>
              <w:t>Login</w:t>
            </w:r>
            <w:r w:rsidRPr="001721B6">
              <w:rPr>
                <w:rStyle w:val="Hyperlink"/>
                <w:noProof/>
                <w:lang w:val="vi-VN"/>
              </w:rPr>
              <w:t>:</w:t>
            </w:r>
            <w:r>
              <w:rPr>
                <w:noProof/>
                <w:webHidden/>
              </w:rPr>
              <w:tab/>
            </w:r>
            <w:r>
              <w:rPr>
                <w:noProof/>
                <w:webHidden/>
              </w:rPr>
              <w:fldChar w:fldCharType="begin"/>
            </w:r>
            <w:r>
              <w:rPr>
                <w:noProof/>
                <w:webHidden/>
              </w:rPr>
              <w:instrText xml:space="preserve"> PAGEREF _Toc153266390 \h </w:instrText>
            </w:r>
            <w:r>
              <w:rPr>
                <w:noProof/>
                <w:webHidden/>
              </w:rPr>
            </w:r>
            <w:r>
              <w:rPr>
                <w:noProof/>
                <w:webHidden/>
              </w:rPr>
              <w:fldChar w:fldCharType="separate"/>
            </w:r>
            <w:r>
              <w:rPr>
                <w:noProof/>
                <w:webHidden/>
              </w:rPr>
              <w:t>34</w:t>
            </w:r>
            <w:r>
              <w:rPr>
                <w:noProof/>
                <w:webHidden/>
              </w:rPr>
              <w:fldChar w:fldCharType="end"/>
            </w:r>
          </w:hyperlink>
        </w:p>
        <w:p w14:paraId="3676E030" w14:textId="2D7B36B2" w:rsidR="00241290" w:rsidRDefault="00241290">
          <w:pPr>
            <w:pStyle w:val="TOC3"/>
            <w:rPr>
              <w:rFonts w:asciiTheme="minorHAnsi" w:eastAsiaTheme="minorEastAsia" w:hAnsiTheme="minorHAnsi"/>
              <w:noProof/>
              <w:sz w:val="22"/>
            </w:rPr>
          </w:pPr>
          <w:hyperlink w:anchor="_Toc153266391" w:history="1">
            <w:r w:rsidRPr="001721B6">
              <w:rPr>
                <w:rStyle w:val="Hyperlink"/>
                <w:noProof/>
                <w:lang w:bidi="x-none"/>
                <w14:scene3d>
                  <w14:camera w14:prst="orthographicFront"/>
                  <w14:lightRig w14:rig="threePt" w14:dir="t">
                    <w14:rot w14:lat="0" w14:lon="0" w14:rev="0"/>
                  </w14:lightRig>
                </w14:scene3d>
              </w:rPr>
              <w:t>1.8.2</w:t>
            </w:r>
            <w:r>
              <w:rPr>
                <w:rFonts w:asciiTheme="minorHAnsi" w:eastAsiaTheme="minorEastAsia" w:hAnsiTheme="minorHAnsi"/>
                <w:noProof/>
                <w:sz w:val="22"/>
              </w:rPr>
              <w:tab/>
            </w:r>
            <w:r w:rsidRPr="001721B6">
              <w:rPr>
                <w:rStyle w:val="Hyperlink"/>
                <w:noProof/>
              </w:rPr>
              <w:t>Register</w:t>
            </w:r>
            <w:r>
              <w:rPr>
                <w:noProof/>
                <w:webHidden/>
              </w:rPr>
              <w:tab/>
            </w:r>
            <w:r>
              <w:rPr>
                <w:noProof/>
                <w:webHidden/>
              </w:rPr>
              <w:fldChar w:fldCharType="begin"/>
            </w:r>
            <w:r>
              <w:rPr>
                <w:noProof/>
                <w:webHidden/>
              </w:rPr>
              <w:instrText xml:space="preserve"> PAGEREF _Toc153266391 \h </w:instrText>
            </w:r>
            <w:r>
              <w:rPr>
                <w:noProof/>
                <w:webHidden/>
              </w:rPr>
            </w:r>
            <w:r>
              <w:rPr>
                <w:noProof/>
                <w:webHidden/>
              </w:rPr>
              <w:fldChar w:fldCharType="separate"/>
            </w:r>
            <w:r>
              <w:rPr>
                <w:noProof/>
                <w:webHidden/>
              </w:rPr>
              <w:t>35</w:t>
            </w:r>
            <w:r>
              <w:rPr>
                <w:noProof/>
                <w:webHidden/>
              </w:rPr>
              <w:fldChar w:fldCharType="end"/>
            </w:r>
          </w:hyperlink>
        </w:p>
        <w:p w14:paraId="09836702" w14:textId="21035B39" w:rsidR="00241290" w:rsidRDefault="00241290">
          <w:pPr>
            <w:pStyle w:val="TOC3"/>
            <w:rPr>
              <w:rFonts w:asciiTheme="minorHAnsi" w:eastAsiaTheme="minorEastAsia" w:hAnsiTheme="minorHAnsi"/>
              <w:noProof/>
              <w:sz w:val="22"/>
            </w:rPr>
          </w:pPr>
          <w:hyperlink w:anchor="_Toc153266392" w:history="1">
            <w:r w:rsidRPr="001721B6">
              <w:rPr>
                <w:rStyle w:val="Hyperlink"/>
                <w:noProof/>
                <w:lang w:bidi="x-none"/>
                <w14:scene3d>
                  <w14:camera w14:prst="orthographicFront"/>
                  <w14:lightRig w14:rig="threePt" w14:dir="t">
                    <w14:rot w14:lat="0" w14:lon="0" w14:rev="0"/>
                  </w14:lightRig>
                </w14:scene3d>
              </w:rPr>
              <w:t>1.8.3</w:t>
            </w:r>
            <w:r>
              <w:rPr>
                <w:rFonts w:asciiTheme="minorHAnsi" w:eastAsiaTheme="minorEastAsia" w:hAnsiTheme="minorHAnsi"/>
                <w:noProof/>
                <w:sz w:val="22"/>
              </w:rPr>
              <w:tab/>
            </w:r>
            <w:r w:rsidRPr="001721B6">
              <w:rPr>
                <w:rStyle w:val="Hyperlink"/>
                <w:noProof/>
              </w:rPr>
              <w:t>Shopping cart management</w:t>
            </w:r>
            <w:r w:rsidRPr="001721B6">
              <w:rPr>
                <w:rStyle w:val="Hyperlink"/>
                <w:noProof/>
                <w:lang w:val="vi-VN"/>
              </w:rPr>
              <w:t>:</w:t>
            </w:r>
            <w:r>
              <w:rPr>
                <w:noProof/>
                <w:webHidden/>
              </w:rPr>
              <w:tab/>
            </w:r>
            <w:r>
              <w:rPr>
                <w:noProof/>
                <w:webHidden/>
              </w:rPr>
              <w:fldChar w:fldCharType="begin"/>
            </w:r>
            <w:r>
              <w:rPr>
                <w:noProof/>
                <w:webHidden/>
              </w:rPr>
              <w:instrText xml:space="preserve"> PAGEREF _Toc153266392 \h </w:instrText>
            </w:r>
            <w:r>
              <w:rPr>
                <w:noProof/>
                <w:webHidden/>
              </w:rPr>
            </w:r>
            <w:r>
              <w:rPr>
                <w:noProof/>
                <w:webHidden/>
              </w:rPr>
              <w:fldChar w:fldCharType="separate"/>
            </w:r>
            <w:r>
              <w:rPr>
                <w:noProof/>
                <w:webHidden/>
              </w:rPr>
              <w:t>35</w:t>
            </w:r>
            <w:r>
              <w:rPr>
                <w:noProof/>
                <w:webHidden/>
              </w:rPr>
              <w:fldChar w:fldCharType="end"/>
            </w:r>
          </w:hyperlink>
        </w:p>
        <w:p w14:paraId="11137BD7" w14:textId="200AE311" w:rsidR="00241290" w:rsidRDefault="00241290">
          <w:pPr>
            <w:pStyle w:val="TOC2"/>
            <w:rPr>
              <w:rFonts w:asciiTheme="minorHAnsi" w:eastAsiaTheme="minorEastAsia" w:hAnsiTheme="minorHAnsi"/>
              <w:b w:val="0"/>
              <w:noProof/>
              <w:sz w:val="22"/>
            </w:rPr>
          </w:pPr>
          <w:hyperlink w:anchor="_Toc153266393" w:history="1">
            <w:r w:rsidRPr="001721B6">
              <w:rPr>
                <w:rStyle w:val="Hyperlink"/>
                <w:noProof/>
              </w:rPr>
              <w:t>1.9</w:t>
            </w:r>
            <w:r>
              <w:rPr>
                <w:rFonts w:asciiTheme="minorHAnsi" w:eastAsiaTheme="minorEastAsia" w:hAnsiTheme="minorHAnsi"/>
                <w:b w:val="0"/>
                <w:noProof/>
                <w:sz w:val="22"/>
              </w:rPr>
              <w:tab/>
            </w:r>
            <w:r w:rsidRPr="001721B6">
              <w:rPr>
                <w:rStyle w:val="Hyperlink"/>
                <w:noProof/>
              </w:rPr>
              <w:t>Interaction diagram (Sequence diagram)</w:t>
            </w:r>
            <w:r w:rsidRPr="001721B6">
              <w:rPr>
                <w:rStyle w:val="Hyperlink"/>
                <w:noProof/>
                <w:lang w:val="vi-VN"/>
              </w:rPr>
              <w:t>:</w:t>
            </w:r>
            <w:r>
              <w:rPr>
                <w:noProof/>
                <w:webHidden/>
              </w:rPr>
              <w:tab/>
            </w:r>
            <w:r>
              <w:rPr>
                <w:noProof/>
                <w:webHidden/>
              </w:rPr>
              <w:fldChar w:fldCharType="begin"/>
            </w:r>
            <w:r>
              <w:rPr>
                <w:noProof/>
                <w:webHidden/>
              </w:rPr>
              <w:instrText xml:space="preserve"> PAGEREF _Toc153266393 \h </w:instrText>
            </w:r>
            <w:r>
              <w:rPr>
                <w:noProof/>
                <w:webHidden/>
              </w:rPr>
            </w:r>
            <w:r>
              <w:rPr>
                <w:noProof/>
                <w:webHidden/>
              </w:rPr>
              <w:fldChar w:fldCharType="separate"/>
            </w:r>
            <w:r>
              <w:rPr>
                <w:noProof/>
                <w:webHidden/>
              </w:rPr>
              <w:t>36</w:t>
            </w:r>
            <w:r>
              <w:rPr>
                <w:noProof/>
                <w:webHidden/>
              </w:rPr>
              <w:fldChar w:fldCharType="end"/>
            </w:r>
          </w:hyperlink>
        </w:p>
        <w:p w14:paraId="33829EDA" w14:textId="463C7965" w:rsidR="00241290" w:rsidRDefault="00241290">
          <w:pPr>
            <w:pStyle w:val="TOC3"/>
            <w:rPr>
              <w:rFonts w:asciiTheme="minorHAnsi" w:eastAsiaTheme="minorEastAsia" w:hAnsiTheme="minorHAnsi"/>
              <w:noProof/>
              <w:sz w:val="22"/>
            </w:rPr>
          </w:pPr>
          <w:hyperlink w:anchor="_Toc153266394" w:history="1">
            <w:r w:rsidRPr="001721B6">
              <w:rPr>
                <w:rStyle w:val="Hyperlink"/>
                <w:noProof/>
                <w:lang w:bidi="x-none"/>
                <w14:scene3d>
                  <w14:camera w14:prst="orthographicFront"/>
                  <w14:lightRig w14:rig="threePt" w14:dir="t">
                    <w14:rot w14:lat="0" w14:lon="0" w14:rev="0"/>
                  </w14:lightRig>
                </w14:scene3d>
              </w:rPr>
              <w:t>1.9.1</w:t>
            </w:r>
            <w:r>
              <w:rPr>
                <w:rFonts w:asciiTheme="minorHAnsi" w:eastAsiaTheme="minorEastAsia" w:hAnsiTheme="minorHAnsi"/>
                <w:noProof/>
                <w:sz w:val="22"/>
              </w:rPr>
              <w:tab/>
            </w:r>
            <w:r w:rsidRPr="001721B6">
              <w:rPr>
                <w:rStyle w:val="Hyperlink"/>
                <w:noProof/>
              </w:rPr>
              <w:t>General diagram</w:t>
            </w:r>
            <w:r w:rsidRPr="001721B6">
              <w:rPr>
                <w:rStyle w:val="Hyperlink"/>
                <w:noProof/>
                <w:lang w:val="vi-VN"/>
              </w:rPr>
              <w:t>:</w:t>
            </w:r>
            <w:r>
              <w:rPr>
                <w:noProof/>
                <w:webHidden/>
              </w:rPr>
              <w:tab/>
            </w:r>
            <w:r>
              <w:rPr>
                <w:noProof/>
                <w:webHidden/>
              </w:rPr>
              <w:fldChar w:fldCharType="begin"/>
            </w:r>
            <w:r>
              <w:rPr>
                <w:noProof/>
                <w:webHidden/>
              </w:rPr>
              <w:instrText xml:space="preserve"> PAGEREF _Toc153266394 \h </w:instrText>
            </w:r>
            <w:r>
              <w:rPr>
                <w:noProof/>
                <w:webHidden/>
              </w:rPr>
            </w:r>
            <w:r>
              <w:rPr>
                <w:noProof/>
                <w:webHidden/>
              </w:rPr>
              <w:fldChar w:fldCharType="separate"/>
            </w:r>
            <w:r>
              <w:rPr>
                <w:noProof/>
                <w:webHidden/>
              </w:rPr>
              <w:t>36</w:t>
            </w:r>
            <w:r>
              <w:rPr>
                <w:noProof/>
                <w:webHidden/>
              </w:rPr>
              <w:fldChar w:fldCharType="end"/>
            </w:r>
          </w:hyperlink>
        </w:p>
        <w:p w14:paraId="3514F06E" w14:textId="57444BA9" w:rsidR="00241290" w:rsidRDefault="00241290">
          <w:pPr>
            <w:pStyle w:val="TOC3"/>
            <w:rPr>
              <w:rFonts w:asciiTheme="minorHAnsi" w:eastAsiaTheme="minorEastAsia" w:hAnsiTheme="minorHAnsi"/>
              <w:noProof/>
              <w:sz w:val="22"/>
            </w:rPr>
          </w:pPr>
          <w:hyperlink w:anchor="_Toc153266395" w:history="1">
            <w:r w:rsidRPr="001721B6">
              <w:rPr>
                <w:rStyle w:val="Hyperlink"/>
                <w:noProof/>
                <w:lang w:bidi="x-none"/>
                <w14:scene3d>
                  <w14:camera w14:prst="orthographicFront"/>
                  <w14:lightRig w14:rig="threePt" w14:dir="t">
                    <w14:rot w14:lat="0" w14:lon="0" w14:rev="0"/>
                  </w14:lightRig>
                </w14:scene3d>
              </w:rPr>
              <w:t>1.9.2</w:t>
            </w:r>
            <w:r>
              <w:rPr>
                <w:rFonts w:asciiTheme="minorHAnsi" w:eastAsiaTheme="minorEastAsia" w:hAnsiTheme="minorHAnsi"/>
                <w:noProof/>
                <w:sz w:val="22"/>
              </w:rPr>
              <w:tab/>
            </w:r>
            <w:r w:rsidRPr="001721B6">
              <w:rPr>
                <w:rStyle w:val="Hyperlink"/>
                <w:noProof/>
              </w:rPr>
              <w:t>Log in to the website</w:t>
            </w:r>
            <w:r w:rsidRPr="001721B6">
              <w:rPr>
                <w:rStyle w:val="Hyperlink"/>
                <w:noProof/>
                <w:lang w:val="vi-VN"/>
              </w:rPr>
              <w:t>:</w:t>
            </w:r>
            <w:r>
              <w:rPr>
                <w:noProof/>
                <w:webHidden/>
              </w:rPr>
              <w:tab/>
            </w:r>
            <w:r>
              <w:rPr>
                <w:noProof/>
                <w:webHidden/>
              </w:rPr>
              <w:fldChar w:fldCharType="begin"/>
            </w:r>
            <w:r>
              <w:rPr>
                <w:noProof/>
                <w:webHidden/>
              </w:rPr>
              <w:instrText xml:space="preserve"> PAGEREF _Toc153266395 \h </w:instrText>
            </w:r>
            <w:r>
              <w:rPr>
                <w:noProof/>
                <w:webHidden/>
              </w:rPr>
            </w:r>
            <w:r>
              <w:rPr>
                <w:noProof/>
                <w:webHidden/>
              </w:rPr>
              <w:fldChar w:fldCharType="separate"/>
            </w:r>
            <w:r>
              <w:rPr>
                <w:noProof/>
                <w:webHidden/>
              </w:rPr>
              <w:t>37</w:t>
            </w:r>
            <w:r>
              <w:rPr>
                <w:noProof/>
                <w:webHidden/>
              </w:rPr>
              <w:fldChar w:fldCharType="end"/>
            </w:r>
          </w:hyperlink>
        </w:p>
        <w:p w14:paraId="014B8412" w14:textId="04D21B76" w:rsidR="00241290" w:rsidRDefault="00241290">
          <w:pPr>
            <w:pStyle w:val="TOC3"/>
            <w:rPr>
              <w:rFonts w:asciiTheme="minorHAnsi" w:eastAsiaTheme="minorEastAsia" w:hAnsiTheme="minorHAnsi"/>
              <w:noProof/>
              <w:sz w:val="22"/>
            </w:rPr>
          </w:pPr>
          <w:hyperlink w:anchor="_Toc153266397" w:history="1">
            <w:r w:rsidRPr="001721B6">
              <w:rPr>
                <w:rStyle w:val="Hyperlink"/>
                <w:noProof/>
                <w:lang w:bidi="x-none"/>
                <w14:scene3d>
                  <w14:camera w14:prst="orthographicFront"/>
                  <w14:lightRig w14:rig="threePt" w14:dir="t">
                    <w14:rot w14:lat="0" w14:lon="0" w14:rev="0"/>
                  </w14:lightRig>
                </w14:scene3d>
              </w:rPr>
              <w:t>1.9.3</w:t>
            </w:r>
            <w:r>
              <w:rPr>
                <w:rFonts w:asciiTheme="minorHAnsi" w:eastAsiaTheme="minorEastAsia" w:hAnsiTheme="minorHAnsi"/>
                <w:noProof/>
                <w:sz w:val="22"/>
              </w:rPr>
              <w:tab/>
            </w:r>
            <w:r w:rsidRPr="001721B6">
              <w:rPr>
                <w:rStyle w:val="Hyperlink"/>
                <w:noProof/>
              </w:rPr>
              <w:t>Register an account</w:t>
            </w:r>
            <w:r w:rsidRPr="001721B6">
              <w:rPr>
                <w:rStyle w:val="Hyperlink"/>
                <w:noProof/>
                <w:lang w:val="vi-VN"/>
              </w:rPr>
              <w:t>:</w:t>
            </w:r>
            <w:r>
              <w:rPr>
                <w:noProof/>
                <w:webHidden/>
              </w:rPr>
              <w:tab/>
            </w:r>
            <w:r>
              <w:rPr>
                <w:noProof/>
                <w:webHidden/>
              </w:rPr>
              <w:fldChar w:fldCharType="begin"/>
            </w:r>
            <w:r>
              <w:rPr>
                <w:noProof/>
                <w:webHidden/>
              </w:rPr>
              <w:instrText xml:space="preserve"> PAGEREF _Toc153266397 \h </w:instrText>
            </w:r>
            <w:r>
              <w:rPr>
                <w:noProof/>
                <w:webHidden/>
              </w:rPr>
            </w:r>
            <w:r>
              <w:rPr>
                <w:noProof/>
                <w:webHidden/>
              </w:rPr>
              <w:fldChar w:fldCharType="separate"/>
            </w:r>
            <w:r>
              <w:rPr>
                <w:noProof/>
                <w:webHidden/>
              </w:rPr>
              <w:t>37</w:t>
            </w:r>
            <w:r>
              <w:rPr>
                <w:noProof/>
                <w:webHidden/>
              </w:rPr>
              <w:fldChar w:fldCharType="end"/>
            </w:r>
          </w:hyperlink>
        </w:p>
        <w:p w14:paraId="49166973" w14:textId="6F3DB096" w:rsidR="00241290" w:rsidRDefault="00241290">
          <w:pPr>
            <w:pStyle w:val="TOC3"/>
            <w:rPr>
              <w:rFonts w:asciiTheme="minorHAnsi" w:eastAsiaTheme="minorEastAsia" w:hAnsiTheme="minorHAnsi"/>
              <w:noProof/>
              <w:sz w:val="22"/>
            </w:rPr>
          </w:pPr>
          <w:hyperlink w:anchor="_Toc153266398" w:history="1">
            <w:r w:rsidRPr="001721B6">
              <w:rPr>
                <w:rStyle w:val="Hyperlink"/>
                <w:noProof/>
                <w:lang w:bidi="x-none"/>
                <w14:scene3d>
                  <w14:camera w14:prst="orthographicFront"/>
                  <w14:lightRig w14:rig="threePt" w14:dir="t">
                    <w14:rot w14:lat="0" w14:lon="0" w14:rev="0"/>
                  </w14:lightRig>
                </w14:scene3d>
              </w:rPr>
              <w:t>1.9.4</w:t>
            </w:r>
            <w:r>
              <w:rPr>
                <w:rFonts w:asciiTheme="minorHAnsi" w:eastAsiaTheme="minorEastAsia" w:hAnsiTheme="minorHAnsi"/>
                <w:noProof/>
                <w:sz w:val="22"/>
              </w:rPr>
              <w:tab/>
            </w:r>
            <w:r w:rsidRPr="001721B6">
              <w:rPr>
                <w:rStyle w:val="Hyperlink"/>
                <w:noProof/>
              </w:rPr>
              <w:t xml:space="preserve"> Add product (Admin)</w:t>
            </w:r>
            <w:r w:rsidRPr="001721B6">
              <w:rPr>
                <w:rStyle w:val="Hyperlink"/>
                <w:noProof/>
                <w:lang w:val="vi-VN"/>
              </w:rPr>
              <w:t>:</w:t>
            </w:r>
            <w:r>
              <w:rPr>
                <w:noProof/>
                <w:webHidden/>
              </w:rPr>
              <w:tab/>
            </w:r>
            <w:r>
              <w:rPr>
                <w:noProof/>
                <w:webHidden/>
              </w:rPr>
              <w:fldChar w:fldCharType="begin"/>
            </w:r>
            <w:r>
              <w:rPr>
                <w:noProof/>
                <w:webHidden/>
              </w:rPr>
              <w:instrText xml:space="preserve"> PAGEREF _Toc153266398 \h </w:instrText>
            </w:r>
            <w:r>
              <w:rPr>
                <w:noProof/>
                <w:webHidden/>
              </w:rPr>
            </w:r>
            <w:r>
              <w:rPr>
                <w:noProof/>
                <w:webHidden/>
              </w:rPr>
              <w:fldChar w:fldCharType="separate"/>
            </w:r>
            <w:r>
              <w:rPr>
                <w:noProof/>
                <w:webHidden/>
              </w:rPr>
              <w:t>38</w:t>
            </w:r>
            <w:r>
              <w:rPr>
                <w:noProof/>
                <w:webHidden/>
              </w:rPr>
              <w:fldChar w:fldCharType="end"/>
            </w:r>
          </w:hyperlink>
        </w:p>
        <w:p w14:paraId="7BD8427B" w14:textId="30985300" w:rsidR="00241290" w:rsidRDefault="00241290">
          <w:pPr>
            <w:pStyle w:val="TOC3"/>
            <w:rPr>
              <w:rFonts w:asciiTheme="minorHAnsi" w:eastAsiaTheme="minorEastAsia" w:hAnsiTheme="minorHAnsi"/>
              <w:noProof/>
              <w:sz w:val="22"/>
            </w:rPr>
          </w:pPr>
          <w:hyperlink w:anchor="_Toc153266399" w:history="1">
            <w:r w:rsidRPr="001721B6">
              <w:rPr>
                <w:rStyle w:val="Hyperlink"/>
                <w:noProof/>
                <w:lang w:bidi="x-none"/>
                <w14:scene3d>
                  <w14:camera w14:prst="orthographicFront"/>
                  <w14:lightRig w14:rig="threePt" w14:dir="t">
                    <w14:rot w14:lat="0" w14:lon="0" w14:rev="0"/>
                  </w14:lightRig>
                </w14:scene3d>
              </w:rPr>
              <w:t>1.9.5</w:t>
            </w:r>
            <w:r>
              <w:rPr>
                <w:rFonts w:asciiTheme="minorHAnsi" w:eastAsiaTheme="minorEastAsia" w:hAnsiTheme="minorHAnsi"/>
                <w:noProof/>
                <w:sz w:val="22"/>
              </w:rPr>
              <w:tab/>
            </w:r>
            <w:r w:rsidRPr="001721B6">
              <w:rPr>
                <w:rStyle w:val="Hyperlink"/>
                <w:noProof/>
              </w:rPr>
              <w:t xml:space="preserve"> Delete a product (Admin)</w:t>
            </w:r>
            <w:r w:rsidRPr="001721B6">
              <w:rPr>
                <w:rStyle w:val="Hyperlink"/>
                <w:noProof/>
                <w:lang w:val="vi-VN"/>
              </w:rPr>
              <w:t>:</w:t>
            </w:r>
            <w:r>
              <w:rPr>
                <w:noProof/>
                <w:webHidden/>
              </w:rPr>
              <w:tab/>
            </w:r>
            <w:r>
              <w:rPr>
                <w:noProof/>
                <w:webHidden/>
              </w:rPr>
              <w:fldChar w:fldCharType="begin"/>
            </w:r>
            <w:r>
              <w:rPr>
                <w:noProof/>
                <w:webHidden/>
              </w:rPr>
              <w:instrText xml:space="preserve"> PAGEREF _Toc153266399 \h </w:instrText>
            </w:r>
            <w:r>
              <w:rPr>
                <w:noProof/>
                <w:webHidden/>
              </w:rPr>
            </w:r>
            <w:r>
              <w:rPr>
                <w:noProof/>
                <w:webHidden/>
              </w:rPr>
              <w:fldChar w:fldCharType="separate"/>
            </w:r>
            <w:r>
              <w:rPr>
                <w:noProof/>
                <w:webHidden/>
              </w:rPr>
              <w:t>38</w:t>
            </w:r>
            <w:r>
              <w:rPr>
                <w:noProof/>
                <w:webHidden/>
              </w:rPr>
              <w:fldChar w:fldCharType="end"/>
            </w:r>
          </w:hyperlink>
        </w:p>
        <w:p w14:paraId="327B6EF5" w14:textId="3D0696AB" w:rsidR="00241290" w:rsidRDefault="00241290">
          <w:pPr>
            <w:pStyle w:val="TOC3"/>
            <w:rPr>
              <w:rFonts w:asciiTheme="minorHAnsi" w:eastAsiaTheme="minorEastAsia" w:hAnsiTheme="minorHAnsi"/>
              <w:noProof/>
              <w:sz w:val="22"/>
            </w:rPr>
          </w:pPr>
          <w:hyperlink w:anchor="_Toc153266400" w:history="1">
            <w:r w:rsidRPr="001721B6">
              <w:rPr>
                <w:rStyle w:val="Hyperlink"/>
                <w:noProof/>
                <w:lang w:bidi="x-none"/>
                <w14:scene3d>
                  <w14:camera w14:prst="orthographicFront"/>
                  <w14:lightRig w14:rig="threePt" w14:dir="t">
                    <w14:rot w14:lat="0" w14:lon="0" w14:rev="0"/>
                  </w14:lightRig>
                </w14:scene3d>
              </w:rPr>
              <w:t>1.9.6</w:t>
            </w:r>
            <w:r>
              <w:rPr>
                <w:rFonts w:asciiTheme="minorHAnsi" w:eastAsiaTheme="minorEastAsia" w:hAnsiTheme="minorHAnsi"/>
                <w:noProof/>
                <w:sz w:val="22"/>
              </w:rPr>
              <w:tab/>
            </w:r>
            <w:r w:rsidRPr="001721B6">
              <w:rPr>
                <w:rStyle w:val="Hyperlink"/>
                <w:noProof/>
              </w:rPr>
              <w:t>Buy products</w:t>
            </w:r>
            <w:r w:rsidRPr="001721B6">
              <w:rPr>
                <w:rStyle w:val="Hyperlink"/>
                <w:noProof/>
                <w:lang w:val="vi-VN"/>
              </w:rPr>
              <w:t>:</w:t>
            </w:r>
            <w:r>
              <w:rPr>
                <w:noProof/>
                <w:webHidden/>
              </w:rPr>
              <w:tab/>
            </w:r>
            <w:r>
              <w:rPr>
                <w:noProof/>
                <w:webHidden/>
              </w:rPr>
              <w:fldChar w:fldCharType="begin"/>
            </w:r>
            <w:r>
              <w:rPr>
                <w:noProof/>
                <w:webHidden/>
              </w:rPr>
              <w:instrText xml:space="preserve"> PAGEREF _Toc153266400 \h </w:instrText>
            </w:r>
            <w:r>
              <w:rPr>
                <w:noProof/>
                <w:webHidden/>
              </w:rPr>
            </w:r>
            <w:r>
              <w:rPr>
                <w:noProof/>
                <w:webHidden/>
              </w:rPr>
              <w:fldChar w:fldCharType="separate"/>
            </w:r>
            <w:r>
              <w:rPr>
                <w:noProof/>
                <w:webHidden/>
              </w:rPr>
              <w:t>39</w:t>
            </w:r>
            <w:r>
              <w:rPr>
                <w:noProof/>
                <w:webHidden/>
              </w:rPr>
              <w:fldChar w:fldCharType="end"/>
            </w:r>
          </w:hyperlink>
        </w:p>
        <w:p w14:paraId="445C73A9" w14:textId="506CB3A2" w:rsidR="00241290" w:rsidRDefault="00241290">
          <w:pPr>
            <w:pStyle w:val="TOC3"/>
            <w:rPr>
              <w:rFonts w:asciiTheme="minorHAnsi" w:eastAsiaTheme="minorEastAsia" w:hAnsiTheme="minorHAnsi"/>
              <w:noProof/>
              <w:sz w:val="22"/>
            </w:rPr>
          </w:pPr>
          <w:hyperlink w:anchor="_Toc153266401" w:history="1">
            <w:r w:rsidRPr="001721B6">
              <w:rPr>
                <w:rStyle w:val="Hyperlink"/>
                <w:noProof/>
                <w:lang w:bidi="x-none"/>
                <w14:scene3d>
                  <w14:camera w14:prst="orthographicFront"/>
                  <w14:lightRig w14:rig="threePt" w14:dir="t">
                    <w14:rot w14:lat="0" w14:lon="0" w14:rev="0"/>
                  </w14:lightRig>
                </w14:scene3d>
              </w:rPr>
              <w:t>1.9.7</w:t>
            </w:r>
            <w:r>
              <w:rPr>
                <w:rFonts w:asciiTheme="minorHAnsi" w:eastAsiaTheme="minorEastAsia" w:hAnsiTheme="minorHAnsi"/>
                <w:noProof/>
                <w:sz w:val="22"/>
              </w:rPr>
              <w:tab/>
            </w:r>
            <w:r w:rsidRPr="001721B6">
              <w:rPr>
                <w:rStyle w:val="Hyperlink"/>
                <w:noProof/>
              </w:rPr>
              <w:t xml:space="preserve"> Search product</w:t>
            </w:r>
            <w:r w:rsidRPr="001721B6">
              <w:rPr>
                <w:rStyle w:val="Hyperlink"/>
                <w:noProof/>
                <w:lang w:val="vi-VN"/>
              </w:rPr>
              <w:t>:</w:t>
            </w:r>
            <w:r>
              <w:rPr>
                <w:noProof/>
                <w:webHidden/>
              </w:rPr>
              <w:tab/>
            </w:r>
            <w:r>
              <w:rPr>
                <w:noProof/>
                <w:webHidden/>
              </w:rPr>
              <w:fldChar w:fldCharType="begin"/>
            </w:r>
            <w:r>
              <w:rPr>
                <w:noProof/>
                <w:webHidden/>
              </w:rPr>
              <w:instrText xml:space="preserve"> PAGEREF _Toc153266401 \h </w:instrText>
            </w:r>
            <w:r>
              <w:rPr>
                <w:noProof/>
                <w:webHidden/>
              </w:rPr>
            </w:r>
            <w:r>
              <w:rPr>
                <w:noProof/>
                <w:webHidden/>
              </w:rPr>
              <w:fldChar w:fldCharType="separate"/>
            </w:r>
            <w:r>
              <w:rPr>
                <w:noProof/>
                <w:webHidden/>
              </w:rPr>
              <w:t>39</w:t>
            </w:r>
            <w:r>
              <w:rPr>
                <w:noProof/>
                <w:webHidden/>
              </w:rPr>
              <w:fldChar w:fldCharType="end"/>
            </w:r>
          </w:hyperlink>
        </w:p>
        <w:p w14:paraId="29CDFF40" w14:textId="301BE9B1" w:rsidR="00241290" w:rsidRDefault="00241290">
          <w:pPr>
            <w:pStyle w:val="TOC3"/>
            <w:rPr>
              <w:rFonts w:asciiTheme="minorHAnsi" w:eastAsiaTheme="minorEastAsia" w:hAnsiTheme="minorHAnsi"/>
              <w:noProof/>
              <w:sz w:val="22"/>
            </w:rPr>
          </w:pPr>
          <w:hyperlink w:anchor="_Toc153266402" w:history="1">
            <w:r w:rsidRPr="001721B6">
              <w:rPr>
                <w:rStyle w:val="Hyperlink"/>
                <w:noProof/>
                <w:lang w:bidi="x-none"/>
                <w14:scene3d>
                  <w14:camera w14:prst="orthographicFront"/>
                  <w14:lightRig w14:rig="threePt" w14:dir="t">
                    <w14:rot w14:lat="0" w14:lon="0" w14:rev="0"/>
                  </w14:lightRig>
                </w14:scene3d>
              </w:rPr>
              <w:t>1.9.8</w:t>
            </w:r>
            <w:r>
              <w:rPr>
                <w:rFonts w:asciiTheme="minorHAnsi" w:eastAsiaTheme="minorEastAsia" w:hAnsiTheme="minorHAnsi"/>
                <w:noProof/>
                <w:sz w:val="22"/>
              </w:rPr>
              <w:tab/>
            </w:r>
            <w:r w:rsidRPr="001721B6">
              <w:rPr>
                <w:rStyle w:val="Hyperlink"/>
                <w:noProof/>
              </w:rPr>
              <w:t>Search blog</w:t>
            </w:r>
            <w:r>
              <w:rPr>
                <w:noProof/>
                <w:webHidden/>
              </w:rPr>
              <w:tab/>
            </w:r>
            <w:r>
              <w:rPr>
                <w:noProof/>
                <w:webHidden/>
              </w:rPr>
              <w:fldChar w:fldCharType="begin"/>
            </w:r>
            <w:r>
              <w:rPr>
                <w:noProof/>
                <w:webHidden/>
              </w:rPr>
              <w:instrText xml:space="preserve"> PAGEREF _Toc153266402 \h </w:instrText>
            </w:r>
            <w:r>
              <w:rPr>
                <w:noProof/>
                <w:webHidden/>
              </w:rPr>
            </w:r>
            <w:r>
              <w:rPr>
                <w:noProof/>
                <w:webHidden/>
              </w:rPr>
              <w:fldChar w:fldCharType="separate"/>
            </w:r>
            <w:r>
              <w:rPr>
                <w:noProof/>
                <w:webHidden/>
              </w:rPr>
              <w:t>40</w:t>
            </w:r>
            <w:r>
              <w:rPr>
                <w:noProof/>
                <w:webHidden/>
              </w:rPr>
              <w:fldChar w:fldCharType="end"/>
            </w:r>
          </w:hyperlink>
        </w:p>
        <w:p w14:paraId="5EC60075" w14:textId="270DA719" w:rsidR="00241290" w:rsidRDefault="00241290">
          <w:pPr>
            <w:pStyle w:val="TOC3"/>
            <w:rPr>
              <w:rFonts w:asciiTheme="minorHAnsi" w:eastAsiaTheme="minorEastAsia" w:hAnsiTheme="minorHAnsi"/>
              <w:noProof/>
              <w:sz w:val="22"/>
            </w:rPr>
          </w:pPr>
          <w:hyperlink w:anchor="_Toc153266403" w:history="1">
            <w:r w:rsidRPr="001721B6">
              <w:rPr>
                <w:rStyle w:val="Hyperlink"/>
                <w:noProof/>
                <w:lang w:bidi="x-none"/>
                <w14:scene3d>
                  <w14:camera w14:prst="orthographicFront"/>
                  <w14:lightRig w14:rig="threePt" w14:dir="t">
                    <w14:rot w14:lat="0" w14:lon="0" w14:rev="0"/>
                  </w14:lightRig>
                </w14:scene3d>
              </w:rPr>
              <w:t>1.9.9</w:t>
            </w:r>
            <w:r>
              <w:rPr>
                <w:rFonts w:asciiTheme="minorHAnsi" w:eastAsiaTheme="minorEastAsia" w:hAnsiTheme="minorHAnsi"/>
                <w:noProof/>
                <w:sz w:val="22"/>
              </w:rPr>
              <w:tab/>
            </w:r>
            <w:r w:rsidRPr="001721B6">
              <w:rPr>
                <w:rStyle w:val="Hyperlink"/>
                <w:noProof/>
              </w:rPr>
              <w:t>Delete Blog (Admin)</w:t>
            </w:r>
            <w:r>
              <w:rPr>
                <w:noProof/>
                <w:webHidden/>
              </w:rPr>
              <w:tab/>
            </w:r>
            <w:r>
              <w:rPr>
                <w:noProof/>
                <w:webHidden/>
              </w:rPr>
              <w:fldChar w:fldCharType="begin"/>
            </w:r>
            <w:r>
              <w:rPr>
                <w:noProof/>
                <w:webHidden/>
              </w:rPr>
              <w:instrText xml:space="preserve"> PAGEREF _Toc153266403 \h </w:instrText>
            </w:r>
            <w:r>
              <w:rPr>
                <w:noProof/>
                <w:webHidden/>
              </w:rPr>
            </w:r>
            <w:r>
              <w:rPr>
                <w:noProof/>
                <w:webHidden/>
              </w:rPr>
              <w:fldChar w:fldCharType="separate"/>
            </w:r>
            <w:r>
              <w:rPr>
                <w:noProof/>
                <w:webHidden/>
              </w:rPr>
              <w:t>40</w:t>
            </w:r>
            <w:r>
              <w:rPr>
                <w:noProof/>
                <w:webHidden/>
              </w:rPr>
              <w:fldChar w:fldCharType="end"/>
            </w:r>
          </w:hyperlink>
        </w:p>
        <w:p w14:paraId="6D0C69E9" w14:textId="1B590763" w:rsidR="00241290" w:rsidRDefault="00241290">
          <w:pPr>
            <w:pStyle w:val="TOC2"/>
            <w:rPr>
              <w:rFonts w:asciiTheme="minorHAnsi" w:eastAsiaTheme="minorEastAsia" w:hAnsiTheme="minorHAnsi"/>
              <w:b w:val="0"/>
              <w:noProof/>
              <w:sz w:val="22"/>
            </w:rPr>
          </w:pPr>
          <w:hyperlink w:anchor="_Toc153266404" w:history="1">
            <w:r w:rsidRPr="001721B6">
              <w:rPr>
                <w:rStyle w:val="Hyperlink"/>
                <w:noProof/>
              </w:rPr>
              <w:t>1.10</w:t>
            </w:r>
            <w:r>
              <w:rPr>
                <w:rFonts w:asciiTheme="minorHAnsi" w:eastAsiaTheme="minorEastAsia" w:hAnsiTheme="minorHAnsi"/>
                <w:b w:val="0"/>
                <w:noProof/>
                <w:sz w:val="22"/>
              </w:rPr>
              <w:tab/>
            </w:r>
            <w:r w:rsidRPr="001721B6">
              <w:rPr>
                <w:rStyle w:val="Hyperlink"/>
                <w:noProof/>
              </w:rPr>
              <w:t>Package diagram</w:t>
            </w:r>
            <w:r w:rsidRPr="001721B6">
              <w:rPr>
                <w:rStyle w:val="Hyperlink"/>
                <w:noProof/>
                <w:lang w:val="vi-VN"/>
              </w:rPr>
              <w:t>:</w:t>
            </w:r>
            <w:r>
              <w:rPr>
                <w:noProof/>
                <w:webHidden/>
              </w:rPr>
              <w:tab/>
            </w:r>
            <w:r>
              <w:rPr>
                <w:noProof/>
                <w:webHidden/>
              </w:rPr>
              <w:fldChar w:fldCharType="begin"/>
            </w:r>
            <w:r>
              <w:rPr>
                <w:noProof/>
                <w:webHidden/>
              </w:rPr>
              <w:instrText xml:space="preserve"> PAGEREF _Toc153266404 \h </w:instrText>
            </w:r>
            <w:r>
              <w:rPr>
                <w:noProof/>
                <w:webHidden/>
              </w:rPr>
            </w:r>
            <w:r>
              <w:rPr>
                <w:noProof/>
                <w:webHidden/>
              </w:rPr>
              <w:fldChar w:fldCharType="separate"/>
            </w:r>
            <w:r>
              <w:rPr>
                <w:noProof/>
                <w:webHidden/>
              </w:rPr>
              <w:t>41</w:t>
            </w:r>
            <w:r>
              <w:rPr>
                <w:noProof/>
                <w:webHidden/>
              </w:rPr>
              <w:fldChar w:fldCharType="end"/>
            </w:r>
          </w:hyperlink>
        </w:p>
        <w:p w14:paraId="1047EE95" w14:textId="167B93E2" w:rsidR="00241290" w:rsidRDefault="00241290">
          <w:pPr>
            <w:pStyle w:val="TOC2"/>
            <w:rPr>
              <w:rFonts w:asciiTheme="minorHAnsi" w:eastAsiaTheme="minorEastAsia" w:hAnsiTheme="minorHAnsi"/>
              <w:b w:val="0"/>
              <w:noProof/>
              <w:sz w:val="22"/>
            </w:rPr>
          </w:pPr>
          <w:hyperlink w:anchor="_Toc153266405" w:history="1">
            <w:r w:rsidRPr="001721B6">
              <w:rPr>
                <w:rStyle w:val="Hyperlink"/>
                <w:noProof/>
              </w:rPr>
              <w:t>1.11</w:t>
            </w:r>
            <w:r>
              <w:rPr>
                <w:rFonts w:asciiTheme="minorHAnsi" w:eastAsiaTheme="minorEastAsia" w:hAnsiTheme="minorHAnsi"/>
                <w:b w:val="0"/>
                <w:noProof/>
                <w:sz w:val="22"/>
              </w:rPr>
              <w:tab/>
            </w:r>
            <w:r w:rsidRPr="001721B6">
              <w:rPr>
                <w:rStyle w:val="Hyperlink"/>
                <w:noProof/>
              </w:rPr>
              <w:t>Component diagram</w:t>
            </w:r>
            <w:r w:rsidRPr="001721B6">
              <w:rPr>
                <w:rStyle w:val="Hyperlink"/>
                <w:noProof/>
                <w:lang w:val="vi-VN"/>
              </w:rPr>
              <w:t>:</w:t>
            </w:r>
            <w:r>
              <w:rPr>
                <w:noProof/>
                <w:webHidden/>
              </w:rPr>
              <w:tab/>
            </w:r>
            <w:r>
              <w:rPr>
                <w:noProof/>
                <w:webHidden/>
              </w:rPr>
              <w:fldChar w:fldCharType="begin"/>
            </w:r>
            <w:r>
              <w:rPr>
                <w:noProof/>
                <w:webHidden/>
              </w:rPr>
              <w:instrText xml:space="preserve"> PAGEREF _Toc153266405 \h </w:instrText>
            </w:r>
            <w:r>
              <w:rPr>
                <w:noProof/>
                <w:webHidden/>
              </w:rPr>
            </w:r>
            <w:r>
              <w:rPr>
                <w:noProof/>
                <w:webHidden/>
              </w:rPr>
              <w:fldChar w:fldCharType="separate"/>
            </w:r>
            <w:r>
              <w:rPr>
                <w:noProof/>
                <w:webHidden/>
              </w:rPr>
              <w:t>42</w:t>
            </w:r>
            <w:r>
              <w:rPr>
                <w:noProof/>
                <w:webHidden/>
              </w:rPr>
              <w:fldChar w:fldCharType="end"/>
            </w:r>
          </w:hyperlink>
        </w:p>
        <w:p w14:paraId="32988300" w14:textId="462645F1" w:rsidR="00241290" w:rsidRDefault="00241290">
          <w:pPr>
            <w:pStyle w:val="TOC2"/>
            <w:rPr>
              <w:rFonts w:asciiTheme="minorHAnsi" w:eastAsiaTheme="minorEastAsia" w:hAnsiTheme="minorHAnsi"/>
              <w:b w:val="0"/>
              <w:noProof/>
              <w:sz w:val="22"/>
            </w:rPr>
          </w:pPr>
          <w:hyperlink w:anchor="_Toc153266406" w:history="1">
            <w:r w:rsidRPr="001721B6">
              <w:rPr>
                <w:rStyle w:val="Hyperlink"/>
                <w:noProof/>
              </w:rPr>
              <w:t>1.12</w:t>
            </w:r>
            <w:r>
              <w:rPr>
                <w:rFonts w:asciiTheme="minorHAnsi" w:eastAsiaTheme="minorEastAsia" w:hAnsiTheme="minorHAnsi"/>
                <w:b w:val="0"/>
                <w:noProof/>
                <w:sz w:val="22"/>
              </w:rPr>
              <w:tab/>
            </w:r>
            <w:r w:rsidRPr="001721B6">
              <w:rPr>
                <w:rStyle w:val="Hyperlink"/>
                <w:noProof/>
              </w:rPr>
              <w:t>Deployment diagram</w:t>
            </w:r>
            <w:r w:rsidRPr="001721B6">
              <w:rPr>
                <w:rStyle w:val="Hyperlink"/>
                <w:noProof/>
                <w:lang w:val="vi-VN"/>
              </w:rPr>
              <w:t>:</w:t>
            </w:r>
            <w:r>
              <w:rPr>
                <w:noProof/>
                <w:webHidden/>
              </w:rPr>
              <w:tab/>
            </w:r>
            <w:r>
              <w:rPr>
                <w:noProof/>
                <w:webHidden/>
              </w:rPr>
              <w:fldChar w:fldCharType="begin"/>
            </w:r>
            <w:r>
              <w:rPr>
                <w:noProof/>
                <w:webHidden/>
              </w:rPr>
              <w:instrText xml:space="preserve"> PAGEREF _Toc153266406 \h </w:instrText>
            </w:r>
            <w:r>
              <w:rPr>
                <w:noProof/>
                <w:webHidden/>
              </w:rPr>
            </w:r>
            <w:r>
              <w:rPr>
                <w:noProof/>
                <w:webHidden/>
              </w:rPr>
              <w:fldChar w:fldCharType="separate"/>
            </w:r>
            <w:r>
              <w:rPr>
                <w:noProof/>
                <w:webHidden/>
              </w:rPr>
              <w:t>43</w:t>
            </w:r>
            <w:r>
              <w:rPr>
                <w:noProof/>
                <w:webHidden/>
              </w:rPr>
              <w:fldChar w:fldCharType="end"/>
            </w:r>
          </w:hyperlink>
        </w:p>
        <w:p w14:paraId="65BD62B3" w14:textId="6EB08CEC" w:rsidR="00241290" w:rsidRDefault="00241290">
          <w:pPr>
            <w:pStyle w:val="TOC1"/>
            <w:rPr>
              <w:rFonts w:asciiTheme="minorHAnsi" w:eastAsiaTheme="minorEastAsia" w:hAnsiTheme="minorHAnsi"/>
              <w:b w:val="0"/>
              <w:noProof/>
              <w:sz w:val="22"/>
            </w:rPr>
          </w:pPr>
          <w:hyperlink w:anchor="_Toc153266408" w:history="1">
            <w:r w:rsidRPr="001721B6">
              <w:rPr>
                <w:rStyle w:val="Hyperlink"/>
                <w:noProof/>
              </w:rPr>
              <w:t>Chapter 3</w:t>
            </w:r>
            <w:r>
              <w:rPr>
                <w:rFonts w:asciiTheme="minorHAnsi" w:eastAsiaTheme="minorEastAsia" w:hAnsiTheme="minorHAnsi"/>
                <w:b w:val="0"/>
                <w:noProof/>
                <w:sz w:val="22"/>
              </w:rPr>
              <w:tab/>
            </w:r>
            <w:r w:rsidRPr="001721B6">
              <w:rPr>
                <w:rStyle w:val="Hyperlink"/>
                <w:noProof/>
              </w:rPr>
              <w:t>DESIGNING WEBISITE INTERFACES</w:t>
            </w:r>
            <w:r>
              <w:rPr>
                <w:noProof/>
                <w:webHidden/>
              </w:rPr>
              <w:tab/>
            </w:r>
            <w:r>
              <w:rPr>
                <w:noProof/>
                <w:webHidden/>
              </w:rPr>
              <w:fldChar w:fldCharType="begin"/>
            </w:r>
            <w:r>
              <w:rPr>
                <w:noProof/>
                <w:webHidden/>
              </w:rPr>
              <w:instrText xml:space="preserve"> PAGEREF _Toc153266408 \h </w:instrText>
            </w:r>
            <w:r>
              <w:rPr>
                <w:noProof/>
                <w:webHidden/>
              </w:rPr>
            </w:r>
            <w:r>
              <w:rPr>
                <w:noProof/>
                <w:webHidden/>
              </w:rPr>
              <w:fldChar w:fldCharType="separate"/>
            </w:r>
            <w:r>
              <w:rPr>
                <w:noProof/>
                <w:webHidden/>
              </w:rPr>
              <w:t>44</w:t>
            </w:r>
            <w:r>
              <w:rPr>
                <w:noProof/>
                <w:webHidden/>
              </w:rPr>
              <w:fldChar w:fldCharType="end"/>
            </w:r>
          </w:hyperlink>
        </w:p>
        <w:p w14:paraId="2D80563A" w14:textId="5DE90CED" w:rsidR="00241290" w:rsidRDefault="00241290">
          <w:pPr>
            <w:pStyle w:val="TOC2"/>
            <w:rPr>
              <w:rFonts w:asciiTheme="minorHAnsi" w:eastAsiaTheme="minorEastAsia" w:hAnsiTheme="minorHAnsi"/>
              <w:b w:val="0"/>
              <w:noProof/>
              <w:sz w:val="22"/>
            </w:rPr>
          </w:pPr>
          <w:hyperlink w:anchor="_Toc153266409" w:history="1">
            <w:r w:rsidRPr="001721B6">
              <w:rPr>
                <w:rStyle w:val="Hyperlink"/>
                <w:noProof/>
              </w:rPr>
              <w:t>1.13</w:t>
            </w:r>
            <w:r>
              <w:rPr>
                <w:rFonts w:asciiTheme="minorHAnsi" w:eastAsiaTheme="minorEastAsia" w:hAnsiTheme="minorHAnsi"/>
                <w:b w:val="0"/>
                <w:noProof/>
                <w:sz w:val="22"/>
              </w:rPr>
              <w:tab/>
            </w:r>
            <w:r w:rsidRPr="001721B6">
              <w:rPr>
                <w:rStyle w:val="Hyperlink"/>
                <w:noProof/>
              </w:rPr>
              <w:t>Analysis of Website Design Requirements</w:t>
            </w:r>
            <w:r w:rsidRPr="001721B6">
              <w:rPr>
                <w:rStyle w:val="Hyperlink"/>
                <w:noProof/>
                <w:lang w:val="vi-VN"/>
              </w:rPr>
              <w:t>:</w:t>
            </w:r>
            <w:r>
              <w:rPr>
                <w:noProof/>
                <w:webHidden/>
              </w:rPr>
              <w:tab/>
            </w:r>
            <w:r>
              <w:rPr>
                <w:noProof/>
                <w:webHidden/>
              </w:rPr>
              <w:fldChar w:fldCharType="begin"/>
            </w:r>
            <w:r>
              <w:rPr>
                <w:noProof/>
                <w:webHidden/>
              </w:rPr>
              <w:instrText xml:space="preserve"> PAGEREF _Toc153266409 \h </w:instrText>
            </w:r>
            <w:r>
              <w:rPr>
                <w:noProof/>
                <w:webHidden/>
              </w:rPr>
            </w:r>
            <w:r>
              <w:rPr>
                <w:noProof/>
                <w:webHidden/>
              </w:rPr>
              <w:fldChar w:fldCharType="separate"/>
            </w:r>
            <w:r>
              <w:rPr>
                <w:noProof/>
                <w:webHidden/>
              </w:rPr>
              <w:t>44</w:t>
            </w:r>
            <w:r>
              <w:rPr>
                <w:noProof/>
                <w:webHidden/>
              </w:rPr>
              <w:fldChar w:fldCharType="end"/>
            </w:r>
          </w:hyperlink>
        </w:p>
        <w:p w14:paraId="2F78C9CF" w14:textId="70C29B55" w:rsidR="00241290" w:rsidRDefault="00241290">
          <w:pPr>
            <w:pStyle w:val="TOC3"/>
            <w:rPr>
              <w:rFonts w:asciiTheme="minorHAnsi" w:eastAsiaTheme="minorEastAsia" w:hAnsiTheme="minorHAnsi"/>
              <w:noProof/>
              <w:sz w:val="22"/>
            </w:rPr>
          </w:pPr>
          <w:hyperlink w:anchor="_Toc153266410" w:history="1">
            <w:r w:rsidRPr="001721B6">
              <w:rPr>
                <w:rStyle w:val="Hyperlink"/>
                <w:noProof/>
                <w:lang w:bidi="x-none"/>
                <w14:scene3d>
                  <w14:camera w14:prst="orthographicFront"/>
                  <w14:lightRig w14:rig="threePt" w14:dir="t">
                    <w14:rot w14:lat="0" w14:lon="0" w14:rev="0"/>
                  </w14:lightRig>
                </w14:scene3d>
              </w:rPr>
              <w:t>1.13.1</w:t>
            </w:r>
            <w:r>
              <w:rPr>
                <w:rFonts w:asciiTheme="minorHAnsi" w:eastAsiaTheme="minorEastAsia" w:hAnsiTheme="minorHAnsi"/>
                <w:noProof/>
                <w:sz w:val="22"/>
              </w:rPr>
              <w:tab/>
            </w:r>
            <w:r w:rsidRPr="001721B6">
              <w:rPr>
                <w:rStyle w:val="Hyperlink"/>
                <w:noProof/>
              </w:rPr>
              <w:t>Basic Requirements for an E-commerce Website</w:t>
            </w:r>
            <w:r w:rsidRPr="001721B6">
              <w:rPr>
                <w:rStyle w:val="Hyperlink"/>
                <w:noProof/>
                <w:lang w:val="vi-VN"/>
              </w:rPr>
              <w:t>:</w:t>
            </w:r>
            <w:r>
              <w:rPr>
                <w:noProof/>
                <w:webHidden/>
              </w:rPr>
              <w:tab/>
            </w:r>
            <w:r>
              <w:rPr>
                <w:noProof/>
                <w:webHidden/>
              </w:rPr>
              <w:fldChar w:fldCharType="begin"/>
            </w:r>
            <w:r>
              <w:rPr>
                <w:noProof/>
                <w:webHidden/>
              </w:rPr>
              <w:instrText xml:space="preserve"> PAGEREF _Toc153266410 \h </w:instrText>
            </w:r>
            <w:r>
              <w:rPr>
                <w:noProof/>
                <w:webHidden/>
              </w:rPr>
            </w:r>
            <w:r>
              <w:rPr>
                <w:noProof/>
                <w:webHidden/>
              </w:rPr>
              <w:fldChar w:fldCharType="separate"/>
            </w:r>
            <w:r>
              <w:rPr>
                <w:noProof/>
                <w:webHidden/>
              </w:rPr>
              <w:t>44</w:t>
            </w:r>
            <w:r>
              <w:rPr>
                <w:noProof/>
                <w:webHidden/>
              </w:rPr>
              <w:fldChar w:fldCharType="end"/>
            </w:r>
          </w:hyperlink>
        </w:p>
        <w:p w14:paraId="47E2E2C4" w14:textId="798A3F33" w:rsidR="00241290" w:rsidRDefault="00241290">
          <w:pPr>
            <w:pStyle w:val="TOC3"/>
            <w:rPr>
              <w:rFonts w:asciiTheme="minorHAnsi" w:eastAsiaTheme="minorEastAsia" w:hAnsiTheme="minorHAnsi"/>
              <w:noProof/>
              <w:sz w:val="22"/>
            </w:rPr>
          </w:pPr>
          <w:hyperlink w:anchor="_Toc153266411" w:history="1">
            <w:r w:rsidRPr="001721B6">
              <w:rPr>
                <w:rStyle w:val="Hyperlink"/>
                <w:noProof/>
                <w:lang w:bidi="x-none"/>
                <w14:scene3d>
                  <w14:camera w14:prst="orthographicFront"/>
                  <w14:lightRig w14:rig="threePt" w14:dir="t">
                    <w14:rot w14:lat="0" w14:lon="0" w14:rev="0"/>
                  </w14:lightRig>
                </w14:scene3d>
              </w:rPr>
              <w:t>1.13.2</w:t>
            </w:r>
            <w:r>
              <w:rPr>
                <w:rFonts w:asciiTheme="minorHAnsi" w:eastAsiaTheme="minorEastAsia" w:hAnsiTheme="minorHAnsi"/>
                <w:noProof/>
                <w:sz w:val="22"/>
              </w:rPr>
              <w:tab/>
            </w:r>
            <w:r w:rsidRPr="001721B6">
              <w:rPr>
                <w:rStyle w:val="Hyperlink"/>
                <w:noProof/>
              </w:rPr>
              <w:t>Online Support</w:t>
            </w:r>
            <w:r w:rsidRPr="001721B6">
              <w:rPr>
                <w:rStyle w:val="Hyperlink"/>
                <w:noProof/>
                <w:lang w:val="vi-VN"/>
              </w:rPr>
              <w:t>:</w:t>
            </w:r>
            <w:r>
              <w:rPr>
                <w:noProof/>
                <w:webHidden/>
              </w:rPr>
              <w:tab/>
            </w:r>
            <w:r>
              <w:rPr>
                <w:noProof/>
                <w:webHidden/>
              </w:rPr>
              <w:fldChar w:fldCharType="begin"/>
            </w:r>
            <w:r>
              <w:rPr>
                <w:noProof/>
                <w:webHidden/>
              </w:rPr>
              <w:instrText xml:space="preserve"> PAGEREF _Toc153266411 \h </w:instrText>
            </w:r>
            <w:r>
              <w:rPr>
                <w:noProof/>
                <w:webHidden/>
              </w:rPr>
            </w:r>
            <w:r>
              <w:rPr>
                <w:noProof/>
                <w:webHidden/>
              </w:rPr>
              <w:fldChar w:fldCharType="separate"/>
            </w:r>
            <w:r>
              <w:rPr>
                <w:noProof/>
                <w:webHidden/>
              </w:rPr>
              <w:t>44</w:t>
            </w:r>
            <w:r>
              <w:rPr>
                <w:noProof/>
                <w:webHidden/>
              </w:rPr>
              <w:fldChar w:fldCharType="end"/>
            </w:r>
          </w:hyperlink>
        </w:p>
        <w:p w14:paraId="66224780" w14:textId="1B970451" w:rsidR="00241290" w:rsidRDefault="00241290">
          <w:pPr>
            <w:pStyle w:val="TOC3"/>
            <w:rPr>
              <w:rFonts w:asciiTheme="minorHAnsi" w:eastAsiaTheme="minorEastAsia" w:hAnsiTheme="minorHAnsi"/>
              <w:noProof/>
              <w:sz w:val="22"/>
            </w:rPr>
          </w:pPr>
          <w:hyperlink w:anchor="_Toc153266412" w:history="1">
            <w:r w:rsidRPr="001721B6">
              <w:rPr>
                <w:rStyle w:val="Hyperlink"/>
                <w:noProof/>
                <w:lang w:bidi="x-none"/>
                <w14:scene3d>
                  <w14:camera w14:prst="orthographicFront"/>
                  <w14:lightRig w14:rig="threePt" w14:dir="t">
                    <w14:rot w14:lat="0" w14:lon="0" w14:rev="0"/>
                  </w14:lightRig>
                </w14:scene3d>
              </w:rPr>
              <w:t>1.13.3</w:t>
            </w:r>
            <w:r>
              <w:rPr>
                <w:rFonts w:asciiTheme="minorHAnsi" w:eastAsiaTheme="minorEastAsia" w:hAnsiTheme="minorHAnsi"/>
                <w:noProof/>
                <w:sz w:val="22"/>
              </w:rPr>
              <w:tab/>
            </w:r>
            <w:r w:rsidRPr="001721B6">
              <w:rPr>
                <w:rStyle w:val="Hyperlink"/>
                <w:noProof/>
              </w:rPr>
              <w:t>Mobile Version</w:t>
            </w:r>
            <w:r w:rsidRPr="001721B6">
              <w:rPr>
                <w:rStyle w:val="Hyperlink"/>
                <w:noProof/>
                <w:lang w:val="vi-VN"/>
              </w:rPr>
              <w:t>:</w:t>
            </w:r>
            <w:r>
              <w:rPr>
                <w:noProof/>
                <w:webHidden/>
              </w:rPr>
              <w:tab/>
            </w:r>
            <w:r>
              <w:rPr>
                <w:noProof/>
                <w:webHidden/>
              </w:rPr>
              <w:fldChar w:fldCharType="begin"/>
            </w:r>
            <w:r>
              <w:rPr>
                <w:noProof/>
                <w:webHidden/>
              </w:rPr>
              <w:instrText xml:space="preserve"> PAGEREF _Toc153266412 \h </w:instrText>
            </w:r>
            <w:r>
              <w:rPr>
                <w:noProof/>
                <w:webHidden/>
              </w:rPr>
            </w:r>
            <w:r>
              <w:rPr>
                <w:noProof/>
                <w:webHidden/>
              </w:rPr>
              <w:fldChar w:fldCharType="separate"/>
            </w:r>
            <w:r>
              <w:rPr>
                <w:noProof/>
                <w:webHidden/>
              </w:rPr>
              <w:t>44</w:t>
            </w:r>
            <w:r>
              <w:rPr>
                <w:noProof/>
                <w:webHidden/>
              </w:rPr>
              <w:fldChar w:fldCharType="end"/>
            </w:r>
          </w:hyperlink>
        </w:p>
        <w:p w14:paraId="4C1DF295" w14:textId="3FA1F1DD" w:rsidR="00241290" w:rsidRDefault="00241290">
          <w:pPr>
            <w:pStyle w:val="TOC3"/>
            <w:rPr>
              <w:rFonts w:asciiTheme="minorHAnsi" w:eastAsiaTheme="minorEastAsia" w:hAnsiTheme="minorHAnsi"/>
              <w:noProof/>
              <w:sz w:val="22"/>
            </w:rPr>
          </w:pPr>
          <w:hyperlink w:anchor="_Toc153266413" w:history="1">
            <w:r w:rsidRPr="001721B6">
              <w:rPr>
                <w:rStyle w:val="Hyperlink"/>
                <w:noProof/>
                <w:lang w:bidi="x-none"/>
                <w14:scene3d>
                  <w14:camera w14:prst="orthographicFront"/>
                  <w14:lightRig w14:rig="threePt" w14:dir="t">
                    <w14:rot w14:lat="0" w14:lon="0" w14:rev="0"/>
                  </w14:lightRig>
                </w14:scene3d>
              </w:rPr>
              <w:t>1.13.4</w:t>
            </w:r>
            <w:r>
              <w:rPr>
                <w:rFonts w:asciiTheme="minorHAnsi" w:eastAsiaTheme="minorEastAsia" w:hAnsiTheme="minorHAnsi"/>
                <w:noProof/>
                <w:sz w:val="22"/>
              </w:rPr>
              <w:tab/>
            </w:r>
            <w:r w:rsidRPr="001721B6">
              <w:rPr>
                <w:rStyle w:val="Hyperlink"/>
                <w:noProof/>
              </w:rPr>
              <w:t>SEO standard web design SEO-Friendly Design:</w:t>
            </w:r>
            <w:r>
              <w:rPr>
                <w:noProof/>
                <w:webHidden/>
              </w:rPr>
              <w:tab/>
            </w:r>
            <w:r>
              <w:rPr>
                <w:noProof/>
                <w:webHidden/>
              </w:rPr>
              <w:fldChar w:fldCharType="begin"/>
            </w:r>
            <w:r>
              <w:rPr>
                <w:noProof/>
                <w:webHidden/>
              </w:rPr>
              <w:instrText xml:space="preserve"> PAGEREF _Toc153266413 \h </w:instrText>
            </w:r>
            <w:r>
              <w:rPr>
                <w:noProof/>
                <w:webHidden/>
              </w:rPr>
            </w:r>
            <w:r>
              <w:rPr>
                <w:noProof/>
                <w:webHidden/>
              </w:rPr>
              <w:fldChar w:fldCharType="separate"/>
            </w:r>
            <w:r>
              <w:rPr>
                <w:noProof/>
                <w:webHidden/>
              </w:rPr>
              <w:t>44</w:t>
            </w:r>
            <w:r>
              <w:rPr>
                <w:noProof/>
                <w:webHidden/>
              </w:rPr>
              <w:fldChar w:fldCharType="end"/>
            </w:r>
          </w:hyperlink>
        </w:p>
        <w:p w14:paraId="33F02C59" w14:textId="3F9133A5" w:rsidR="00241290" w:rsidRDefault="00241290">
          <w:pPr>
            <w:pStyle w:val="TOC2"/>
            <w:rPr>
              <w:rFonts w:asciiTheme="minorHAnsi" w:eastAsiaTheme="minorEastAsia" w:hAnsiTheme="minorHAnsi"/>
              <w:b w:val="0"/>
              <w:noProof/>
              <w:sz w:val="22"/>
            </w:rPr>
          </w:pPr>
          <w:hyperlink w:anchor="_Toc153266414" w:history="1">
            <w:r w:rsidRPr="001721B6">
              <w:rPr>
                <w:rStyle w:val="Hyperlink"/>
                <w:noProof/>
              </w:rPr>
              <w:t>1.14</w:t>
            </w:r>
            <w:r>
              <w:rPr>
                <w:rFonts w:asciiTheme="minorHAnsi" w:eastAsiaTheme="minorEastAsia" w:hAnsiTheme="minorHAnsi"/>
                <w:b w:val="0"/>
                <w:noProof/>
                <w:sz w:val="22"/>
              </w:rPr>
              <w:tab/>
            </w:r>
            <w:r w:rsidRPr="001721B6">
              <w:rPr>
                <w:rStyle w:val="Hyperlink"/>
                <w:noProof/>
              </w:rPr>
              <w:t xml:space="preserve">Expected Product </w:t>
            </w:r>
            <w:r w:rsidRPr="001721B6">
              <w:rPr>
                <w:rStyle w:val="Hyperlink"/>
                <w:noProof/>
                <w:lang w:val="vi-VN"/>
              </w:rPr>
              <w:t>Results:</w:t>
            </w:r>
            <w:r>
              <w:rPr>
                <w:noProof/>
                <w:webHidden/>
              </w:rPr>
              <w:tab/>
            </w:r>
            <w:r>
              <w:rPr>
                <w:noProof/>
                <w:webHidden/>
              </w:rPr>
              <w:fldChar w:fldCharType="begin"/>
            </w:r>
            <w:r>
              <w:rPr>
                <w:noProof/>
                <w:webHidden/>
              </w:rPr>
              <w:instrText xml:space="preserve"> PAGEREF _Toc153266414 \h </w:instrText>
            </w:r>
            <w:r>
              <w:rPr>
                <w:noProof/>
                <w:webHidden/>
              </w:rPr>
            </w:r>
            <w:r>
              <w:rPr>
                <w:noProof/>
                <w:webHidden/>
              </w:rPr>
              <w:fldChar w:fldCharType="separate"/>
            </w:r>
            <w:r>
              <w:rPr>
                <w:noProof/>
                <w:webHidden/>
              </w:rPr>
              <w:t>44</w:t>
            </w:r>
            <w:r>
              <w:rPr>
                <w:noProof/>
                <w:webHidden/>
              </w:rPr>
              <w:fldChar w:fldCharType="end"/>
            </w:r>
          </w:hyperlink>
        </w:p>
        <w:p w14:paraId="1FE23397" w14:textId="06FF7621" w:rsidR="00241290" w:rsidRDefault="00241290">
          <w:pPr>
            <w:pStyle w:val="TOC2"/>
            <w:rPr>
              <w:rFonts w:asciiTheme="minorHAnsi" w:eastAsiaTheme="minorEastAsia" w:hAnsiTheme="minorHAnsi"/>
              <w:b w:val="0"/>
              <w:noProof/>
              <w:sz w:val="22"/>
            </w:rPr>
          </w:pPr>
          <w:hyperlink w:anchor="_Toc153266415" w:history="1">
            <w:r w:rsidRPr="001721B6">
              <w:rPr>
                <w:rStyle w:val="Hyperlink"/>
                <w:noProof/>
              </w:rPr>
              <w:t>1.15</w:t>
            </w:r>
            <w:r>
              <w:rPr>
                <w:rFonts w:asciiTheme="minorHAnsi" w:eastAsiaTheme="minorEastAsia" w:hAnsiTheme="minorHAnsi"/>
                <w:b w:val="0"/>
                <w:noProof/>
                <w:sz w:val="22"/>
              </w:rPr>
              <w:tab/>
            </w:r>
            <w:r w:rsidRPr="001721B6">
              <w:rPr>
                <w:rStyle w:val="Hyperlink"/>
                <w:noProof/>
              </w:rPr>
              <w:t>Applied Technologies and Tools:</w:t>
            </w:r>
            <w:r>
              <w:rPr>
                <w:noProof/>
                <w:webHidden/>
              </w:rPr>
              <w:tab/>
            </w:r>
            <w:r>
              <w:rPr>
                <w:noProof/>
                <w:webHidden/>
              </w:rPr>
              <w:fldChar w:fldCharType="begin"/>
            </w:r>
            <w:r>
              <w:rPr>
                <w:noProof/>
                <w:webHidden/>
              </w:rPr>
              <w:instrText xml:space="preserve"> PAGEREF _Toc153266415 \h </w:instrText>
            </w:r>
            <w:r>
              <w:rPr>
                <w:noProof/>
                <w:webHidden/>
              </w:rPr>
            </w:r>
            <w:r>
              <w:rPr>
                <w:noProof/>
                <w:webHidden/>
              </w:rPr>
              <w:fldChar w:fldCharType="separate"/>
            </w:r>
            <w:r>
              <w:rPr>
                <w:noProof/>
                <w:webHidden/>
              </w:rPr>
              <w:t>45</w:t>
            </w:r>
            <w:r>
              <w:rPr>
                <w:noProof/>
                <w:webHidden/>
              </w:rPr>
              <w:fldChar w:fldCharType="end"/>
            </w:r>
          </w:hyperlink>
        </w:p>
        <w:p w14:paraId="43E1F8DA" w14:textId="527C8816" w:rsidR="00241290" w:rsidRDefault="00241290">
          <w:pPr>
            <w:pStyle w:val="TOC2"/>
            <w:rPr>
              <w:rFonts w:asciiTheme="minorHAnsi" w:eastAsiaTheme="minorEastAsia" w:hAnsiTheme="minorHAnsi"/>
              <w:b w:val="0"/>
              <w:noProof/>
              <w:sz w:val="22"/>
            </w:rPr>
          </w:pPr>
          <w:hyperlink w:anchor="_Toc153266416" w:history="1">
            <w:r w:rsidRPr="001721B6">
              <w:rPr>
                <w:rStyle w:val="Hyperlink"/>
                <w:noProof/>
              </w:rPr>
              <w:t>1.16</w:t>
            </w:r>
            <w:r>
              <w:rPr>
                <w:rFonts w:asciiTheme="minorHAnsi" w:eastAsiaTheme="minorEastAsia" w:hAnsiTheme="minorHAnsi"/>
                <w:b w:val="0"/>
                <w:noProof/>
                <w:sz w:val="22"/>
              </w:rPr>
              <w:tab/>
            </w:r>
            <w:r w:rsidRPr="001721B6">
              <w:rPr>
                <w:rStyle w:val="Hyperlink"/>
                <w:noProof/>
              </w:rPr>
              <w:t>Results:</w:t>
            </w:r>
            <w:r>
              <w:rPr>
                <w:noProof/>
                <w:webHidden/>
              </w:rPr>
              <w:tab/>
            </w:r>
            <w:r>
              <w:rPr>
                <w:noProof/>
                <w:webHidden/>
              </w:rPr>
              <w:fldChar w:fldCharType="begin"/>
            </w:r>
            <w:r>
              <w:rPr>
                <w:noProof/>
                <w:webHidden/>
              </w:rPr>
              <w:instrText xml:space="preserve"> PAGEREF _Toc153266416 \h </w:instrText>
            </w:r>
            <w:r>
              <w:rPr>
                <w:noProof/>
                <w:webHidden/>
              </w:rPr>
            </w:r>
            <w:r>
              <w:rPr>
                <w:noProof/>
                <w:webHidden/>
              </w:rPr>
              <w:fldChar w:fldCharType="separate"/>
            </w:r>
            <w:r>
              <w:rPr>
                <w:noProof/>
                <w:webHidden/>
              </w:rPr>
              <w:t>45</w:t>
            </w:r>
            <w:r>
              <w:rPr>
                <w:noProof/>
                <w:webHidden/>
              </w:rPr>
              <w:fldChar w:fldCharType="end"/>
            </w:r>
          </w:hyperlink>
        </w:p>
        <w:p w14:paraId="4F14AA99" w14:textId="30894113" w:rsidR="00241290" w:rsidRDefault="00241290">
          <w:pPr>
            <w:pStyle w:val="TOC1"/>
            <w:rPr>
              <w:rFonts w:asciiTheme="minorHAnsi" w:eastAsiaTheme="minorEastAsia" w:hAnsiTheme="minorHAnsi"/>
              <w:b w:val="0"/>
              <w:noProof/>
              <w:sz w:val="22"/>
            </w:rPr>
          </w:pPr>
          <w:hyperlink w:anchor="_Toc153266417" w:history="1">
            <w:r w:rsidRPr="001721B6">
              <w:rPr>
                <w:rStyle w:val="Hyperlink"/>
                <w:noProof/>
              </w:rPr>
              <w:t>Chapter 4</w:t>
            </w:r>
            <w:r>
              <w:rPr>
                <w:rFonts w:asciiTheme="minorHAnsi" w:eastAsiaTheme="minorEastAsia" w:hAnsiTheme="minorHAnsi"/>
                <w:b w:val="0"/>
                <w:noProof/>
                <w:sz w:val="22"/>
              </w:rPr>
              <w:tab/>
            </w:r>
            <w:r w:rsidRPr="001721B6">
              <w:rPr>
                <w:rStyle w:val="Hyperlink"/>
                <w:noProof/>
              </w:rPr>
              <w:t>CREATING DATABASES AND CONNECTIONS</w:t>
            </w:r>
            <w:r>
              <w:rPr>
                <w:noProof/>
                <w:webHidden/>
              </w:rPr>
              <w:tab/>
            </w:r>
            <w:r>
              <w:rPr>
                <w:noProof/>
                <w:webHidden/>
              </w:rPr>
              <w:fldChar w:fldCharType="begin"/>
            </w:r>
            <w:r>
              <w:rPr>
                <w:noProof/>
                <w:webHidden/>
              </w:rPr>
              <w:instrText xml:space="preserve"> PAGEREF _Toc153266417 \h </w:instrText>
            </w:r>
            <w:r>
              <w:rPr>
                <w:noProof/>
                <w:webHidden/>
              </w:rPr>
            </w:r>
            <w:r>
              <w:rPr>
                <w:noProof/>
                <w:webHidden/>
              </w:rPr>
              <w:fldChar w:fldCharType="separate"/>
            </w:r>
            <w:r>
              <w:rPr>
                <w:noProof/>
                <w:webHidden/>
              </w:rPr>
              <w:t>49</w:t>
            </w:r>
            <w:r>
              <w:rPr>
                <w:noProof/>
                <w:webHidden/>
              </w:rPr>
              <w:fldChar w:fldCharType="end"/>
            </w:r>
          </w:hyperlink>
        </w:p>
        <w:p w14:paraId="66E17C88" w14:textId="149B7C03" w:rsidR="00241290" w:rsidRDefault="00241290">
          <w:pPr>
            <w:pStyle w:val="TOC2"/>
            <w:rPr>
              <w:rFonts w:asciiTheme="minorHAnsi" w:eastAsiaTheme="minorEastAsia" w:hAnsiTheme="minorHAnsi"/>
              <w:b w:val="0"/>
              <w:noProof/>
              <w:sz w:val="22"/>
            </w:rPr>
          </w:pPr>
          <w:hyperlink w:anchor="_Toc153266418" w:history="1">
            <w:r w:rsidRPr="001721B6">
              <w:rPr>
                <w:rStyle w:val="Hyperlink"/>
                <w:noProof/>
              </w:rPr>
              <w:t>1.17</w:t>
            </w:r>
            <w:r>
              <w:rPr>
                <w:rFonts w:asciiTheme="minorHAnsi" w:eastAsiaTheme="minorEastAsia" w:hAnsiTheme="minorHAnsi"/>
                <w:b w:val="0"/>
                <w:noProof/>
                <w:sz w:val="22"/>
              </w:rPr>
              <w:tab/>
            </w:r>
            <w:r w:rsidRPr="001721B6">
              <w:rPr>
                <w:rStyle w:val="Hyperlink"/>
                <w:noProof/>
              </w:rPr>
              <w:t>Technologies and Tools Applied:</w:t>
            </w:r>
            <w:r>
              <w:rPr>
                <w:noProof/>
                <w:webHidden/>
              </w:rPr>
              <w:tab/>
            </w:r>
            <w:r>
              <w:rPr>
                <w:noProof/>
                <w:webHidden/>
              </w:rPr>
              <w:fldChar w:fldCharType="begin"/>
            </w:r>
            <w:r>
              <w:rPr>
                <w:noProof/>
                <w:webHidden/>
              </w:rPr>
              <w:instrText xml:space="preserve"> PAGEREF _Toc153266418 \h </w:instrText>
            </w:r>
            <w:r>
              <w:rPr>
                <w:noProof/>
                <w:webHidden/>
              </w:rPr>
            </w:r>
            <w:r>
              <w:rPr>
                <w:noProof/>
                <w:webHidden/>
              </w:rPr>
              <w:fldChar w:fldCharType="separate"/>
            </w:r>
            <w:r>
              <w:rPr>
                <w:noProof/>
                <w:webHidden/>
              </w:rPr>
              <w:t>49</w:t>
            </w:r>
            <w:r>
              <w:rPr>
                <w:noProof/>
                <w:webHidden/>
              </w:rPr>
              <w:fldChar w:fldCharType="end"/>
            </w:r>
          </w:hyperlink>
        </w:p>
        <w:p w14:paraId="73735C26" w14:textId="19637CA8" w:rsidR="00241290" w:rsidRDefault="00241290">
          <w:pPr>
            <w:pStyle w:val="TOC2"/>
            <w:rPr>
              <w:rFonts w:asciiTheme="minorHAnsi" w:eastAsiaTheme="minorEastAsia" w:hAnsiTheme="minorHAnsi"/>
              <w:b w:val="0"/>
              <w:noProof/>
              <w:sz w:val="22"/>
            </w:rPr>
          </w:pPr>
          <w:hyperlink w:anchor="_Toc153266419" w:history="1">
            <w:r w:rsidRPr="001721B6">
              <w:rPr>
                <w:rStyle w:val="Hyperlink"/>
                <w:noProof/>
              </w:rPr>
              <w:t>1.18</w:t>
            </w:r>
            <w:r>
              <w:rPr>
                <w:rFonts w:asciiTheme="minorHAnsi" w:eastAsiaTheme="minorEastAsia" w:hAnsiTheme="minorHAnsi"/>
                <w:b w:val="0"/>
                <w:noProof/>
                <w:sz w:val="22"/>
              </w:rPr>
              <w:tab/>
            </w:r>
            <w:r w:rsidRPr="001721B6">
              <w:rPr>
                <w:rStyle w:val="Hyperlink"/>
                <w:noProof/>
              </w:rPr>
              <w:t>Achieved Results:</w:t>
            </w:r>
            <w:r>
              <w:rPr>
                <w:noProof/>
                <w:webHidden/>
              </w:rPr>
              <w:tab/>
            </w:r>
            <w:r>
              <w:rPr>
                <w:noProof/>
                <w:webHidden/>
              </w:rPr>
              <w:fldChar w:fldCharType="begin"/>
            </w:r>
            <w:r>
              <w:rPr>
                <w:noProof/>
                <w:webHidden/>
              </w:rPr>
              <w:instrText xml:space="preserve"> PAGEREF _Toc153266419 \h </w:instrText>
            </w:r>
            <w:r>
              <w:rPr>
                <w:noProof/>
                <w:webHidden/>
              </w:rPr>
            </w:r>
            <w:r>
              <w:rPr>
                <w:noProof/>
                <w:webHidden/>
              </w:rPr>
              <w:fldChar w:fldCharType="separate"/>
            </w:r>
            <w:r>
              <w:rPr>
                <w:noProof/>
                <w:webHidden/>
              </w:rPr>
              <w:t>49</w:t>
            </w:r>
            <w:r>
              <w:rPr>
                <w:noProof/>
                <w:webHidden/>
              </w:rPr>
              <w:fldChar w:fldCharType="end"/>
            </w:r>
          </w:hyperlink>
        </w:p>
        <w:p w14:paraId="2BA3097A" w14:textId="7A06D83D" w:rsidR="00241290" w:rsidRDefault="00241290">
          <w:pPr>
            <w:pStyle w:val="TOC1"/>
            <w:tabs>
              <w:tab w:val="left" w:pos="1859"/>
            </w:tabs>
            <w:rPr>
              <w:rFonts w:asciiTheme="minorHAnsi" w:eastAsiaTheme="minorEastAsia" w:hAnsiTheme="minorHAnsi"/>
              <w:b w:val="0"/>
              <w:noProof/>
              <w:sz w:val="22"/>
            </w:rPr>
          </w:pPr>
          <w:hyperlink w:anchor="_Toc153266420" w:history="1">
            <w:r w:rsidRPr="001721B6">
              <w:rPr>
                <w:rStyle w:val="Hyperlink"/>
                <w:noProof/>
              </w:rPr>
              <w:t xml:space="preserve">Chapter 5        </w:t>
            </w:r>
            <w:r>
              <w:rPr>
                <w:rFonts w:asciiTheme="minorHAnsi" w:eastAsiaTheme="minorEastAsia" w:hAnsiTheme="minorHAnsi"/>
                <w:b w:val="0"/>
                <w:noProof/>
                <w:sz w:val="22"/>
              </w:rPr>
              <w:tab/>
            </w:r>
            <w:r w:rsidRPr="001721B6">
              <w:rPr>
                <w:rStyle w:val="Hyperlink"/>
                <w:noProof/>
              </w:rPr>
              <w:t xml:space="preserve">          CONCLUSION</w:t>
            </w:r>
            <w:r>
              <w:rPr>
                <w:noProof/>
                <w:webHidden/>
              </w:rPr>
              <w:tab/>
            </w:r>
            <w:r>
              <w:rPr>
                <w:noProof/>
                <w:webHidden/>
              </w:rPr>
              <w:fldChar w:fldCharType="begin"/>
            </w:r>
            <w:r>
              <w:rPr>
                <w:noProof/>
                <w:webHidden/>
              </w:rPr>
              <w:instrText xml:space="preserve"> PAGEREF _Toc153266420 \h </w:instrText>
            </w:r>
            <w:r>
              <w:rPr>
                <w:noProof/>
                <w:webHidden/>
              </w:rPr>
            </w:r>
            <w:r>
              <w:rPr>
                <w:noProof/>
                <w:webHidden/>
              </w:rPr>
              <w:fldChar w:fldCharType="separate"/>
            </w:r>
            <w:r>
              <w:rPr>
                <w:noProof/>
                <w:webHidden/>
              </w:rPr>
              <w:t>50</w:t>
            </w:r>
            <w:r>
              <w:rPr>
                <w:noProof/>
                <w:webHidden/>
              </w:rPr>
              <w:fldChar w:fldCharType="end"/>
            </w:r>
          </w:hyperlink>
        </w:p>
        <w:p w14:paraId="28AF67E9" w14:textId="5A437546" w:rsidR="00241290" w:rsidRDefault="00241290">
          <w:pPr>
            <w:pStyle w:val="TOC2"/>
            <w:rPr>
              <w:rFonts w:asciiTheme="minorHAnsi" w:eastAsiaTheme="minorEastAsia" w:hAnsiTheme="minorHAnsi"/>
              <w:b w:val="0"/>
              <w:noProof/>
              <w:sz w:val="22"/>
            </w:rPr>
          </w:pPr>
          <w:hyperlink w:anchor="_Toc153266421" w:history="1">
            <w:r w:rsidRPr="001721B6">
              <w:rPr>
                <w:rStyle w:val="Hyperlink"/>
                <w:noProof/>
              </w:rPr>
              <w:t>1.19</w:t>
            </w:r>
            <w:r>
              <w:rPr>
                <w:rFonts w:asciiTheme="minorHAnsi" w:eastAsiaTheme="minorEastAsia" w:hAnsiTheme="minorHAnsi"/>
                <w:b w:val="0"/>
                <w:noProof/>
                <w:sz w:val="22"/>
              </w:rPr>
              <w:tab/>
            </w:r>
            <w:r w:rsidRPr="001721B6">
              <w:rPr>
                <w:rStyle w:val="Hyperlink"/>
                <w:noProof/>
              </w:rPr>
              <w:t>Conclusion:</w:t>
            </w:r>
            <w:r>
              <w:rPr>
                <w:noProof/>
                <w:webHidden/>
              </w:rPr>
              <w:tab/>
            </w:r>
            <w:r>
              <w:rPr>
                <w:noProof/>
                <w:webHidden/>
              </w:rPr>
              <w:fldChar w:fldCharType="begin"/>
            </w:r>
            <w:r>
              <w:rPr>
                <w:noProof/>
                <w:webHidden/>
              </w:rPr>
              <w:instrText xml:space="preserve"> PAGEREF _Toc153266421 \h </w:instrText>
            </w:r>
            <w:r>
              <w:rPr>
                <w:noProof/>
                <w:webHidden/>
              </w:rPr>
            </w:r>
            <w:r>
              <w:rPr>
                <w:noProof/>
                <w:webHidden/>
              </w:rPr>
              <w:fldChar w:fldCharType="separate"/>
            </w:r>
            <w:r>
              <w:rPr>
                <w:noProof/>
                <w:webHidden/>
              </w:rPr>
              <w:t>50</w:t>
            </w:r>
            <w:r>
              <w:rPr>
                <w:noProof/>
                <w:webHidden/>
              </w:rPr>
              <w:fldChar w:fldCharType="end"/>
            </w:r>
          </w:hyperlink>
        </w:p>
        <w:p w14:paraId="6C322045" w14:textId="53D51130" w:rsidR="00241290" w:rsidRDefault="00241290">
          <w:pPr>
            <w:pStyle w:val="TOC3"/>
            <w:rPr>
              <w:rFonts w:asciiTheme="minorHAnsi" w:eastAsiaTheme="minorEastAsia" w:hAnsiTheme="minorHAnsi"/>
              <w:noProof/>
              <w:sz w:val="22"/>
            </w:rPr>
          </w:pPr>
          <w:hyperlink w:anchor="_Toc153266422" w:history="1">
            <w:r w:rsidRPr="001721B6">
              <w:rPr>
                <w:rStyle w:val="Hyperlink"/>
                <w:noProof/>
                <w:lang w:bidi="x-none"/>
                <w14:scene3d>
                  <w14:camera w14:prst="orthographicFront"/>
                  <w14:lightRig w14:rig="threePt" w14:dir="t">
                    <w14:rot w14:lat="0" w14:lon="0" w14:rev="0"/>
                  </w14:lightRig>
                </w14:scene3d>
              </w:rPr>
              <w:t>1.19.1</w:t>
            </w:r>
            <w:r>
              <w:rPr>
                <w:rFonts w:asciiTheme="minorHAnsi" w:eastAsiaTheme="minorEastAsia" w:hAnsiTheme="minorHAnsi"/>
                <w:noProof/>
                <w:sz w:val="22"/>
              </w:rPr>
              <w:tab/>
            </w:r>
            <w:r w:rsidRPr="001721B6">
              <w:rPr>
                <w:rStyle w:val="Hyperlink"/>
                <w:noProof/>
              </w:rPr>
              <w:t>Advantages:</w:t>
            </w:r>
            <w:r>
              <w:rPr>
                <w:noProof/>
                <w:webHidden/>
              </w:rPr>
              <w:tab/>
            </w:r>
            <w:r>
              <w:rPr>
                <w:noProof/>
                <w:webHidden/>
              </w:rPr>
              <w:fldChar w:fldCharType="begin"/>
            </w:r>
            <w:r>
              <w:rPr>
                <w:noProof/>
                <w:webHidden/>
              </w:rPr>
              <w:instrText xml:space="preserve"> PAGEREF _Toc153266422 \h </w:instrText>
            </w:r>
            <w:r>
              <w:rPr>
                <w:noProof/>
                <w:webHidden/>
              </w:rPr>
            </w:r>
            <w:r>
              <w:rPr>
                <w:noProof/>
                <w:webHidden/>
              </w:rPr>
              <w:fldChar w:fldCharType="separate"/>
            </w:r>
            <w:r>
              <w:rPr>
                <w:noProof/>
                <w:webHidden/>
              </w:rPr>
              <w:t>50</w:t>
            </w:r>
            <w:r>
              <w:rPr>
                <w:noProof/>
                <w:webHidden/>
              </w:rPr>
              <w:fldChar w:fldCharType="end"/>
            </w:r>
          </w:hyperlink>
        </w:p>
        <w:p w14:paraId="5A0CF3F8" w14:textId="0A97A1CC" w:rsidR="00241290" w:rsidRDefault="00241290">
          <w:pPr>
            <w:pStyle w:val="TOC3"/>
            <w:rPr>
              <w:rFonts w:asciiTheme="minorHAnsi" w:eastAsiaTheme="minorEastAsia" w:hAnsiTheme="minorHAnsi"/>
              <w:noProof/>
              <w:sz w:val="22"/>
            </w:rPr>
          </w:pPr>
          <w:hyperlink w:anchor="_Toc153266423" w:history="1">
            <w:r w:rsidRPr="001721B6">
              <w:rPr>
                <w:rStyle w:val="Hyperlink"/>
                <w:noProof/>
                <w:lang w:bidi="x-none"/>
                <w14:scene3d>
                  <w14:camera w14:prst="orthographicFront"/>
                  <w14:lightRig w14:rig="threePt" w14:dir="t">
                    <w14:rot w14:lat="0" w14:lon="0" w14:rev="0"/>
                  </w14:lightRig>
                </w14:scene3d>
              </w:rPr>
              <w:t>1.19.2</w:t>
            </w:r>
            <w:r>
              <w:rPr>
                <w:rFonts w:asciiTheme="minorHAnsi" w:eastAsiaTheme="minorEastAsia" w:hAnsiTheme="minorHAnsi"/>
                <w:noProof/>
                <w:sz w:val="22"/>
              </w:rPr>
              <w:tab/>
            </w:r>
            <w:r w:rsidRPr="001721B6">
              <w:rPr>
                <w:rStyle w:val="Hyperlink"/>
                <w:noProof/>
              </w:rPr>
              <w:t>Limitations:</w:t>
            </w:r>
            <w:r>
              <w:rPr>
                <w:noProof/>
                <w:webHidden/>
              </w:rPr>
              <w:tab/>
            </w:r>
            <w:r>
              <w:rPr>
                <w:noProof/>
                <w:webHidden/>
              </w:rPr>
              <w:fldChar w:fldCharType="begin"/>
            </w:r>
            <w:r>
              <w:rPr>
                <w:noProof/>
                <w:webHidden/>
              </w:rPr>
              <w:instrText xml:space="preserve"> PAGEREF _Toc153266423 \h </w:instrText>
            </w:r>
            <w:r>
              <w:rPr>
                <w:noProof/>
                <w:webHidden/>
              </w:rPr>
            </w:r>
            <w:r>
              <w:rPr>
                <w:noProof/>
                <w:webHidden/>
              </w:rPr>
              <w:fldChar w:fldCharType="separate"/>
            </w:r>
            <w:r>
              <w:rPr>
                <w:noProof/>
                <w:webHidden/>
              </w:rPr>
              <w:t>50</w:t>
            </w:r>
            <w:r>
              <w:rPr>
                <w:noProof/>
                <w:webHidden/>
              </w:rPr>
              <w:fldChar w:fldCharType="end"/>
            </w:r>
          </w:hyperlink>
        </w:p>
        <w:p w14:paraId="3DF86981" w14:textId="25767DA1" w:rsidR="00241290" w:rsidRDefault="00241290">
          <w:pPr>
            <w:pStyle w:val="TOC2"/>
            <w:rPr>
              <w:rFonts w:asciiTheme="minorHAnsi" w:eastAsiaTheme="minorEastAsia" w:hAnsiTheme="minorHAnsi"/>
              <w:b w:val="0"/>
              <w:noProof/>
              <w:sz w:val="22"/>
            </w:rPr>
          </w:pPr>
          <w:hyperlink w:anchor="_Toc153266424" w:history="1">
            <w:r w:rsidRPr="001721B6">
              <w:rPr>
                <w:rStyle w:val="Hyperlink"/>
                <w:noProof/>
              </w:rPr>
              <w:t>1.20</w:t>
            </w:r>
            <w:r>
              <w:rPr>
                <w:rFonts w:asciiTheme="minorHAnsi" w:eastAsiaTheme="minorEastAsia" w:hAnsiTheme="minorHAnsi"/>
                <w:b w:val="0"/>
                <w:noProof/>
                <w:sz w:val="22"/>
              </w:rPr>
              <w:tab/>
            </w:r>
            <w:r w:rsidRPr="001721B6">
              <w:rPr>
                <w:rStyle w:val="Hyperlink"/>
                <w:noProof/>
              </w:rPr>
              <w:t>Development Directions:</w:t>
            </w:r>
            <w:r>
              <w:rPr>
                <w:noProof/>
                <w:webHidden/>
              </w:rPr>
              <w:tab/>
            </w:r>
            <w:r>
              <w:rPr>
                <w:noProof/>
                <w:webHidden/>
              </w:rPr>
              <w:fldChar w:fldCharType="begin"/>
            </w:r>
            <w:r>
              <w:rPr>
                <w:noProof/>
                <w:webHidden/>
              </w:rPr>
              <w:instrText xml:space="preserve"> PAGEREF _Toc153266424 \h </w:instrText>
            </w:r>
            <w:r>
              <w:rPr>
                <w:noProof/>
                <w:webHidden/>
              </w:rPr>
            </w:r>
            <w:r>
              <w:rPr>
                <w:noProof/>
                <w:webHidden/>
              </w:rPr>
              <w:fldChar w:fldCharType="separate"/>
            </w:r>
            <w:r>
              <w:rPr>
                <w:noProof/>
                <w:webHidden/>
              </w:rPr>
              <w:t>50</w:t>
            </w:r>
            <w:r>
              <w:rPr>
                <w:noProof/>
                <w:webHidden/>
              </w:rPr>
              <w:fldChar w:fldCharType="end"/>
            </w:r>
          </w:hyperlink>
        </w:p>
        <w:p w14:paraId="7DF44FBA" w14:textId="143BF25B" w:rsidR="00241290" w:rsidRDefault="00241290">
          <w:pPr>
            <w:pStyle w:val="TOC1"/>
            <w:rPr>
              <w:rFonts w:asciiTheme="minorHAnsi" w:eastAsiaTheme="minorEastAsia" w:hAnsiTheme="minorHAnsi"/>
              <w:b w:val="0"/>
              <w:noProof/>
              <w:sz w:val="22"/>
            </w:rPr>
          </w:pPr>
          <w:hyperlink w:anchor="_Toc153266425" w:history="1">
            <w:r w:rsidRPr="001721B6">
              <w:rPr>
                <w:rStyle w:val="Hyperlink"/>
                <w:rFonts w:cs="Times New Roman"/>
                <w:noProof/>
              </w:rPr>
              <w:t>REFERENCE DOCUMENTS</w:t>
            </w:r>
            <w:r>
              <w:rPr>
                <w:noProof/>
                <w:webHidden/>
              </w:rPr>
              <w:tab/>
            </w:r>
            <w:r>
              <w:rPr>
                <w:noProof/>
                <w:webHidden/>
              </w:rPr>
              <w:fldChar w:fldCharType="begin"/>
            </w:r>
            <w:r>
              <w:rPr>
                <w:noProof/>
                <w:webHidden/>
              </w:rPr>
              <w:instrText xml:space="preserve"> PAGEREF _Toc153266425 \h </w:instrText>
            </w:r>
            <w:r>
              <w:rPr>
                <w:noProof/>
                <w:webHidden/>
              </w:rPr>
            </w:r>
            <w:r>
              <w:rPr>
                <w:noProof/>
                <w:webHidden/>
              </w:rPr>
              <w:fldChar w:fldCharType="separate"/>
            </w:r>
            <w:r>
              <w:rPr>
                <w:noProof/>
                <w:webHidden/>
              </w:rPr>
              <w:t>51</w:t>
            </w:r>
            <w:r>
              <w:rPr>
                <w:noProof/>
                <w:webHidden/>
              </w:rPr>
              <w:fldChar w:fldCharType="end"/>
            </w:r>
          </w:hyperlink>
        </w:p>
        <w:p w14:paraId="08241627" w14:textId="20A398EB" w:rsidR="001F7091" w:rsidRDefault="00A56056" w:rsidP="00600493">
          <w:pPr>
            <w:sectPr w:rsidR="001F7091" w:rsidSect="000040D3">
              <w:headerReference w:type="default" r:id="rId12"/>
              <w:footerReference w:type="default" r:id="rId13"/>
              <w:footerReference w:type="first" r:id="rId14"/>
              <w:pgSz w:w="11907" w:h="16840" w:code="9"/>
              <w:pgMar w:top="1418" w:right="1134" w:bottom="1418" w:left="1701" w:header="720" w:footer="720" w:gutter="0"/>
              <w:pgNumType w:start="1" w:chapStyle="1"/>
              <w:cols w:space="720"/>
              <w:titlePg/>
              <w:docGrid w:linePitch="360"/>
            </w:sectPr>
          </w:pPr>
          <w:r>
            <w:rPr>
              <w:b/>
              <w:bCs/>
              <w:noProof/>
            </w:rPr>
            <w:fldChar w:fldCharType="end"/>
          </w:r>
        </w:p>
      </w:sdtContent>
    </w:sdt>
    <w:p w14:paraId="6B729BA0" w14:textId="02C2BF4D" w:rsidR="00AD5D8E" w:rsidRPr="00960306" w:rsidRDefault="00DB0535" w:rsidP="00DB0535">
      <w:pPr>
        <w:pStyle w:val="Heading1"/>
        <w:numPr>
          <w:ilvl w:val="0"/>
          <w:numId w:val="0"/>
        </w:numPr>
        <w:jc w:val="left"/>
      </w:pPr>
      <w:bookmarkStart w:id="7" w:name="_Toc153266364"/>
      <w:r w:rsidRPr="00DB0535">
        <w:rPr>
          <w:sz w:val="36"/>
          <w:szCs w:val="36"/>
        </w:rPr>
        <w:lastRenderedPageBreak/>
        <w:t>Chapter</w:t>
      </w:r>
      <w:r w:rsidR="000D2850">
        <w:rPr>
          <w:sz w:val="36"/>
          <w:szCs w:val="36"/>
        </w:rPr>
        <w:t xml:space="preserve"> </w:t>
      </w:r>
      <w:r w:rsidRPr="00DB0535">
        <w:rPr>
          <w:sz w:val="36"/>
          <w:szCs w:val="36"/>
        </w:rPr>
        <w:t>1</w:t>
      </w:r>
      <w:r w:rsidR="000D2850">
        <w:rPr>
          <w:sz w:val="36"/>
          <w:szCs w:val="36"/>
        </w:rPr>
        <w:t>:</w:t>
      </w:r>
      <w:r>
        <w:rPr>
          <w:sz w:val="36"/>
          <w:szCs w:val="36"/>
        </w:rPr>
        <w:tab/>
        <w:t xml:space="preserve">       </w:t>
      </w:r>
      <w:r w:rsidR="00C20C6B" w:rsidRPr="00DB0535">
        <w:rPr>
          <w:sz w:val="36"/>
          <w:szCs w:val="36"/>
        </w:rPr>
        <w:t>INTRODUCTION</w:t>
      </w:r>
      <w:bookmarkEnd w:id="7"/>
    </w:p>
    <w:p w14:paraId="26C93194" w14:textId="2397511E" w:rsidR="00CB620B" w:rsidRDefault="00CF3624" w:rsidP="0021484E">
      <w:pPr>
        <w:pStyle w:val="Heading2"/>
        <w:numPr>
          <w:ilvl w:val="1"/>
          <w:numId w:val="2"/>
        </w:numPr>
      </w:pPr>
      <w:bookmarkStart w:id="8" w:name="_Toc153266365"/>
      <w:r>
        <w:t>Overview:</w:t>
      </w:r>
      <w:bookmarkEnd w:id="8"/>
    </w:p>
    <w:p w14:paraId="0F7FB656" w14:textId="2BCCF9EE" w:rsidR="00AB3E5A" w:rsidRPr="00AB3E5A" w:rsidRDefault="00CF3624" w:rsidP="00935DA2">
      <w:pPr>
        <w:pStyle w:val="Heading3"/>
      </w:pPr>
      <w:bookmarkStart w:id="9" w:name="_Toc153266366"/>
      <w:r>
        <w:t>Name of project:</w:t>
      </w:r>
      <w:bookmarkEnd w:id="9"/>
    </w:p>
    <w:p w14:paraId="50D305CE" w14:textId="3362A26B" w:rsidR="00CF3624" w:rsidRDefault="00CF3624" w:rsidP="00CF3624">
      <w:pPr>
        <w:pStyle w:val="ListParagraph"/>
        <w:spacing w:before="80" w:after="80" w:line="312" w:lineRule="auto"/>
        <w:ind w:left="420" w:firstLine="300"/>
      </w:pPr>
      <w:r w:rsidRPr="006707C1">
        <w:rPr>
          <w:szCs w:val="26"/>
        </w:rPr>
        <w:t>“Build an electronics shopping website”</w:t>
      </w:r>
    </w:p>
    <w:p w14:paraId="00AECDC0" w14:textId="3E5E4D98" w:rsidR="000E448F" w:rsidRDefault="00CF3624" w:rsidP="000E448F">
      <w:pPr>
        <w:pStyle w:val="Heading3"/>
        <w:rPr>
          <w:i/>
        </w:rPr>
      </w:pPr>
      <w:bookmarkStart w:id="10" w:name="_Toc153266367"/>
      <w:r>
        <w:t>Introduction:</w:t>
      </w:r>
      <w:bookmarkEnd w:id="10"/>
    </w:p>
    <w:p w14:paraId="64EE1128" w14:textId="77F4EDBE" w:rsidR="00CF3624" w:rsidRDefault="00CF3624" w:rsidP="00CF3624">
      <w:pPr>
        <w:keepNext/>
        <w:ind w:firstLine="0"/>
        <w:jc w:val="left"/>
      </w:pPr>
      <w:r>
        <w:t>Nowadays, the demand for personal computers and laptops is continuously increasing due to the relentless development of computer technology and electronic networks. This has led to a significant growth in the electronic device market, especially for laptops, in recent times.</w:t>
      </w:r>
    </w:p>
    <w:p w14:paraId="1C150B11" w14:textId="77777777" w:rsidR="00CF3624" w:rsidRDefault="00CF3624" w:rsidP="00CF3624">
      <w:pPr>
        <w:keepNext/>
        <w:ind w:firstLine="0"/>
        <w:jc w:val="left"/>
      </w:pPr>
      <w:r>
        <w:t>For office workers, computers serve as a means to quickly exchange information and work with superiors and leaders. Particularly for those organizations that do not provide personal laptops for their employees, owning a computer is essential and crucial. This facilitates smoother and more convenient work operations, enhancing efficiency.</w:t>
      </w:r>
    </w:p>
    <w:p w14:paraId="31CE11C4" w14:textId="58F5338E" w:rsidR="000E448F" w:rsidRPr="000E448F" w:rsidRDefault="00CF3624" w:rsidP="008040DA">
      <w:pPr>
        <w:keepNext/>
        <w:ind w:firstLine="0"/>
        <w:jc w:val="left"/>
      </w:pPr>
      <w:r>
        <w:t>Understanding the market situation and consumer needs, we have initiated this website to help address these demands and provide a platform for consumers to access essential computer equipment. Simultaneously, it demonstrates the ability to absorb and enhance the knowledge of Information Technology students at the University of Information Technology – Vietnam – Korea.</w:t>
      </w:r>
      <w:r w:rsidR="00BB37BA" w:rsidRPr="00BB37BA">
        <w:t xml:space="preserve"> .</w:t>
      </w:r>
    </w:p>
    <w:p w14:paraId="498C4932" w14:textId="5D9E62D8" w:rsidR="008040DA" w:rsidRPr="008040DA" w:rsidRDefault="00CF3624" w:rsidP="008040DA">
      <w:pPr>
        <w:pStyle w:val="Heading3"/>
      </w:pPr>
      <w:bookmarkStart w:id="11" w:name="_Toc153266368"/>
      <w:r>
        <w:t>Objectives:</w:t>
      </w:r>
      <w:bookmarkEnd w:id="11"/>
      <w:r w:rsidR="008040DA">
        <w:rPr>
          <w:i/>
        </w:rPr>
        <w:t xml:space="preserve"> </w:t>
      </w:r>
    </w:p>
    <w:p w14:paraId="3DB68A9B" w14:textId="4642DD2A" w:rsidR="008040DA" w:rsidRPr="00C6634A" w:rsidRDefault="008040DA" w:rsidP="00CF3624">
      <w:pPr>
        <w:pStyle w:val="Heading4"/>
        <w:numPr>
          <w:ilvl w:val="0"/>
          <w:numId w:val="0"/>
        </w:numPr>
        <w:ind w:left="90" w:hanging="90"/>
        <w:jc w:val="left"/>
        <w:rPr>
          <w:rFonts w:eastAsiaTheme="minorHAnsi" w:cstheme="minorBidi"/>
          <w:b w:val="0"/>
          <w:i/>
          <w:iCs w:val="0"/>
          <w:szCs w:val="22"/>
        </w:rPr>
      </w:pPr>
      <w:bookmarkStart w:id="12" w:name="_Toc99389241"/>
      <w:r>
        <w:rPr>
          <w:rFonts w:eastAsiaTheme="minorHAnsi" w:cstheme="minorBidi"/>
          <w:iCs w:val="0"/>
          <w:szCs w:val="22"/>
        </w:rPr>
        <w:t xml:space="preserve"> </w:t>
      </w:r>
      <w:r w:rsidR="00CF3624" w:rsidRPr="00C6634A">
        <w:rPr>
          <w:rFonts w:eastAsiaTheme="minorHAnsi" w:cstheme="minorBidi"/>
          <w:b w:val="0"/>
          <w:iCs w:val="0"/>
          <w:szCs w:val="22"/>
        </w:rPr>
        <w:t>The objective of the project is to bring products, equipment, and components related to computers and laptops to the hands of consumers.</w:t>
      </w:r>
      <w:bookmarkEnd w:id="12"/>
    </w:p>
    <w:p w14:paraId="1EF033C1" w14:textId="721EED36" w:rsidR="008040DA" w:rsidRPr="00A437BE" w:rsidRDefault="008040DA" w:rsidP="008040DA">
      <w:pPr>
        <w:pStyle w:val="Heading3"/>
      </w:pPr>
      <w:r w:rsidRPr="008040DA">
        <w:rPr>
          <w:i/>
        </w:rPr>
        <w:t xml:space="preserve"> </w:t>
      </w:r>
      <w:bookmarkStart w:id="13" w:name="_Toc153266369"/>
      <w:r w:rsidRPr="00A437BE">
        <w:t>Logo website</w:t>
      </w:r>
      <w:bookmarkStart w:id="14" w:name="_Toc99389243"/>
      <w:r w:rsidR="00A437BE">
        <w:t>:</w:t>
      </w:r>
      <w:bookmarkEnd w:id="13"/>
    </w:p>
    <w:p w14:paraId="7FFE259D" w14:textId="0825216D" w:rsidR="00ED3B07" w:rsidRDefault="00ED3B07" w:rsidP="000040D3">
      <w:pPr>
        <w:ind w:left="720" w:firstLine="2736"/>
        <w:rPr>
          <w:b/>
        </w:rPr>
      </w:pPr>
    </w:p>
    <w:p w14:paraId="53F5E235" w14:textId="138011C4" w:rsidR="00ED3B07" w:rsidRDefault="00727500">
      <w:pPr>
        <w:rPr>
          <w:b/>
        </w:rPr>
      </w:pPr>
      <w:r>
        <w:rPr>
          <w:noProof/>
        </w:rPr>
        <w:drawing>
          <wp:anchor distT="0" distB="0" distL="114300" distR="114300" simplePos="0" relativeHeight="251662336" behindDoc="0" locked="0" layoutInCell="1" allowOverlap="1" wp14:anchorId="09DAFBA9" wp14:editId="607A5F56">
            <wp:simplePos x="0" y="0"/>
            <wp:positionH relativeFrom="column">
              <wp:posOffset>1510665</wp:posOffset>
            </wp:positionH>
            <wp:positionV relativeFrom="paragraph">
              <wp:posOffset>1004570</wp:posOffset>
            </wp:positionV>
            <wp:extent cx="2228850" cy="228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8850" cy="228600"/>
                    </a:xfrm>
                    <a:prstGeom prst="rect">
                      <a:avLst/>
                    </a:prstGeom>
                    <a:noFill/>
                    <a:ln>
                      <a:noFill/>
                    </a:ln>
                  </pic:spPr>
                </pic:pic>
              </a:graphicData>
            </a:graphic>
          </wp:anchor>
        </w:drawing>
      </w:r>
      <w:r w:rsidR="00ED3B07">
        <w:rPr>
          <w:b/>
        </w:rPr>
        <w:br w:type="page"/>
      </w:r>
    </w:p>
    <w:p w14:paraId="1AF3F3EE" w14:textId="77777777" w:rsidR="008040DA" w:rsidRDefault="008040DA" w:rsidP="000040D3">
      <w:pPr>
        <w:ind w:left="720" w:firstLine="2736"/>
        <w:rPr>
          <w:b/>
        </w:rPr>
      </w:pPr>
    </w:p>
    <w:p w14:paraId="1BE1C1C9" w14:textId="087D2082" w:rsidR="008040DA" w:rsidRDefault="00CF3624" w:rsidP="008040DA">
      <w:pPr>
        <w:pStyle w:val="Heading3"/>
      </w:pPr>
      <w:bookmarkStart w:id="15" w:name="_Toc153266370"/>
      <w:r>
        <w:t>Implementation plan:</w:t>
      </w:r>
      <w:bookmarkEnd w:id="15"/>
    </w:p>
    <w:tbl>
      <w:tblPr>
        <w:tblW w:w="89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1"/>
        <w:gridCol w:w="6704"/>
      </w:tblGrid>
      <w:tr w:rsidR="008040DA" w:rsidRPr="00A60906" w14:paraId="5205925A" w14:textId="77777777" w:rsidTr="0078023E">
        <w:trPr>
          <w:trHeight w:val="519"/>
        </w:trPr>
        <w:tc>
          <w:tcPr>
            <w:tcW w:w="2271" w:type="dxa"/>
            <w:vAlign w:val="bottom"/>
          </w:tcPr>
          <w:p w14:paraId="3ED40B12" w14:textId="0EB5A923" w:rsidR="008040DA" w:rsidRPr="00A60906" w:rsidRDefault="00CF3624" w:rsidP="00CF3624">
            <w:pPr>
              <w:spacing w:line="360" w:lineRule="auto"/>
              <w:ind w:firstLine="0"/>
              <w:jc w:val="center"/>
              <w:rPr>
                <w:b/>
              </w:rPr>
            </w:pPr>
            <w:r>
              <w:rPr>
                <w:b/>
              </w:rPr>
              <w:t>Time</w:t>
            </w:r>
          </w:p>
        </w:tc>
        <w:tc>
          <w:tcPr>
            <w:tcW w:w="6704" w:type="dxa"/>
            <w:vAlign w:val="bottom"/>
          </w:tcPr>
          <w:p w14:paraId="67B97D37" w14:textId="6BE6A83E" w:rsidR="008040DA" w:rsidRPr="00A60906" w:rsidRDefault="00CF3624" w:rsidP="00CF3624">
            <w:pPr>
              <w:spacing w:line="360" w:lineRule="auto"/>
              <w:jc w:val="center"/>
              <w:rPr>
                <w:b/>
              </w:rPr>
            </w:pPr>
            <w:r>
              <w:rPr>
                <w:b/>
              </w:rPr>
              <w:t>Implementation content</w:t>
            </w:r>
          </w:p>
        </w:tc>
      </w:tr>
      <w:tr w:rsidR="008040DA" w:rsidRPr="00A60906" w14:paraId="65439786" w14:textId="77777777" w:rsidTr="009B3C72">
        <w:trPr>
          <w:trHeight w:val="822"/>
        </w:trPr>
        <w:tc>
          <w:tcPr>
            <w:tcW w:w="2271" w:type="dxa"/>
            <w:vAlign w:val="center"/>
          </w:tcPr>
          <w:p w14:paraId="3ACC6BB3" w14:textId="27BDAECB" w:rsidR="008040DA" w:rsidRDefault="00CF3624" w:rsidP="00ED3B07">
            <w:pPr>
              <w:spacing w:before="0" w:after="0" w:line="240" w:lineRule="auto"/>
              <w:ind w:left="75" w:hanging="5"/>
              <w:jc w:val="left"/>
            </w:pPr>
            <w:r>
              <w:t xml:space="preserve">Week </w:t>
            </w:r>
            <w:r w:rsidR="008040DA">
              <w:t>1</w:t>
            </w:r>
          </w:p>
          <w:p w14:paraId="4F4C862C" w14:textId="67A8D894" w:rsidR="008040DA" w:rsidRPr="00A60906" w:rsidRDefault="008040DA" w:rsidP="00ED3B07">
            <w:pPr>
              <w:spacing w:before="0" w:after="0" w:line="240" w:lineRule="auto"/>
              <w:ind w:left="75" w:hanging="5"/>
              <w:jc w:val="left"/>
            </w:pPr>
            <w:r>
              <w:rPr>
                <w:lang w:val="vi-VN"/>
              </w:rPr>
              <w:t>1</w:t>
            </w:r>
            <w:r w:rsidR="00ED3B07">
              <w:t>9</w:t>
            </w:r>
            <w:r>
              <w:t>/</w:t>
            </w:r>
            <w:r w:rsidR="00ED3B07">
              <w:t>9</w:t>
            </w:r>
            <w:r w:rsidR="00CF3624">
              <w:t xml:space="preserve"> -</w:t>
            </w:r>
            <w:r>
              <w:t xml:space="preserve"> </w:t>
            </w:r>
            <w:r w:rsidR="00ED3B07">
              <w:rPr>
                <w:lang w:val="vi-VN"/>
              </w:rPr>
              <w:t>25</w:t>
            </w:r>
            <w:r>
              <w:t>/</w:t>
            </w:r>
            <w:r w:rsidR="00ED3B07">
              <w:t>9</w:t>
            </w:r>
            <w:r w:rsidRPr="00A60906">
              <w:t xml:space="preserve">. </w:t>
            </w:r>
          </w:p>
        </w:tc>
        <w:tc>
          <w:tcPr>
            <w:tcW w:w="6704" w:type="dxa"/>
            <w:vAlign w:val="center"/>
          </w:tcPr>
          <w:p w14:paraId="5C6D0197" w14:textId="77777777" w:rsidR="009B3C72" w:rsidRDefault="009B3C72" w:rsidP="009B3C72">
            <w:pPr>
              <w:spacing w:before="0" w:after="0" w:line="240" w:lineRule="auto"/>
              <w:ind w:firstLine="0"/>
            </w:pPr>
            <w:r>
              <w:t>Define the concept.</w:t>
            </w:r>
          </w:p>
          <w:p w14:paraId="0FEBD47E" w14:textId="5CE2DDB0" w:rsidR="008040DA" w:rsidRPr="004D7CD5" w:rsidRDefault="009B3C72" w:rsidP="009B3C72">
            <w:pPr>
              <w:spacing w:before="0" w:after="0" w:line="240" w:lineRule="auto"/>
              <w:ind w:firstLine="0"/>
              <w:rPr>
                <w:lang w:val="vi-VN"/>
              </w:rPr>
            </w:pPr>
            <w:r>
              <w:t>Meet with the advisor and review the outline.</w:t>
            </w:r>
          </w:p>
        </w:tc>
      </w:tr>
      <w:tr w:rsidR="008040DA" w:rsidRPr="00C96E00" w14:paraId="065B8610" w14:textId="77777777" w:rsidTr="009B3C72">
        <w:trPr>
          <w:trHeight w:val="822"/>
        </w:trPr>
        <w:tc>
          <w:tcPr>
            <w:tcW w:w="2271" w:type="dxa"/>
            <w:vAlign w:val="center"/>
          </w:tcPr>
          <w:p w14:paraId="6D18E0E5" w14:textId="3E577573" w:rsidR="008040DA" w:rsidRDefault="00CF3624" w:rsidP="00ED3B07">
            <w:pPr>
              <w:spacing w:before="0" w:after="0" w:line="240" w:lineRule="auto"/>
              <w:ind w:left="75" w:hanging="5"/>
              <w:jc w:val="left"/>
            </w:pPr>
            <w:r>
              <w:t>Week</w:t>
            </w:r>
            <w:r w:rsidR="008040DA">
              <w:t xml:space="preserve"> 2</w:t>
            </w:r>
          </w:p>
          <w:p w14:paraId="6E789CA3" w14:textId="17C652CB" w:rsidR="008040DA" w:rsidRPr="00A60906" w:rsidRDefault="00ED3B07" w:rsidP="00ED3B07">
            <w:pPr>
              <w:spacing w:before="0" w:after="0" w:line="240" w:lineRule="auto"/>
              <w:ind w:left="75" w:hanging="5"/>
              <w:jc w:val="left"/>
            </w:pPr>
            <w:r>
              <w:t>26</w:t>
            </w:r>
            <w:r w:rsidR="008040DA">
              <w:t>/</w:t>
            </w:r>
            <w:r>
              <w:t>9</w:t>
            </w:r>
            <w:r w:rsidR="00CF3624">
              <w:t xml:space="preserve"> -</w:t>
            </w:r>
            <w:r w:rsidR="008040DA">
              <w:t xml:space="preserve"> 2/</w:t>
            </w:r>
            <w:r>
              <w:t>10</w:t>
            </w:r>
          </w:p>
        </w:tc>
        <w:tc>
          <w:tcPr>
            <w:tcW w:w="6704" w:type="dxa"/>
            <w:vAlign w:val="center"/>
          </w:tcPr>
          <w:p w14:paraId="34FD4CF6" w14:textId="77777777" w:rsidR="009B3C72" w:rsidRDefault="009B3C72" w:rsidP="009B3C72">
            <w:pPr>
              <w:spacing w:before="0" w:after="0" w:line="240" w:lineRule="auto"/>
              <w:ind w:firstLine="0"/>
            </w:pPr>
            <w:r>
              <w:t>Completing and submitting a project outline.</w:t>
            </w:r>
          </w:p>
          <w:p w14:paraId="2EBF9247" w14:textId="40049D90" w:rsidR="008040DA" w:rsidRPr="00344C17" w:rsidRDefault="009B3C72" w:rsidP="009B3C72">
            <w:pPr>
              <w:spacing w:before="0" w:after="0" w:line="240" w:lineRule="auto"/>
              <w:ind w:firstLine="0"/>
              <w:rPr>
                <w:lang w:val="vi-VN"/>
              </w:rPr>
            </w:pPr>
            <w:r>
              <w:t>Planning the implementation of the project.</w:t>
            </w:r>
          </w:p>
        </w:tc>
      </w:tr>
      <w:tr w:rsidR="008040DA" w:rsidRPr="00A60906" w14:paraId="543C8ED4" w14:textId="77777777" w:rsidTr="009B3C72">
        <w:trPr>
          <w:trHeight w:val="1425"/>
        </w:trPr>
        <w:tc>
          <w:tcPr>
            <w:tcW w:w="2271" w:type="dxa"/>
            <w:vAlign w:val="center"/>
          </w:tcPr>
          <w:p w14:paraId="0032C63E" w14:textId="2643C17E" w:rsidR="008040DA" w:rsidRDefault="009B3C72" w:rsidP="00ED3B07">
            <w:pPr>
              <w:spacing w:before="0" w:after="0" w:line="240" w:lineRule="auto"/>
              <w:ind w:left="75" w:hanging="5"/>
              <w:jc w:val="left"/>
            </w:pPr>
            <w:r>
              <w:t xml:space="preserve">Week </w:t>
            </w:r>
            <w:r w:rsidR="008040DA">
              <w:t>3</w:t>
            </w:r>
            <w:r w:rsidR="00ED3B07">
              <w:t>,4</w:t>
            </w:r>
          </w:p>
          <w:p w14:paraId="36EBF55E" w14:textId="0DB07CB9" w:rsidR="008040DA" w:rsidRDefault="00ED3B07" w:rsidP="009B3C72">
            <w:pPr>
              <w:spacing w:before="0" w:after="0" w:line="240" w:lineRule="auto"/>
              <w:ind w:left="75" w:hanging="5"/>
              <w:jc w:val="left"/>
            </w:pPr>
            <w:r>
              <w:t>3</w:t>
            </w:r>
            <w:r w:rsidR="008040DA">
              <w:t>/</w:t>
            </w:r>
            <w:r>
              <w:t>10</w:t>
            </w:r>
            <w:r w:rsidR="008040DA">
              <w:t xml:space="preserve"> </w:t>
            </w:r>
            <w:r w:rsidR="009B3C72">
              <w:t>-</w:t>
            </w:r>
            <w:r w:rsidR="008040DA">
              <w:t xml:space="preserve"> </w:t>
            </w:r>
            <w:r>
              <w:t>16</w:t>
            </w:r>
            <w:r w:rsidR="008040DA">
              <w:t>/</w:t>
            </w:r>
            <w:r>
              <w:t>10</w:t>
            </w:r>
          </w:p>
        </w:tc>
        <w:tc>
          <w:tcPr>
            <w:tcW w:w="6704" w:type="dxa"/>
            <w:vAlign w:val="center"/>
          </w:tcPr>
          <w:p w14:paraId="317D9500" w14:textId="77777777" w:rsidR="009B3C72" w:rsidRDefault="009B3C72" w:rsidP="009B3C72">
            <w:pPr>
              <w:spacing w:before="0" w:after="0" w:line="240" w:lineRule="auto"/>
              <w:ind w:firstLine="0"/>
            </w:pPr>
            <w:r>
              <w:t>Research on competitors, the most popular websites currently of interest.</w:t>
            </w:r>
          </w:p>
          <w:p w14:paraId="39C9DCF1" w14:textId="77777777" w:rsidR="009B3C72" w:rsidRDefault="009B3C72" w:rsidP="009B3C72">
            <w:pPr>
              <w:spacing w:before="0" w:after="0" w:line="240" w:lineRule="auto"/>
              <w:ind w:firstLine="0"/>
            </w:pPr>
            <w:r>
              <w:t>Their strengths, weaknesses.</w:t>
            </w:r>
          </w:p>
          <w:p w14:paraId="5B93E81D" w14:textId="102DEF62" w:rsidR="00ED3B07" w:rsidRDefault="009B3C72" w:rsidP="009B3C72">
            <w:pPr>
              <w:spacing w:before="0" w:after="0" w:line="240" w:lineRule="auto"/>
              <w:ind w:firstLine="0"/>
            </w:pPr>
            <w:r>
              <w:t>Website interface design.</w:t>
            </w:r>
          </w:p>
        </w:tc>
      </w:tr>
      <w:tr w:rsidR="008040DA" w:rsidRPr="00C94562" w14:paraId="487682CF" w14:textId="77777777" w:rsidTr="009B3C72">
        <w:trPr>
          <w:trHeight w:val="1155"/>
        </w:trPr>
        <w:tc>
          <w:tcPr>
            <w:tcW w:w="2271" w:type="dxa"/>
            <w:vAlign w:val="center"/>
          </w:tcPr>
          <w:p w14:paraId="3240433E" w14:textId="05E2B7D5" w:rsidR="008040DA" w:rsidRPr="00ED3B07" w:rsidRDefault="009B3C72" w:rsidP="00ED3B07">
            <w:pPr>
              <w:spacing w:before="0" w:after="0" w:line="240" w:lineRule="auto"/>
              <w:ind w:left="75" w:hanging="5"/>
              <w:jc w:val="left"/>
            </w:pPr>
            <w:r>
              <w:t xml:space="preserve">Week </w:t>
            </w:r>
            <w:r w:rsidR="00ED3B07">
              <w:rPr>
                <w:lang w:val="vi-VN"/>
              </w:rPr>
              <w:t>5</w:t>
            </w:r>
            <w:r w:rsidR="008040DA">
              <w:rPr>
                <w:lang w:val="vi-VN"/>
              </w:rPr>
              <w:t>,</w:t>
            </w:r>
            <w:r w:rsidR="00ED3B07">
              <w:t xml:space="preserve"> 6, 7, 8 </w:t>
            </w:r>
          </w:p>
          <w:p w14:paraId="66606E66" w14:textId="71C0CC44" w:rsidR="008040DA" w:rsidRDefault="00ED3B07" w:rsidP="00ED3B07">
            <w:pPr>
              <w:spacing w:before="0" w:after="0" w:line="240" w:lineRule="auto"/>
              <w:ind w:left="75" w:hanging="5"/>
              <w:jc w:val="left"/>
            </w:pPr>
            <w:r>
              <w:t>17</w:t>
            </w:r>
            <w:r w:rsidR="008040DA">
              <w:t>/</w:t>
            </w:r>
            <w:r>
              <w:t xml:space="preserve">10 </w:t>
            </w:r>
            <w:r w:rsidR="009B3C72">
              <w:t>-</w:t>
            </w:r>
            <w:r w:rsidR="008040DA">
              <w:t xml:space="preserve"> </w:t>
            </w:r>
            <w:r w:rsidR="008040DA">
              <w:rPr>
                <w:lang w:val="vi-VN"/>
              </w:rPr>
              <w:t>13</w:t>
            </w:r>
            <w:r w:rsidR="008040DA">
              <w:t>/</w:t>
            </w:r>
            <w:r>
              <w:t>11</w:t>
            </w:r>
          </w:p>
        </w:tc>
        <w:tc>
          <w:tcPr>
            <w:tcW w:w="6704" w:type="dxa"/>
            <w:vAlign w:val="center"/>
          </w:tcPr>
          <w:p w14:paraId="0CB16D59" w14:textId="77777777" w:rsidR="009B3C72" w:rsidRDefault="009B3C72" w:rsidP="009B3C72">
            <w:pPr>
              <w:spacing w:before="0" w:after="0" w:line="240" w:lineRule="auto"/>
              <w:ind w:firstLine="0"/>
            </w:pPr>
            <w:r>
              <w:t>Building the database as well as connecting the interface to the database.</w:t>
            </w:r>
          </w:p>
          <w:p w14:paraId="1C7826D5" w14:textId="0DBC9FAA" w:rsidR="008040DA" w:rsidRPr="00ED3B07" w:rsidRDefault="009B3C72" w:rsidP="009B3C72">
            <w:pPr>
              <w:spacing w:before="0" w:after="0" w:line="240" w:lineRule="auto"/>
              <w:ind w:firstLine="0"/>
            </w:pPr>
            <w:r>
              <w:t>Completing the functions of the website and fixing errors.</w:t>
            </w:r>
          </w:p>
        </w:tc>
      </w:tr>
      <w:tr w:rsidR="008040DA" w:rsidRPr="00A60906" w14:paraId="15C5C99C" w14:textId="77777777" w:rsidTr="009B3C72">
        <w:trPr>
          <w:trHeight w:val="795"/>
        </w:trPr>
        <w:tc>
          <w:tcPr>
            <w:tcW w:w="2271" w:type="dxa"/>
            <w:vAlign w:val="center"/>
          </w:tcPr>
          <w:p w14:paraId="05851958" w14:textId="431F3311" w:rsidR="008040DA" w:rsidRDefault="009B3C72" w:rsidP="00ED3B07">
            <w:pPr>
              <w:spacing w:before="0" w:after="0" w:line="240" w:lineRule="auto"/>
              <w:ind w:left="75" w:hanging="5"/>
              <w:jc w:val="left"/>
            </w:pPr>
            <w:r>
              <w:t>Week</w:t>
            </w:r>
            <w:r w:rsidR="00ED3B07">
              <w:t xml:space="preserve"> 9,10</w:t>
            </w:r>
          </w:p>
          <w:p w14:paraId="5E29E5C9" w14:textId="57470E04" w:rsidR="008040DA" w:rsidRDefault="00ED3B07" w:rsidP="00ED3B07">
            <w:pPr>
              <w:spacing w:before="0" w:after="0" w:line="240" w:lineRule="auto"/>
              <w:ind w:left="75" w:hanging="5"/>
              <w:jc w:val="left"/>
            </w:pPr>
            <w:r>
              <w:rPr>
                <w:lang w:val="vi-VN"/>
              </w:rPr>
              <w:t>14</w:t>
            </w:r>
            <w:r w:rsidR="008040DA">
              <w:t>/</w:t>
            </w:r>
            <w:r>
              <w:t>11</w:t>
            </w:r>
            <w:r w:rsidR="009B3C72">
              <w:t xml:space="preserve"> -</w:t>
            </w:r>
            <w:r w:rsidR="008040DA">
              <w:t xml:space="preserve"> </w:t>
            </w:r>
            <w:r>
              <w:t>28</w:t>
            </w:r>
            <w:r w:rsidR="008040DA">
              <w:t>/</w:t>
            </w:r>
            <w:r>
              <w:t>11</w:t>
            </w:r>
          </w:p>
        </w:tc>
        <w:tc>
          <w:tcPr>
            <w:tcW w:w="6704" w:type="dxa"/>
            <w:vAlign w:val="center"/>
          </w:tcPr>
          <w:p w14:paraId="08613F4B" w14:textId="5E97DEB1" w:rsidR="008040DA" w:rsidRDefault="009B3C72" w:rsidP="00EB60D7">
            <w:pPr>
              <w:spacing w:before="0" w:after="0" w:line="240" w:lineRule="auto"/>
              <w:ind w:firstLine="0"/>
            </w:pPr>
            <w:r w:rsidRPr="009B3C72">
              <w:t>Edit and refine the website, avoiding any unnecessary errors.</w:t>
            </w:r>
          </w:p>
        </w:tc>
      </w:tr>
      <w:tr w:rsidR="008040DA" w:rsidRPr="00A60906" w14:paraId="7FCD8AE7" w14:textId="77777777" w:rsidTr="009B3C72">
        <w:trPr>
          <w:trHeight w:val="714"/>
        </w:trPr>
        <w:tc>
          <w:tcPr>
            <w:tcW w:w="2271" w:type="dxa"/>
            <w:vAlign w:val="center"/>
          </w:tcPr>
          <w:p w14:paraId="5FD42356" w14:textId="15DCCF28" w:rsidR="008040DA" w:rsidRDefault="009B3C72" w:rsidP="00ED3B07">
            <w:pPr>
              <w:spacing w:before="0" w:after="0" w:line="240" w:lineRule="auto"/>
              <w:ind w:left="75" w:hanging="5"/>
              <w:jc w:val="left"/>
            </w:pPr>
            <w:r>
              <w:t>Week</w:t>
            </w:r>
            <w:r w:rsidR="00ED3B07">
              <w:t xml:space="preserve"> 11</w:t>
            </w:r>
          </w:p>
          <w:p w14:paraId="685C86E3" w14:textId="6F248543" w:rsidR="008040DA" w:rsidRDefault="00ED3B07" w:rsidP="00ED3B07">
            <w:pPr>
              <w:spacing w:before="0" w:after="0" w:line="240" w:lineRule="auto"/>
              <w:ind w:left="75" w:hanging="5"/>
              <w:jc w:val="left"/>
            </w:pPr>
            <w:r>
              <w:rPr>
                <w:lang w:val="vi-VN"/>
              </w:rPr>
              <w:t>29</w:t>
            </w:r>
            <w:r w:rsidR="008040DA">
              <w:t>/</w:t>
            </w:r>
            <w:r>
              <w:t>11</w:t>
            </w:r>
            <w:r w:rsidR="009B3C72">
              <w:t xml:space="preserve"> -</w:t>
            </w:r>
            <w:r w:rsidR="008040DA">
              <w:t xml:space="preserve"> </w:t>
            </w:r>
            <w:r>
              <w:t>5</w:t>
            </w:r>
            <w:r w:rsidR="008040DA">
              <w:t>/</w:t>
            </w:r>
            <w:r>
              <w:t>12</w:t>
            </w:r>
          </w:p>
        </w:tc>
        <w:tc>
          <w:tcPr>
            <w:tcW w:w="6704" w:type="dxa"/>
            <w:vAlign w:val="center"/>
          </w:tcPr>
          <w:p w14:paraId="27B0AD36" w14:textId="77777777" w:rsidR="009B3C72" w:rsidRDefault="009B3C72" w:rsidP="009B3C72">
            <w:pPr>
              <w:spacing w:before="0" w:after="0" w:line="240" w:lineRule="auto"/>
              <w:ind w:firstLine="0"/>
            </w:pPr>
            <w:r>
              <w:t>Complete the Word and PowerPoint documents.</w:t>
            </w:r>
          </w:p>
          <w:p w14:paraId="2BD404EC" w14:textId="3FF1AD89" w:rsidR="008040DA" w:rsidRDefault="009B3C72" w:rsidP="009B3C72">
            <w:pPr>
              <w:spacing w:before="0" w:after="0" w:line="240" w:lineRule="auto"/>
              <w:ind w:firstLine="0"/>
            </w:pPr>
            <w:r>
              <w:t>Finish the project.</w:t>
            </w:r>
          </w:p>
        </w:tc>
      </w:tr>
    </w:tbl>
    <w:p w14:paraId="0B56B077" w14:textId="77777777" w:rsidR="008040DA" w:rsidRPr="008040DA" w:rsidRDefault="008040DA" w:rsidP="008040DA">
      <w:pPr>
        <w:ind w:firstLine="0"/>
        <w:rPr>
          <w:b/>
        </w:rPr>
      </w:pPr>
    </w:p>
    <w:p w14:paraId="17BC721E" w14:textId="04400B16" w:rsidR="00D13F09" w:rsidRPr="00A437BE" w:rsidRDefault="009B3C72" w:rsidP="00D13F09">
      <w:pPr>
        <w:pStyle w:val="Heading2"/>
        <w:rPr>
          <w:sz w:val="26"/>
        </w:rPr>
      </w:pPr>
      <w:bookmarkStart w:id="16" w:name="_Toc99389244"/>
      <w:bookmarkStart w:id="17" w:name="_Toc153266371"/>
      <w:bookmarkEnd w:id="14"/>
      <w:r w:rsidRPr="00A437BE">
        <w:rPr>
          <w:sz w:val="26"/>
        </w:rPr>
        <w:t>Methodology, results:</w:t>
      </w:r>
      <w:bookmarkEnd w:id="17"/>
    </w:p>
    <w:p w14:paraId="337294CF" w14:textId="518AC500" w:rsidR="00007FF9" w:rsidRPr="00A437BE" w:rsidRDefault="009B3C72" w:rsidP="009B3C72">
      <w:pPr>
        <w:numPr>
          <w:ilvl w:val="0"/>
          <w:numId w:val="7"/>
        </w:numPr>
        <w:spacing w:before="0" w:after="0" w:line="360" w:lineRule="auto"/>
        <w:rPr>
          <w:color w:val="000000"/>
          <w:szCs w:val="26"/>
        </w:rPr>
      </w:pPr>
      <w:r w:rsidRPr="00A437BE">
        <w:rPr>
          <w:i/>
          <w:color w:val="000000"/>
          <w:szCs w:val="26"/>
        </w:rPr>
        <w:t>Methodology:</w:t>
      </w:r>
      <w:r w:rsidRPr="00A437BE">
        <w:rPr>
          <w:color w:val="000000"/>
          <w:szCs w:val="26"/>
        </w:rPr>
        <w:t xml:space="preserve"> Employed CSS, HTML, JavaScript, Spring Boot, and several other programming languages to develop the website interface. Utilized MySQL as the database and Java for connecting the website to the database.</w:t>
      </w:r>
    </w:p>
    <w:p w14:paraId="621C6D4A" w14:textId="580231F3" w:rsidR="002B12E6" w:rsidRDefault="009B3C72" w:rsidP="004422EA">
      <w:pPr>
        <w:numPr>
          <w:ilvl w:val="0"/>
          <w:numId w:val="7"/>
        </w:numPr>
        <w:spacing w:before="0" w:after="0" w:line="360" w:lineRule="auto"/>
        <w:rPr>
          <w:iCs/>
          <w:color w:val="000000"/>
          <w:szCs w:val="26"/>
        </w:rPr>
      </w:pPr>
      <w:r w:rsidRPr="00A437BE">
        <w:rPr>
          <w:i/>
          <w:iCs/>
          <w:color w:val="000000"/>
          <w:szCs w:val="26"/>
        </w:rPr>
        <w:t xml:space="preserve">Results: </w:t>
      </w:r>
      <w:r w:rsidRPr="00A437BE">
        <w:rPr>
          <w:iCs/>
          <w:color w:val="000000"/>
          <w:szCs w:val="26"/>
        </w:rPr>
        <w:t>Successfully completed website with full functionality, clear interface, and user-friendly design.</w:t>
      </w:r>
    </w:p>
    <w:p w14:paraId="67430C2B" w14:textId="77777777" w:rsidR="002B12E6" w:rsidRDefault="002B12E6">
      <w:pPr>
        <w:rPr>
          <w:iCs/>
          <w:color w:val="000000"/>
          <w:szCs w:val="26"/>
        </w:rPr>
      </w:pPr>
      <w:r>
        <w:rPr>
          <w:iCs/>
          <w:color w:val="000000"/>
          <w:szCs w:val="26"/>
        </w:rPr>
        <w:br w:type="page"/>
      </w:r>
    </w:p>
    <w:p w14:paraId="1084F6F1" w14:textId="77777777" w:rsidR="00D13F09" w:rsidRPr="00A437BE" w:rsidRDefault="00D13F09" w:rsidP="002B12E6">
      <w:pPr>
        <w:spacing w:before="0" w:after="0" w:line="360" w:lineRule="auto"/>
        <w:ind w:left="720" w:firstLine="0"/>
        <w:rPr>
          <w:szCs w:val="26"/>
        </w:rPr>
      </w:pPr>
    </w:p>
    <w:p w14:paraId="7799A4FE" w14:textId="2E8E31D4" w:rsidR="00D13F09" w:rsidRDefault="00B936EC" w:rsidP="00D13F09">
      <w:pPr>
        <w:pStyle w:val="Heading2"/>
      </w:pPr>
      <w:bookmarkStart w:id="18" w:name="_Toc153266372"/>
      <w:r>
        <w:t>Project structure:</w:t>
      </w:r>
      <w:bookmarkEnd w:id="18"/>
    </w:p>
    <w:p w14:paraId="5C5BA0CE" w14:textId="3EAAAA8E" w:rsidR="00D04DD9" w:rsidRDefault="009B3C72" w:rsidP="00D04DD9">
      <w:pPr>
        <w:spacing w:line="360" w:lineRule="auto"/>
        <w:rPr>
          <w:sz w:val="24"/>
          <w:szCs w:val="24"/>
        </w:rPr>
      </w:pPr>
      <w:r w:rsidRPr="009B3C72">
        <w:rPr>
          <w:color w:val="000000"/>
        </w:rPr>
        <w:t>The main content of the thesis consists of</w:t>
      </w:r>
      <w:r>
        <w:rPr>
          <w:color w:val="000000"/>
        </w:rPr>
        <w:t xml:space="preserve"> </w:t>
      </w:r>
      <w:r w:rsidR="00D04DD9">
        <w:rPr>
          <w:color w:val="000000"/>
        </w:rPr>
        <w:t xml:space="preserve">4 </w:t>
      </w:r>
      <w:r>
        <w:rPr>
          <w:color w:val="000000"/>
        </w:rPr>
        <w:t>Chapter</w:t>
      </w:r>
      <w:r w:rsidR="00D04DD9">
        <w:rPr>
          <w:color w:val="000000"/>
        </w:rPr>
        <w:t>:</w:t>
      </w:r>
    </w:p>
    <w:p w14:paraId="4234D47B" w14:textId="752BC80B" w:rsidR="00D04DD9" w:rsidRDefault="009B3C72" w:rsidP="009B3C72">
      <w:pPr>
        <w:numPr>
          <w:ilvl w:val="0"/>
          <w:numId w:val="8"/>
        </w:numPr>
        <w:spacing w:before="0" w:after="0" w:line="360" w:lineRule="auto"/>
        <w:rPr>
          <w:color w:val="000000"/>
        </w:rPr>
      </w:pPr>
      <w:r>
        <w:rPr>
          <w:i/>
          <w:iCs/>
          <w:color w:val="000000"/>
        </w:rPr>
        <w:t>Chapter</w:t>
      </w:r>
      <w:r w:rsidR="00D04DD9">
        <w:rPr>
          <w:i/>
          <w:iCs/>
          <w:color w:val="000000"/>
        </w:rPr>
        <w:t xml:space="preserve"> 1</w:t>
      </w:r>
      <w:r w:rsidR="00D04DD9">
        <w:rPr>
          <w:color w:val="000000"/>
        </w:rPr>
        <w:t xml:space="preserve">: </w:t>
      </w:r>
      <w:r w:rsidRPr="009B3C72">
        <w:rPr>
          <w:color w:val="000000"/>
        </w:rPr>
        <w:t>Introduction: Overview of the issue, introduction, objectives, the problems to be addressed, and the research methodology.</w:t>
      </w:r>
    </w:p>
    <w:p w14:paraId="282A8155" w14:textId="77777777" w:rsidR="009B3C72" w:rsidRDefault="009B3C72" w:rsidP="009B3C72">
      <w:pPr>
        <w:numPr>
          <w:ilvl w:val="0"/>
          <w:numId w:val="8"/>
        </w:numPr>
        <w:spacing w:before="0" w:after="0" w:line="360" w:lineRule="auto"/>
        <w:rPr>
          <w:color w:val="000000"/>
        </w:rPr>
      </w:pPr>
      <w:r w:rsidRPr="009B3C72">
        <w:rPr>
          <w:i/>
          <w:iCs/>
          <w:color w:val="000000"/>
        </w:rPr>
        <w:t>Chapter</w:t>
      </w:r>
      <w:r w:rsidR="00D04DD9" w:rsidRPr="009B3C72">
        <w:rPr>
          <w:i/>
          <w:iCs/>
          <w:color w:val="000000"/>
        </w:rPr>
        <w:t xml:space="preserve"> 2</w:t>
      </w:r>
      <w:r>
        <w:rPr>
          <w:i/>
          <w:iCs/>
          <w:color w:val="000000"/>
        </w:rPr>
        <w:t>:</w:t>
      </w:r>
      <w:r w:rsidRPr="009B3C72">
        <w:rPr>
          <w:color w:val="000000"/>
        </w:rPr>
        <w:t xml:space="preserve"> System Analysis and Design: Based on the specified requirements, create diagrams to represent the website system.</w:t>
      </w:r>
    </w:p>
    <w:p w14:paraId="3FF63BD4" w14:textId="5F6DBDEF" w:rsidR="00D04DD9" w:rsidRPr="009B3C72" w:rsidRDefault="009B3C72" w:rsidP="009B3C72">
      <w:pPr>
        <w:numPr>
          <w:ilvl w:val="0"/>
          <w:numId w:val="8"/>
        </w:numPr>
        <w:spacing w:before="0" w:after="0" w:line="360" w:lineRule="auto"/>
        <w:rPr>
          <w:color w:val="000000"/>
        </w:rPr>
      </w:pPr>
      <w:r w:rsidRPr="009B3C72">
        <w:rPr>
          <w:i/>
          <w:iCs/>
          <w:color w:val="000000"/>
        </w:rPr>
        <w:t>Chapter</w:t>
      </w:r>
      <w:r w:rsidR="00D04DD9" w:rsidRPr="009B3C72">
        <w:rPr>
          <w:i/>
          <w:iCs/>
          <w:color w:val="000000"/>
        </w:rPr>
        <w:t xml:space="preserve"> 3</w:t>
      </w:r>
      <w:r w:rsidR="00D04DD9" w:rsidRPr="009B3C72">
        <w:rPr>
          <w:color w:val="000000"/>
        </w:rPr>
        <w:t xml:space="preserve">: </w:t>
      </w:r>
      <w:r w:rsidRPr="009B3C72">
        <w:rPr>
          <w:color w:val="000000"/>
        </w:rPr>
        <w:t>Research Content and Results: Utilizing the previously created diagrams to design the interface, finalize functions, and complete the website.</w:t>
      </w:r>
    </w:p>
    <w:p w14:paraId="219A9225" w14:textId="0FB20D3A" w:rsidR="000E5FE8" w:rsidRPr="009B3C72" w:rsidRDefault="009B3C72" w:rsidP="009B3C72">
      <w:pPr>
        <w:numPr>
          <w:ilvl w:val="0"/>
          <w:numId w:val="8"/>
        </w:numPr>
        <w:spacing w:before="0" w:after="0" w:line="360" w:lineRule="auto"/>
        <w:rPr>
          <w:color w:val="000000"/>
        </w:rPr>
      </w:pPr>
      <w:r w:rsidRPr="009B3C72">
        <w:rPr>
          <w:i/>
          <w:iCs/>
          <w:color w:val="000000"/>
        </w:rPr>
        <w:t>Chapter</w:t>
      </w:r>
      <w:r w:rsidR="00D04DD9" w:rsidRPr="009B3C72">
        <w:rPr>
          <w:i/>
          <w:iCs/>
          <w:color w:val="000000"/>
        </w:rPr>
        <w:t xml:space="preserve"> 4</w:t>
      </w:r>
      <w:r w:rsidR="00D04DD9" w:rsidRPr="009B3C72">
        <w:rPr>
          <w:color w:val="000000"/>
        </w:rPr>
        <w:t xml:space="preserve">: </w:t>
      </w:r>
      <w:r w:rsidRPr="009B3C72">
        <w:rPr>
          <w:color w:val="000000"/>
        </w:rPr>
        <w:t>Conclusion and Future Development: Draw conclusions from the achieved results, identify areas that were not achieved, and propose directions for the future development of the topic.</w:t>
      </w:r>
      <w:r w:rsidR="000E5FE8" w:rsidRPr="009B3C72">
        <w:rPr>
          <w:color w:val="000000"/>
        </w:rPr>
        <w:br w:type="page"/>
      </w:r>
    </w:p>
    <w:p w14:paraId="41E5604C" w14:textId="22D90A47" w:rsidR="002256E6" w:rsidRPr="00960306" w:rsidRDefault="00DB768B" w:rsidP="00DB768B">
      <w:pPr>
        <w:pStyle w:val="Heading1"/>
        <w:numPr>
          <w:ilvl w:val="0"/>
          <w:numId w:val="0"/>
        </w:numPr>
        <w:tabs>
          <w:tab w:val="left" w:pos="2160"/>
        </w:tabs>
        <w:ind w:right="-558"/>
      </w:pPr>
      <w:bookmarkStart w:id="19" w:name="_Toc153266373"/>
      <w:bookmarkEnd w:id="16"/>
      <w:r w:rsidRPr="00DB768B">
        <w:rPr>
          <w:sz w:val="36"/>
          <w:szCs w:val="36"/>
        </w:rPr>
        <w:lastRenderedPageBreak/>
        <w:t>Chapter 2</w:t>
      </w:r>
      <w:r>
        <w:t>:</w:t>
      </w:r>
      <w:r>
        <w:tab/>
        <w:t xml:space="preserve">   </w:t>
      </w:r>
      <w:r w:rsidR="00532FBA" w:rsidRPr="00532FBA">
        <w:t>S</w:t>
      </w:r>
      <w:r w:rsidR="00C20C6B">
        <w:t>YSTEM</w:t>
      </w:r>
      <w:r w:rsidR="00532FBA" w:rsidRPr="00532FBA">
        <w:t xml:space="preserve"> A</w:t>
      </w:r>
      <w:r w:rsidR="00C20C6B">
        <w:t xml:space="preserve">NALYSIS AND </w:t>
      </w:r>
      <w:r w:rsidR="00532FBA" w:rsidRPr="00532FBA">
        <w:t>D</w:t>
      </w:r>
      <w:r w:rsidR="00C20C6B">
        <w:t>ESIGN</w:t>
      </w:r>
      <w:bookmarkEnd w:id="19"/>
    </w:p>
    <w:p w14:paraId="5FFCDBD5" w14:textId="445EDB14" w:rsidR="00011CC5" w:rsidRDefault="00011CC5" w:rsidP="0012776F">
      <w:pPr>
        <w:pStyle w:val="Heading2"/>
      </w:pPr>
      <w:bookmarkStart w:id="20" w:name="_Toc153266374"/>
      <w:r>
        <w:t>System requirement</w:t>
      </w:r>
      <w:bookmarkEnd w:id="20"/>
    </w:p>
    <w:p w14:paraId="4FD048C2" w14:textId="77777777" w:rsidR="00356FF8" w:rsidRDefault="00356FF8" w:rsidP="00356FF8">
      <w:pPr>
        <w:pStyle w:val="ListParagraph"/>
        <w:numPr>
          <w:ilvl w:val="0"/>
          <w:numId w:val="16"/>
        </w:numPr>
      </w:pPr>
      <w:r>
        <w:t>User Management:</w:t>
      </w:r>
    </w:p>
    <w:p w14:paraId="048411FF" w14:textId="77777777" w:rsidR="00356FF8" w:rsidRDefault="00356FF8" w:rsidP="00104CB4">
      <w:pPr>
        <w:pStyle w:val="ListParagraph"/>
        <w:numPr>
          <w:ilvl w:val="1"/>
          <w:numId w:val="16"/>
        </w:numPr>
      </w:pPr>
      <w:r>
        <w:t>An E-commerce website needs to provide a smooth and flexible user registration process. This includes options for registering via social accounts or email while ensuring the security of personal information. The user account system should offer the ability to manage personal information, track orders and purchase history, as well as update payment information.</w:t>
      </w:r>
    </w:p>
    <w:p w14:paraId="59B31D1B" w14:textId="77777777" w:rsidR="00356FF8" w:rsidRDefault="00356FF8" w:rsidP="00104CB4">
      <w:pPr>
        <w:pStyle w:val="ListParagraph"/>
        <w:ind w:firstLine="0"/>
      </w:pPr>
    </w:p>
    <w:p w14:paraId="47707ADC" w14:textId="77777777" w:rsidR="00356FF8" w:rsidRDefault="00356FF8" w:rsidP="00356FF8">
      <w:pPr>
        <w:pStyle w:val="ListParagraph"/>
        <w:numPr>
          <w:ilvl w:val="0"/>
          <w:numId w:val="16"/>
        </w:numPr>
      </w:pPr>
      <w:r>
        <w:t>Product and Category Management:</w:t>
      </w:r>
    </w:p>
    <w:p w14:paraId="412632E6" w14:textId="77777777" w:rsidR="00356FF8" w:rsidRDefault="00356FF8" w:rsidP="00104CB4">
      <w:pPr>
        <w:pStyle w:val="ListParagraph"/>
        <w:numPr>
          <w:ilvl w:val="1"/>
          <w:numId w:val="16"/>
        </w:numPr>
      </w:pPr>
      <w:r>
        <w:t>Product management should ensure ease of adding, editing, and deleting products. The product category system should support flexible categorization to create a clear website structure. This helps users easily search and browse through various product types.</w:t>
      </w:r>
    </w:p>
    <w:p w14:paraId="717B6763" w14:textId="77777777" w:rsidR="00356FF8" w:rsidRDefault="00356FF8" w:rsidP="00104CB4">
      <w:pPr>
        <w:pStyle w:val="ListParagraph"/>
        <w:ind w:firstLine="0"/>
      </w:pPr>
    </w:p>
    <w:p w14:paraId="263A25E5" w14:textId="77777777" w:rsidR="00356FF8" w:rsidRDefault="00356FF8" w:rsidP="00356FF8">
      <w:pPr>
        <w:pStyle w:val="ListParagraph"/>
        <w:numPr>
          <w:ilvl w:val="0"/>
          <w:numId w:val="16"/>
        </w:numPr>
      </w:pPr>
      <w:r>
        <w:t>Shopping Cart and Checkout:</w:t>
      </w:r>
    </w:p>
    <w:p w14:paraId="1FCC8F72" w14:textId="77777777" w:rsidR="00356FF8" w:rsidRDefault="00356FF8" w:rsidP="00104CB4">
      <w:pPr>
        <w:pStyle w:val="ListParagraph"/>
        <w:numPr>
          <w:ilvl w:val="1"/>
          <w:numId w:val="16"/>
        </w:numPr>
      </w:pPr>
      <w:r>
        <w:t>The shopping cart feature should be flexible and convenient, allowing users to easily add and remove products. A secure checkout process is crucial, supporting multiple payment methods and ensuring the protection of the buyer's payment information.</w:t>
      </w:r>
    </w:p>
    <w:p w14:paraId="05A7C64F" w14:textId="77777777" w:rsidR="00356FF8" w:rsidRDefault="00356FF8" w:rsidP="00104CB4">
      <w:pPr>
        <w:pStyle w:val="ListParagraph"/>
        <w:ind w:firstLine="0"/>
      </w:pPr>
    </w:p>
    <w:p w14:paraId="106F7987" w14:textId="77777777" w:rsidR="00356FF8" w:rsidRDefault="00356FF8" w:rsidP="00356FF8">
      <w:pPr>
        <w:pStyle w:val="ListParagraph"/>
        <w:numPr>
          <w:ilvl w:val="0"/>
          <w:numId w:val="16"/>
        </w:numPr>
      </w:pPr>
      <w:r>
        <w:t>Product Display and Search:</w:t>
      </w:r>
    </w:p>
    <w:p w14:paraId="1F95E5B2" w14:textId="77777777" w:rsidR="00356FF8" w:rsidRDefault="00356FF8" w:rsidP="00104CB4">
      <w:pPr>
        <w:pStyle w:val="ListParagraph"/>
        <w:numPr>
          <w:ilvl w:val="1"/>
          <w:numId w:val="16"/>
        </w:numPr>
      </w:pPr>
      <w:r>
        <w:t>The website should display products attractively, with high-quality images, detailed descriptions, and pricing information. Robust search and filtering tools enable users to quickly and easily find desired products based on various criteria.</w:t>
      </w:r>
    </w:p>
    <w:p w14:paraId="5499933D" w14:textId="77777777" w:rsidR="00356FF8" w:rsidRDefault="00356FF8" w:rsidP="00104CB4">
      <w:pPr>
        <w:pStyle w:val="ListParagraph"/>
        <w:ind w:firstLine="0"/>
      </w:pPr>
    </w:p>
    <w:p w14:paraId="22B26022" w14:textId="77777777" w:rsidR="00356FF8" w:rsidRDefault="00356FF8" w:rsidP="00356FF8">
      <w:pPr>
        <w:pStyle w:val="ListParagraph"/>
        <w:numPr>
          <w:ilvl w:val="0"/>
          <w:numId w:val="16"/>
        </w:numPr>
      </w:pPr>
      <w:r>
        <w:t>Interaction and Feedback:</w:t>
      </w:r>
    </w:p>
    <w:p w14:paraId="301EAB14" w14:textId="77777777" w:rsidR="00356FF8" w:rsidRDefault="00356FF8" w:rsidP="00104CB4">
      <w:pPr>
        <w:pStyle w:val="ListParagraph"/>
        <w:numPr>
          <w:ilvl w:val="1"/>
          <w:numId w:val="16"/>
        </w:numPr>
      </w:pPr>
      <w:r>
        <w:t>The system needs to support product reviews and comments to build trust among buyers. Sharing products and reviews on social media platforms is an effective way to increase interaction and attract new attention.</w:t>
      </w:r>
    </w:p>
    <w:p w14:paraId="2395F6FC" w14:textId="77777777" w:rsidR="00356FF8" w:rsidRDefault="00356FF8" w:rsidP="00104CB4">
      <w:pPr>
        <w:pStyle w:val="ListParagraph"/>
        <w:ind w:firstLine="0"/>
      </w:pPr>
    </w:p>
    <w:p w14:paraId="4B30D76C" w14:textId="77777777" w:rsidR="00356FF8" w:rsidRDefault="00356FF8" w:rsidP="00356FF8">
      <w:pPr>
        <w:pStyle w:val="ListParagraph"/>
        <w:numPr>
          <w:ilvl w:val="0"/>
          <w:numId w:val="16"/>
        </w:numPr>
      </w:pPr>
      <w:r>
        <w:t>Order Management and Delivery:</w:t>
      </w:r>
    </w:p>
    <w:p w14:paraId="2BC514B7" w14:textId="77777777" w:rsidR="00356FF8" w:rsidRDefault="00356FF8" w:rsidP="00104CB4">
      <w:pPr>
        <w:pStyle w:val="ListParagraph"/>
        <w:numPr>
          <w:ilvl w:val="1"/>
          <w:numId w:val="16"/>
        </w:numPr>
      </w:pPr>
      <w:r>
        <w:t>Administrators need a robust order management system to track order statuses and provide detailed delivery information. Integration with a delivery service provides real-time information on the location and status of orders.</w:t>
      </w:r>
    </w:p>
    <w:p w14:paraId="42B87916" w14:textId="77777777" w:rsidR="00356FF8" w:rsidRDefault="00356FF8" w:rsidP="00104CB4">
      <w:pPr>
        <w:pStyle w:val="ListParagraph"/>
        <w:ind w:firstLine="0"/>
      </w:pPr>
    </w:p>
    <w:p w14:paraId="3A0A1B35" w14:textId="77777777" w:rsidR="00356FF8" w:rsidRDefault="00356FF8" w:rsidP="00356FF8">
      <w:pPr>
        <w:pStyle w:val="ListParagraph"/>
        <w:numPr>
          <w:ilvl w:val="0"/>
          <w:numId w:val="16"/>
        </w:numPr>
      </w:pPr>
      <w:r>
        <w:lastRenderedPageBreak/>
        <w:t>Security and Privacy:</w:t>
      </w:r>
    </w:p>
    <w:p w14:paraId="30C28E68" w14:textId="77777777" w:rsidR="00356FF8" w:rsidRDefault="00356FF8" w:rsidP="00104CB4">
      <w:pPr>
        <w:pStyle w:val="ListParagraph"/>
        <w:numPr>
          <w:ilvl w:val="1"/>
          <w:numId w:val="16"/>
        </w:numPr>
      </w:pPr>
      <w:r>
        <w:t>Securing personal and payment information is paramount. Buyers should have control and choices regarding the sharing of their personal information.</w:t>
      </w:r>
    </w:p>
    <w:p w14:paraId="32DDF091" w14:textId="77777777" w:rsidR="00356FF8" w:rsidRDefault="00356FF8" w:rsidP="00104CB4">
      <w:pPr>
        <w:pStyle w:val="ListParagraph"/>
        <w:ind w:firstLine="0"/>
      </w:pPr>
    </w:p>
    <w:p w14:paraId="0762BAC7" w14:textId="77777777" w:rsidR="00356FF8" w:rsidRDefault="00356FF8" w:rsidP="00356FF8">
      <w:pPr>
        <w:pStyle w:val="ListParagraph"/>
        <w:numPr>
          <w:ilvl w:val="0"/>
          <w:numId w:val="16"/>
        </w:numPr>
      </w:pPr>
      <w:r>
        <w:t>Statistics and Analysis:</w:t>
      </w:r>
    </w:p>
    <w:p w14:paraId="71A41E6F" w14:textId="77777777" w:rsidR="00356FF8" w:rsidRDefault="00356FF8" w:rsidP="00104CB4">
      <w:pPr>
        <w:pStyle w:val="ListParagraph"/>
        <w:numPr>
          <w:ilvl w:val="1"/>
          <w:numId w:val="16"/>
        </w:numPr>
      </w:pPr>
      <w:r>
        <w:t>The system should have the ability to collect and analyze data on sales, shopping behavior, and other metrics. Through this analysis, administrators can make informed decisions to optimize the shopping experience.</w:t>
      </w:r>
    </w:p>
    <w:p w14:paraId="403086BB" w14:textId="77777777" w:rsidR="00356FF8" w:rsidRDefault="00356FF8" w:rsidP="00104CB4">
      <w:pPr>
        <w:pStyle w:val="ListParagraph"/>
        <w:ind w:firstLine="0"/>
      </w:pPr>
    </w:p>
    <w:p w14:paraId="20AD77E5" w14:textId="77777777" w:rsidR="00356FF8" w:rsidRDefault="00356FF8" w:rsidP="00356FF8">
      <w:pPr>
        <w:pStyle w:val="ListParagraph"/>
        <w:numPr>
          <w:ilvl w:val="0"/>
          <w:numId w:val="16"/>
        </w:numPr>
      </w:pPr>
      <w:r>
        <w:t>Notifications and Customer Care:</w:t>
      </w:r>
    </w:p>
    <w:p w14:paraId="39DD5C5E" w14:textId="77777777" w:rsidR="00356FF8" w:rsidRDefault="00356FF8" w:rsidP="00104CB4">
      <w:pPr>
        <w:pStyle w:val="ListParagraph"/>
        <w:numPr>
          <w:ilvl w:val="1"/>
          <w:numId w:val="16"/>
        </w:numPr>
      </w:pPr>
      <w:r>
        <w:t>Sending notifications via email and browser alerts about orders, promotions, and product updates is an effective way to keep buyers engaged. Customer support channels need to be optimized to quickly address queries and issues.</w:t>
      </w:r>
    </w:p>
    <w:p w14:paraId="7C2D4342" w14:textId="77777777" w:rsidR="00356FF8" w:rsidRDefault="00356FF8" w:rsidP="00104CB4">
      <w:pPr>
        <w:pStyle w:val="ListParagraph"/>
        <w:ind w:firstLine="0"/>
      </w:pPr>
    </w:p>
    <w:p w14:paraId="6F7A3542" w14:textId="77777777" w:rsidR="00356FF8" w:rsidRDefault="00356FF8" w:rsidP="00356FF8">
      <w:pPr>
        <w:pStyle w:val="ListParagraph"/>
        <w:numPr>
          <w:ilvl w:val="0"/>
          <w:numId w:val="16"/>
        </w:numPr>
      </w:pPr>
      <w:r>
        <w:t>Payment Integration and Ad Removal (Optional):</w:t>
      </w:r>
    </w:p>
    <w:p w14:paraId="3E5A0F9A" w14:textId="77777777" w:rsidR="00356FF8" w:rsidRDefault="00356FF8" w:rsidP="00104CB4">
      <w:pPr>
        <w:pStyle w:val="ListParagraph"/>
        <w:numPr>
          <w:ilvl w:val="1"/>
          <w:numId w:val="16"/>
        </w:numPr>
      </w:pPr>
      <w:r>
        <w:t>Integration of a payment gateway makes it easy for users to access special content or remove ads through payment options or premium accounts.</w:t>
      </w:r>
    </w:p>
    <w:p w14:paraId="20154CB5" w14:textId="77777777" w:rsidR="00356FF8" w:rsidRDefault="00356FF8" w:rsidP="00104CB4">
      <w:pPr>
        <w:pStyle w:val="ListParagraph"/>
        <w:ind w:firstLine="0"/>
      </w:pPr>
    </w:p>
    <w:p w14:paraId="6C2C7359" w14:textId="77777777" w:rsidR="00356FF8" w:rsidRDefault="00356FF8" w:rsidP="00356FF8">
      <w:pPr>
        <w:pStyle w:val="ListParagraph"/>
        <w:numPr>
          <w:ilvl w:val="0"/>
          <w:numId w:val="16"/>
        </w:numPr>
      </w:pPr>
      <w:r>
        <w:t>User Interface Customization:</w:t>
      </w:r>
    </w:p>
    <w:p w14:paraId="06075E11" w14:textId="005214FF" w:rsidR="00E94510" w:rsidRPr="00E94510" w:rsidRDefault="00356FF8" w:rsidP="00104CB4">
      <w:pPr>
        <w:pStyle w:val="ListParagraph"/>
        <w:numPr>
          <w:ilvl w:val="1"/>
          <w:numId w:val="16"/>
        </w:numPr>
      </w:pPr>
      <w:r>
        <w:t>Users should have the ability to customize the website interface to create a personalized shopping experience based on their preferences and desires. This may include changes to colors, layouts, and other options to adjust their shopping experience.</w:t>
      </w:r>
    </w:p>
    <w:p w14:paraId="17AC08B2" w14:textId="0C93CD31" w:rsidR="00CB620B" w:rsidRDefault="00532FBA" w:rsidP="00532FBA">
      <w:pPr>
        <w:pStyle w:val="Heading2"/>
      </w:pPr>
      <w:bookmarkStart w:id="21" w:name="_Toc153266375"/>
      <w:r w:rsidRPr="00532FBA">
        <w:t>System Usage</w:t>
      </w:r>
      <w:r>
        <w:t>:</w:t>
      </w:r>
      <w:bookmarkEnd w:id="21"/>
    </w:p>
    <w:p w14:paraId="3DD65A46" w14:textId="68763BFF" w:rsidR="00CB620B" w:rsidRDefault="00532FBA" w:rsidP="00532FBA">
      <w:pPr>
        <w:pStyle w:val="Heading3"/>
        <w:rPr>
          <w:i/>
        </w:rPr>
      </w:pPr>
      <w:bookmarkStart w:id="22" w:name="_Toc153266376"/>
      <w:r w:rsidRPr="00532FBA">
        <w:t>List of Use Cases</w:t>
      </w:r>
      <w:r w:rsidR="006D2BCC">
        <w:t>:</w:t>
      </w:r>
      <w:bookmarkEnd w:id="22"/>
    </w:p>
    <w:p w14:paraId="6351FF74" w14:textId="01DEB35E" w:rsidR="00007FF9" w:rsidRPr="00007FF9" w:rsidRDefault="00007FF9" w:rsidP="00007FF9">
      <w:pPr>
        <w:spacing w:line="288" w:lineRule="auto"/>
        <w:ind w:firstLine="567"/>
        <w:rPr>
          <w:rFonts w:cs="Times New Roman"/>
          <w:szCs w:val="28"/>
        </w:rPr>
      </w:pPr>
      <w:r w:rsidRPr="00007FF9">
        <w:rPr>
          <w:rFonts w:cs="Times New Roman"/>
          <w:szCs w:val="28"/>
          <w:lang w:val="vi-VN"/>
        </w:rPr>
        <w:t xml:space="preserve">- </w:t>
      </w:r>
      <w:r w:rsidR="00532FBA" w:rsidRPr="00532FBA">
        <w:rPr>
          <w:rFonts w:cs="Times New Roman"/>
          <w:b/>
          <w:szCs w:val="28"/>
        </w:rPr>
        <w:t>Log in to the system:</w:t>
      </w:r>
      <w:r w:rsidRPr="00007FF9">
        <w:rPr>
          <w:rFonts w:cs="Times New Roman"/>
          <w:b/>
          <w:szCs w:val="28"/>
        </w:rPr>
        <w:t xml:space="preserve"> </w:t>
      </w:r>
      <w:r w:rsidR="00532FBA" w:rsidRPr="00532FBA">
        <w:rPr>
          <w:rFonts w:cs="Times New Roman"/>
          <w:szCs w:val="28"/>
        </w:rPr>
        <w:t>Customers log in to the website system to interact with it.</w:t>
      </w:r>
    </w:p>
    <w:p w14:paraId="57921463" w14:textId="77777777" w:rsidR="00532FBA" w:rsidRDefault="00532FBA" w:rsidP="00007FF9">
      <w:pPr>
        <w:spacing w:line="288" w:lineRule="auto"/>
        <w:ind w:firstLine="567"/>
        <w:rPr>
          <w:rFonts w:cs="Times New Roman"/>
          <w:szCs w:val="28"/>
          <w:lang w:val="vi-VN"/>
        </w:rPr>
      </w:pPr>
      <w:r w:rsidRPr="00532FBA">
        <w:rPr>
          <w:rFonts w:cs="Times New Roman"/>
          <w:szCs w:val="28"/>
          <w:lang w:val="vi-VN"/>
        </w:rPr>
        <w:t xml:space="preserve">- </w:t>
      </w:r>
      <w:r w:rsidRPr="00532FBA">
        <w:rPr>
          <w:rFonts w:cs="Times New Roman"/>
          <w:b/>
          <w:szCs w:val="28"/>
          <w:lang w:val="vi-VN"/>
        </w:rPr>
        <w:t xml:space="preserve">Log out of the system: </w:t>
      </w:r>
      <w:r w:rsidRPr="00532FBA">
        <w:rPr>
          <w:rFonts w:cs="Times New Roman"/>
          <w:szCs w:val="28"/>
          <w:lang w:val="vi-VN"/>
        </w:rPr>
        <w:t>Customers log out of the website system to disengage from the system.</w:t>
      </w:r>
    </w:p>
    <w:p w14:paraId="6F243D6E" w14:textId="77777777" w:rsidR="00532FBA" w:rsidRPr="00532FBA" w:rsidRDefault="00532FBA" w:rsidP="00532FBA">
      <w:pPr>
        <w:spacing w:line="288" w:lineRule="auto"/>
        <w:ind w:firstLine="567"/>
        <w:rPr>
          <w:rFonts w:cs="Times New Roman"/>
          <w:szCs w:val="28"/>
          <w:lang w:val="vi-VN"/>
        </w:rPr>
      </w:pPr>
      <w:r w:rsidRPr="00532FBA">
        <w:rPr>
          <w:rFonts w:cs="Times New Roman"/>
          <w:szCs w:val="28"/>
          <w:lang w:val="vi-VN"/>
        </w:rPr>
        <w:t xml:space="preserve">- </w:t>
      </w:r>
      <w:r w:rsidRPr="00532FBA">
        <w:rPr>
          <w:rFonts w:cs="Times New Roman"/>
          <w:b/>
          <w:szCs w:val="28"/>
          <w:lang w:val="vi-VN"/>
        </w:rPr>
        <w:t>Add to cart:</w:t>
      </w:r>
      <w:r w:rsidRPr="00532FBA">
        <w:rPr>
          <w:rFonts w:cs="Times New Roman"/>
          <w:szCs w:val="28"/>
          <w:lang w:val="vi-VN"/>
        </w:rPr>
        <w:t xml:space="preserve"> Customers add products to their shopping cart.</w:t>
      </w:r>
    </w:p>
    <w:p w14:paraId="5C558923" w14:textId="77777777" w:rsidR="00532FBA" w:rsidRPr="00532FBA" w:rsidRDefault="00532FBA" w:rsidP="00532FBA">
      <w:pPr>
        <w:spacing w:line="288" w:lineRule="auto"/>
        <w:ind w:firstLine="567"/>
        <w:rPr>
          <w:rFonts w:cs="Times New Roman"/>
          <w:szCs w:val="28"/>
          <w:lang w:val="vi-VN"/>
        </w:rPr>
      </w:pPr>
      <w:r w:rsidRPr="00532FBA">
        <w:rPr>
          <w:rFonts w:cs="Times New Roman"/>
          <w:b/>
          <w:szCs w:val="28"/>
          <w:lang w:val="vi-VN"/>
        </w:rPr>
        <w:t>- Place an online order:</w:t>
      </w:r>
      <w:r w:rsidRPr="00532FBA">
        <w:rPr>
          <w:rFonts w:cs="Times New Roman"/>
          <w:szCs w:val="28"/>
          <w:lang w:val="vi-VN"/>
        </w:rPr>
        <w:t xml:space="preserve"> Customers make online purchases of products on the website.</w:t>
      </w:r>
    </w:p>
    <w:p w14:paraId="023A53F8" w14:textId="77777777" w:rsidR="00532FBA" w:rsidRDefault="00532FBA" w:rsidP="00532FBA">
      <w:pPr>
        <w:spacing w:line="288" w:lineRule="auto"/>
        <w:ind w:firstLine="567"/>
        <w:rPr>
          <w:rFonts w:cs="Times New Roman"/>
          <w:szCs w:val="28"/>
          <w:lang w:val="vi-VN"/>
        </w:rPr>
      </w:pPr>
      <w:r w:rsidRPr="00532FBA">
        <w:rPr>
          <w:rFonts w:cs="Times New Roman"/>
          <w:b/>
          <w:szCs w:val="28"/>
          <w:lang w:val="vi-VN"/>
        </w:rPr>
        <w:t>- Search for a product:</w:t>
      </w:r>
      <w:r w:rsidRPr="00532FBA">
        <w:rPr>
          <w:rFonts w:cs="Times New Roman"/>
          <w:szCs w:val="28"/>
          <w:lang w:val="vi-VN"/>
        </w:rPr>
        <w:t xml:space="preserve"> Customers and guests search for products of interest on the website.</w:t>
      </w:r>
    </w:p>
    <w:p w14:paraId="0617F0A8" w14:textId="1D27C243" w:rsidR="00532FBA" w:rsidRPr="00532FBA" w:rsidRDefault="00532FBA" w:rsidP="00532FBA">
      <w:pPr>
        <w:spacing w:line="288" w:lineRule="auto"/>
        <w:ind w:firstLine="567"/>
        <w:rPr>
          <w:rFonts w:cs="Times New Roman"/>
          <w:szCs w:val="28"/>
          <w:lang w:val="vi-VN"/>
        </w:rPr>
      </w:pPr>
      <w:r w:rsidRPr="00532FBA">
        <w:rPr>
          <w:rFonts w:cs="Times New Roman"/>
          <w:szCs w:val="28"/>
          <w:lang w:val="vi-VN"/>
        </w:rPr>
        <w:lastRenderedPageBreak/>
        <w:t xml:space="preserve">- </w:t>
      </w:r>
      <w:r w:rsidRPr="00532FBA">
        <w:rPr>
          <w:rFonts w:cs="Times New Roman"/>
          <w:b/>
          <w:szCs w:val="28"/>
          <w:lang w:val="vi-VN"/>
        </w:rPr>
        <w:t>Payment:</w:t>
      </w:r>
      <w:r w:rsidRPr="00532FBA">
        <w:rPr>
          <w:rFonts w:cs="Times New Roman"/>
          <w:szCs w:val="28"/>
          <w:lang w:val="vi-VN"/>
        </w:rPr>
        <w:t xml:space="preserve"> Customers can make payments for their purchased products through various methods such as Credit Card, Bank Account, or Cash on Delivery.</w:t>
      </w:r>
    </w:p>
    <w:p w14:paraId="1C4EFAB4" w14:textId="40FCCC91" w:rsidR="00532FBA" w:rsidRPr="00532FBA" w:rsidRDefault="00532FBA" w:rsidP="00532FBA">
      <w:pPr>
        <w:spacing w:line="288" w:lineRule="auto"/>
        <w:ind w:firstLine="567"/>
        <w:rPr>
          <w:rFonts w:cs="Times New Roman"/>
          <w:szCs w:val="28"/>
          <w:lang w:val="vi-VN"/>
        </w:rPr>
      </w:pPr>
      <w:r w:rsidRPr="00532FBA">
        <w:rPr>
          <w:rFonts w:cs="Times New Roman"/>
          <w:szCs w:val="28"/>
          <w:lang w:val="vi-VN"/>
        </w:rPr>
        <w:t xml:space="preserve">- </w:t>
      </w:r>
      <w:r w:rsidRPr="00532FBA">
        <w:rPr>
          <w:rFonts w:cs="Times New Roman"/>
          <w:b/>
          <w:szCs w:val="28"/>
          <w:lang w:val="vi-VN"/>
        </w:rPr>
        <w:t>Product Information Entry</w:t>
      </w:r>
      <w:r w:rsidRPr="00532FBA">
        <w:rPr>
          <w:rFonts w:cs="Times New Roman"/>
          <w:szCs w:val="28"/>
          <w:lang w:val="vi-VN"/>
        </w:rPr>
        <w:t>: Administrators input information for new products and update details for existing ones.</w:t>
      </w:r>
    </w:p>
    <w:p w14:paraId="6BA27195" w14:textId="6B862246" w:rsidR="00532FBA" w:rsidRPr="00532FBA" w:rsidRDefault="00532FBA" w:rsidP="00532FBA">
      <w:pPr>
        <w:spacing w:line="288" w:lineRule="auto"/>
        <w:ind w:firstLine="567"/>
        <w:rPr>
          <w:rFonts w:cs="Times New Roman"/>
          <w:szCs w:val="28"/>
          <w:lang w:val="vi-VN"/>
        </w:rPr>
      </w:pPr>
      <w:r w:rsidRPr="00532FBA">
        <w:rPr>
          <w:rFonts w:cs="Times New Roman"/>
          <w:szCs w:val="28"/>
          <w:lang w:val="vi-VN"/>
        </w:rPr>
        <w:t xml:space="preserve">- </w:t>
      </w:r>
      <w:r w:rsidRPr="00532FBA">
        <w:rPr>
          <w:rFonts w:cs="Times New Roman"/>
          <w:b/>
          <w:szCs w:val="28"/>
          <w:lang w:val="vi-VN"/>
        </w:rPr>
        <w:t>Online Product Consultation:</w:t>
      </w:r>
      <w:r w:rsidRPr="00532FBA">
        <w:rPr>
          <w:rFonts w:cs="Times New Roman"/>
          <w:szCs w:val="28"/>
          <w:lang w:val="vi-VN"/>
        </w:rPr>
        <w:t xml:space="preserve"> Customer Service representatives advise customers on products they are interested in and recommend products based on customer needs.</w:t>
      </w:r>
    </w:p>
    <w:p w14:paraId="74C926C3" w14:textId="70E493EE" w:rsidR="00532FBA" w:rsidRPr="00532FBA" w:rsidRDefault="00532FBA" w:rsidP="00532FBA">
      <w:pPr>
        <w:spacing w:line="288" w:lineRule="auto"/>
        <w:ind w:firstLine="567"/>
        <w:rPr>
          <w:rFonts w:cs="Times New Roman"/>
          <w:szCs w:val="28"/>
          <w:lang w:val="vi-VN"/>
        </w:rPr>
      </w:pPr>
      <w:r w:rsidRPr="00532FBA">
        <w:rPr>
          <w:rFonts w:cs="Times New Roman"/>
          <w:szCs w:val="28"/>
          <w:lang w:val="vi-VN"/>
        </w:rPr>
        <w:t xml:space="preserve">- </w:t>
      </w:r>
      <w:r w:rsidRPr="00532FBA">
        <w:rPr>
          <w:rFonts w:cs="Times New Roman"/>
          <w:b/>
          <w:szCs w:val="28"/>
          <w:lang w:val="vi-VN"/>
        </w:rPr>
        <w:t>Order Statistics Check:</w:t>
      </w:r>
      <w:r w:rsidRPr="00532FBA">
        <w:rPr>
          <w:rFonts w:cs="Times New Roman"/>
          <w:szCs w:val="28"/>
          <w:lang w:val="vi-VN"/>
        </w:rPr>
        <w:t xml:space="preserve"> Administrators review confirmed orders and check the shipping status of each order.</w:t>
      </w:r>
    </w:p>
    <w:p w14:paraId="4AEC21EA" w14:textId="4451B0B7" w:rsidR="00532FBA" w:rsidRPr="00532FBA" w:rsidRDefault="00532FBA" w:rsidP="00532FBA">
      <w:pPr>
        <w:spacing w:line="288" w:lineRule="auto"/>
        <w:ind w:firstLine="567"/>
        <w:rPr>
          <w:rFonts w:cs="Times New Roman"/>
          <w:szCs w:val="28"/>
          <w:lang w:val="vi-VN"/>
        </w:rPr>
      </w:pPr>
      <w:r w:rsidRPr="00532FBA">
        <w:rPr>
          <w:rFonts w:cs="Times New Roman"/>
          <w:szCs w:val="28"/>
          <w:lang w:val="vi-VN"/>
        </w:rPr>
        <w:t xml:space="preserve">- </w:t>
      </w:r>
      <w:r w:rsidRPr="00532FBA">
        <w:rPr>
          <w:rFonts w:cs="Times New Roman"/>
          <w:b/>
          <w:szCs w:val="28"/>
          <w:lang w:val="vi-VN"/>
        </w:rPr>
        <w:t>List of Customers Who Have Made Purchases:</w:t>
      </w:r>
      <w:r w:rsidRPr="00532FBA">
        <w:rPr>
          <w:rFonts w:cs="Times New Roman"/>
          <w:szCs w:val="28"/>
          <w:lang w:val="vi-VN"/>
        </w:rPr>
        <w:t xml:space="preserve"> Display a list of customers who have bought products.</w:t>
      </w:r>
    </w:p>
    <w:p w14:paraId="3B0A9CC3" w14:textId="762E4EE7" w:rsidR="00007FF9" w:rsidRPr="00007FF9" w:rsidRDefault="00532FBA" w:rsidP="00532FBA">
      <w:pPr>
        <w:spacing w:line="288" w:lineRule="auto"/>
        <w:ind w:firstLine="567"/>
        <w:rPr>
          <w:rFonts w:asciiTheme="majorHAnsi" w:hAnsiTheme="majorHAnsi" w:cstheme="majorHAnsi"/>
          <w:szCs w:val="28"/>
          <w:lang w:val="vi-VN"/>
        </w:rPr>
      </w:pPr>
      <w:r w:rsidRPr="00532FBA">
        <w:rPr>
          <w:rFonts w:cs="Times New Roman"/>
          <w:b/>
          <w:szCs w:val="28"/>
          <w:lang w:val="vi-VN"/>
        </w:rPr>
        <w:t>- Modify and Add Product Information:</w:t>
      </w:r>
      <w:r w:rsidRPr="00532FBA">
        <w:rPr>
          <w:rFonts w:cs="Times New Roman"/>
          <w:szCs w:val="28"/>
          <w:lang w:val="vi-VN"/>
        </w:rPr>
        <w:t xml:space="preserve"> Administrators can modify product details, change prices, delete products that are out of stock, or are no longer available for sale.</w:t>
      </w:r>
    </w:p>
    <w:p w14:paraId="212CB95C" w14:textId="515C9B65" w:rsidR="00AD5264" w:rsidRPr="003D3BD2" w:rsidRDefault="00532FBA" w:rsidP="00532FBA">
      <w:pPr>
        <w:pStyle w:val="Heading3"/>
        <w:rPr>
          <w:lang w:val="vi-VN"/>
        </w:rPr>
      </w:pPr>
      <w:bookmarkStart w:id="23" w:name="_Toc99389250"/>
      <w:bookmarkStart w:id="24" w:name="_Toc153266377"/>
      <w:r w:rsidRPr="00532FBA">
        <w:rPr>
          <w:lang w:val="vi-VN"/>
        </w:rPr>
        <w:t>Use Case Specification</w:t>
      </w:r>
      <w:r>
        <w:t>:</w:t>
      </w:r>
      <w:bookmarkEnd w:id="24"/>
    </w:p>
    <w:p w14:paraId="4BCFD411" w14:textId="26D94AD5" w:rsidR="00AD5264" w:rsidRDefault="00532FBA" w:rsidP="00532FBA">
      <w:pPr>
        <w:pStyle w:val="Heading4"/>
        <w:rPr>
          <w:i/>
        </w:rPr>
      </w:pPr>
      <w:r w:rsidRPr="00532FBA">
        <w:t>Logging into the System</w:t>
      </w:r>
      <w:r>
        <w:t>:</w:t>
      </w:r>
    </w:p>
    <w:p w14:paraId="7F075B40" w14:textId="03E14638"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Use Case ID</w:t>
      </w:r>
      <w:r w:rsidR="00AD5264" w:rsidRPr="00AD5264">
        <w:rPr>
          <w:rFonts w:cs="Times New Roman"/>
          <w:color w:val="000000"/>
        </w:rPr>
        <w:t>: UC-1</w:t>
      </w:r>
      <w:r>
        <w:rPr>
          <w:rFonts w:cs="Times New Roman"/>
          <w:color w:val="000000"/>
        </w:rPr>
        <w:t>.</w:t>
      </w:r>
    </w:p>
    <w:p w14:paraId="40A28EF2" w14:textId="774B2C66" w:rsidR="006D2BCC"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Use Case Name: Logging into the System</w:t>
      </w:r>
      <w:r>
        <w:rPr>
          <w:rFonts w:cs="Times New Roman"/>
          <w:color w:val="000000"/>
        </w:rPr>
        <w:t>.</w:t>
      </w:r>
    </w:p>
    <w:p w14:paraId="198971AF" w14:textId="77777777" w:rsidR="006D2BCC"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Description: The user logs into the website system to access its services.</w:t>
      </w:r>
    </w:p>
    <w:p w14:paraId="49E33EB9" w14:textId="52691AA1" w:rsidR="006D2BCC"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Actor: Customer</w:t>
      </w:r>
      <w:r>
        <w:rPr>
          <w:rFonts w:cs="Times New Roman"/>
          <w:color w:val="000000"/>
        </w:rPr>
        <w:t>.</w:t>
      </w:r>
    </w:p>
    <w:p w14:paraId="480A2629" w14:textId="669D058E"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Priority: Must have</w:t>
      </w:r>
      <w:r>
        <w:rPr>
          <w:rFonts w:cs="Times New Roman"/>
          <w:color w:val="000000"/>
        </w:rPr>
        <w:t>.</w:t>
      </w:r>
    </w:p>
    <w:p w14:paraId="4866DE57" w14:textId="4AABEF45"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Trigger: The user wants to log into the website system</w:t>
      </w:r>
      <w:r w:rsidR="00AD5264" w:rsidRPr="00AD5264">
        <w:rPr>
          <w:rFonts w:cs="Times New Roman"/>
          <w:color w:val="000000"/>
        </w:rPr>
        <w:t>.</w:t>
      </w:r>
    </w:p>
    <w:p w14:paraId="2D6C9B94" w14:textId="5F2E084B"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Preconditions</w:t>
      </w:r>
      <w:r w:rsidR="00AD5264" w:rsidRPr="00AD5264">
        <w:rPr>
          <w:rFonts w:cs="Times New Roman"/>
          <w:color w:val="000000"/>
        </w:rPr>
        <w:t>:</w:t>
      </w:r>
    </w:p>
    <w:p w14:paraId="3A994CCA" w14:textId="43D3AEC4"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User account has been created</w:t>
      </w:r>
      <w:r w:rsidRPr="00AD5264">
        <w:rPr>
          <w:rFonts w:cs="Times New Roman"/>
          <w:color w:val="000000"/>
        </w:rPr>
        <w:t>.</w:t>
      </w:r>
    </w:p>
    <w:p w14:paraId="2623BAED" w14:textId="6A07239D"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User's device is connected to the Internet at the time of login</w:t>
      </w:r>
      <w:r w:rsidRPr="00AD5264">
        <w:rPr>
          <w:rFonts w:cs="Times New Roman"/>
          <w:color w:val="000000"/>
        </w:rPr>
        <w:t>.</w:t>
      </w:r>
    </w:p>
    <w:p w14:paraId="43C6CBE5" w14:textId="35F664AE"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Postconditions</w:t>
      </w:r>
      <w:r w:rsidR="00AD5264" w:rsidRPr="00AD5264">
        <w:rPr>
          <w:rFonts w:cs="Times New Roman"/>
          <w:color w:val="000000"/>
        </w:rPr>
        <w:t>:</w:t>
      </w:r>
    </w:p>
    <w:p w14:paraId="3C88FA11" w14:textId="283A8FDC"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Pr>
          <w:rFonts w:cs="Times New Roman"/>
          <w:color w:val="000000"/>
        </w:rPr>
        <w:t>User successfully logs in</w:t>
      </w:r>
      <w:r w:rsidRPr="00AD5264">
        <w:rPr>
          <w:rFonts w:cs="Times New Roman"/>
          <w:color w:val="000000"/>
        </w:rPr>
        <w:t>.</w:t>
      </w:r>
    </w:p>
    <w:p w14:paraId="6DEE2AE6" w14:textId="1E17FE2B"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system records the successful login activity</w:t>
      </w:r>
      <w:r w:rsidRPr="00AD5264">
        <w:rPr>
          <w:rFonts w:cs="Times New Roman"/>
          <w:color w:val="000000"/>
        </w:rPr>
        <w:t>.</w:t>
      </w:r>
    </w:p>
    <w:p w14:paraId="64F0B9C1" w14:textId="59DC99E6"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Basic Flow</w:t>
      </w:r>
      <w:r w:rsidR="00AD5264" w:rsidRPr="00AD5264">
        <w:rPr>
          <w:rFonts w:cs="Times New Roman"/>
          <w:color w:val="000000"/>
        </w:rPr>
        <w:t>:</w:t>
      </w:r>
    </w:p>
    <w:p w14:paraId="0213193A" w14:textId="2B9F2E5C"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User accesses the website</w:t>
      </w:r>
      <w:r w:rsidRPr="00AD5264">
        <w:rPr>
          <w:rFonts w:cs="Times New Roman"/>
          <w:color w:val="000000"/>
        </w:rPr>
        <w:t>.</w:t>
      </w:r>
    </w:p>
    <w:p w14:paraId="31BB8011" w14:textId="6B49CC82"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User enters website credentials and selects the 'Login' command</w:t>
      </w:r>
      <w:r w:rsidR="006D2BCC">
        <w:rPr>
          <w:rFonts w:cs="Times New Roman"/>
          <w:color w:val="000000"/>
        </w:rPr>
        <w:t>.</w:t>
      </w:r>
    </w:p>
    <w:p w14:paraId="012CD649" w14:textId="5A5FA867"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system verifies the login information successfully and allows user access to the website</w:t>
      </w:r>
      <w:r w:rsidRPr="00AD5264">
        <w:rPr>
          <w:rFonts w:cs="Times New Roman"/>
          <w:color w:val="000000"/>
        </w:rPr>
        <w:t>.</w:t>
      </w:r>
    </w:p>
    <w:p w14:paraId="30256B4A" w14:textId="5E1208B5"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system records the successful login activity.</w:t>
      </w:r>
    </w:p>
    <w:p w14:paraId="2691B546" w14:textId="57DA5C90"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lastRenderedPageBreak/>
        <w:t>Exception flow</w:t>
      </w:r>
      <w:r w:rsidR="00AD5264" w:rsidRPr="00AD5264">
        <w:rPr>
          <w:rFonts w:cs="Times New Roman"/>
          <w:color w:val="000000"/>
        </w:rPr>
        <w:t>:</w:t>
      </w:r>
    </w:p>
    <w:p w14:paraId="3EE41708" w14:textId="33FBD489"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login information authentication system fails to authenticate and displays an error message</w:t>
      </w:r>
      <w:r w:rsidRPr="00AD5264">
        <w:rPr>
          <w:rFonts w:cs="Times New Roman"/>
          <w:color w:val="000000"/>
        </w:rPr>
        <w:t>.</w:t>
      </w:r>
    </w:p>
    <w:p w14:paraId="4F5472DF" w14:textId="1B882456" w:rsidR="00AD5264" w:rsidRPr="00AD5264" w:rsidRDefault="00AD5264" w:rsidP="00AD5264">
      <w:pPr>
        <w:ind w:firstLine="2149"/>
        <w:rPr>
          <w:rFonts w:cs="Times New Roman"/>
        </w:rPr>
      </w:pPr>
      <w:r w:rsidRPr="00AD5264">
        <w:rPr>
          <w:rFonts w:cs="Times New Roman"/>
          <w:color w:val="000000"/>
        </w:rPr>
        <w:t xml:space="preserve">+ </w:t>
      </w:r>
      <w:r w:rsidR="006D2BCC" w:rsidRPr="006D2BCC">
        <w:rPr>
          <w:rFonts w:cs="Times New Roman"/>
          <w:color w:val="000000"/>
        </w:rPr>
        <w:t>Users are unable to log in to the website system</w:t>
      </w:r>
      <w:r w:rsidRPr="00AD5264">
        <w:rPr>
          <w:rFonts w:cs="Times New Roman"/>
          <w:color w:val="000000"/>
        </w:rPr>
        <w:t>.</w:t>
      </w:r>
    </w:p>
    <w:p w14:paraId="75C7B8D0" w14:textId="4C5DD6A2" w:rsidR="00AD5264" w:rsidRDefault="006D2BCC" w:rsidP="006D2BCC">
      <w:pPr>
        <w:pStyle w:val="Heading4"/>
        <w:rPr>
          <w:i/>
        </w:rPr>
      </w:pPr>
      <w:r w:rsidRPr="006D2BCC">
        <w:t>Account Registration</w:t>
      </w:r>
      <w:r>
        <w:t>:</w:t>
      </w:r>
    </w:p>
    <w:p w14:paraId="0A0A01AC" w14:textId="74DFEC34"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Use Case ID: UC-2</w:t>
      </w:r>
      <w:r>
        <w:rPr>
          <w:rFonts w:cs="Times New Roman"/>
          <w:color w:val="000000"/>
        </w:rPr>
        <w:t>.</w:t>
      </w:r>
    </w:p>
    <w:p w14:paraId="3CEECB92" w14:textId="78EC0094"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Use Case Name: Account Registration</w:t>
      </w:r>
      <w:r w:rsidR="00AD5264" w:rsidRPr="00AD5264">
        <w:rPr>
          <w:rFonts w:cs="Times New Roman"/>
          <w:color w:val="000000"/>
        </w:rPr>
        <w:t>.</w:t>
      </w:r>
    </w:p>
    <w:p w14:paraId="300480B3" w14:textId="549C45F6"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Description: Users register to become members of the website.</w:t>
      </w:r>
    </w:p>
    <w:p w14:paraId="37CA12A4" w14:textId="67A79040"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Actor: Customer</w:t>
      </w:r>
      <w:r>
        <w:rPr>
          <w:rFonts w:cs="Times New Roman"/>
          <w:color w:val="000000"/>
        </w:rPr>
        <w:t>.</w:t>
      </w:r>
    </w:p>
    <w:p w14:paraId="54A3F6BE" w14:textId="6EC12B92" w:rsidR="006D2BCC"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Priority: Must have</w:t>
      </w:r>
      <w:r>
        <w:rPr>
          <w:rFonts w:cs="Times New Roman"/>
          <w:color w:val="000000"/>
        </w:rPr>
        <w:t>.</w:t>
      </w:r>
    </w:p>
    <w:p w14:paraId="720EE772" w14:textId="2215896A" w:rsidR="00AD5264" w:rsidRPr="00AD5264" w:rsidRDefault="00AD5264" w:rsidP="006D2BCC">
      <w:pPr>
        <w:pStyle w:val="ListParagraph"/>
        <w:numPr>
          <w:ilvl w:val="0"/>
          <w:numId w:val="14"/>
        </w:numPr>
        <w:spacing w:before="0" w:after="0" w:line="240" w:lineRule="auto"/>
        <w:jc w:val="left"/>
        <w:textAlignment w:val="baseline"/>
        <w:rPr>
          <w:rFonts w:cs="Times New Roman"/>
          <w:color w:val="000000"/>
        </w:rPr>
      </w:pPr>
      <w:r w:rsidRPr="00AD5264">
        <w:rPr>
          <w:rFonts w:cs="Times New Roman"/>
          <w:color w:val="000000"/>
        </w:rPr>
        <w:t xml:space="preserve">Trigger: </w:t>
      </w:r>
      <w:r w:rsidR="006D2BCC" w:rsidRPr="006D2BCC">
        <w:rPr>
          <w:rFonts w:cs="Times New Roman"/>
          <w:color w:val="000000"/>
        </w:rPr>
        <w:t>The user wants to become a member of the website to avail discounts.</w:t>
      </w:r>
    </w:p>
    <w:p w14:paraId="40D1E4F8" w14:textId="30C3B8C7"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Preconditions</w:t>
      </w:r>
      <w:r w:rsidR="00AD5264" w:rsidRPr="006D2BCC">
        <w:rPr>
          <w:rFonts w:cs="Times New Roman"/>
          <w:color w:val="000000"/>
        </w:rPr>
        <w:t>:</w:t>
      </w:r>
    </w:p>
    <w:p w14:paraId="4F49CEF1" w14:textId="6742BA56"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user does not have an account on the website</w:t>
      </w:r>
      <w:r w:rsidRPr="00AD5264">
        <w:rPr>
          <w:rFonts w:cs="Times New Roman"/>
          <w:color w:val="000000"/>
        </w:rPr>
        <w:t>.</w:t>
      </w:r>
    </w:p>
    <w:p w14:paraId="5D94CD04" w14:textId="2076AFC5"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user wants to purchase a product from the website</w:t>
      </w:r>
      <w:r w:rsidRPr="00AD5264">
        <w:rPr>
          <w:rFonts w:cs="Times New Roman"/>
          <w:color w:val="000000"/>
        </w:rPr>
        <w:t>.</w:t>
      </w:r>
    </w:p>
    <w:p w14:paraId="3089E7A6" w14:textId="4C484E2A"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user's device is connected to the Internet at the time of registration</w:t>
      </w:r>
      <w:r w:rsidRPr="00AD5264">
        <w:rPr>
          <w:rFonts w:cs="Times New Roman"/>
          <w:color w:val="000000"/>
        </w:rPr>
        <w:t>.</w:t>
      </w:r>
    </w:p>
    <w:p w14:paraId="358892F0" w14:textId="256B2261"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Basic Flow</w:t>
      </w:r>
      <w:r w:rsidR="00AD5264" w:rsidRPr="00AD5264">
        <w:rPr>
          <w:rFonts w:cs="Times New Roman"/>
          <w:color w:val="000000"/>
        </w:rPr>
        <w:t>:</w:t>
      </w:r>
    </w:p>
    <w:p w14:paraId="5379CD8A" w14:textId="083FED00"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user accesses the website</w:t>
      </w:r>
      <w:r w:rsidRPr="00AD5264">
        <w:rPr>
          <w:rFonts w:cs="Times New Roman"/>
          <w:color w:val="000000"/>
        </w:rPr>
        <w:t>.</w:t>
      </w:r>
    </w:p>
    <w:p w14:paraId="02CF047F" w14:textId="02E2E784"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user selects the "Register" function</w:t>
      </w:r>
      <w:r w:rsidRPr="00AD5264">
        <w:rPr>
          <w:rFonts w:cs="Times New Roman"/>
          <w:color w:val="000000"/>
        </w:rPr>
        <w:t>.</w:t>
      </w:r>
    </w:p>
    <w:p w14:paraId="5AEC3C0D" w14:textId="104C8F50"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user enters information into the form and selects the "Register" command</w:t>
      </w:r>
      <w:r w:rsidRPr="00AD5264">
        <w:rPr>
          <w:rFonts w:cs="Times New Roman"/>
          <w:color w:val="000000"/>
        </w:rPr>
        <w:t>.</w:t>
      </w:r>
    </w:p>
    <w:p w14:paraId="33C8963E" w14:textId="25835138"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6D2BCC" w:rsidRPr="006D2BCC">
        <w:rPr>
          <w:rFonts w:cs="Times New Roman"/>
          <w:color w:val="000000"/>
        </w:rPr>
        <w:t>The system verifies the information and creates the account</w:t>
      </w:r>
      <w:r w:rsidRPr="00AD5264">
        <w:rPr>
          <w:rFonts w:cs="Times New Roman"/>
          <w:color w:val="000000"/>
        </w:rPr>
        <w:t>.</w:t>
      </w:r>
    </w:p>
    <w:p w14:paraId="313898FF" w14:textId="32807660" w:rsidR="00AD5264" w:rsidRPr="00AD5264" w:rsidRDefault="006D2BCC" w:rsidP="006D2BCC">
      <w:pPr>
        <w:pStyle w:val="ListParagraph"/>
        <w:numPr>
          <w:ilvl w:val="0"/>
          <w:numId w:val="14"/>
        </w:numPr>
        <w:spacing w:before="0" w:after="0" w:line="240" w:lineRule="auto"/>
        <w:jc w:val="left"/>
        <w:textAlignment w:val="baseline"/>
        <w:rPr>
          <w:rFonts w:cs="Times New Roman"/>
          <w:color w:val="000000"/>
        </w:rPr>
      </w:pPr>
      <w:r w:rsidRPr="006D2BCC">
        <w:rPr>
          <w:rFonts w:cs="Times New Roman"/>
          <w:color w:val="000000"/>
        </w:rPr>
        <w:t>Alternative Flow</w:t>
      </w:r>
      <w:r w:rsidR="00AD5264" w:rsidRPr="00AD5264">
        <w:rPr>
          <w:rFonts w:cs="Times New Roman"/>
          <w:color w:val="000000"/>
        </w:rPr>
        <w:t>:</w:t>
      </w:r>
    </w:p>
    <w:p w14:paraId="63524B9F" w14:textId="33162537" w:rsidR="00AD5264" w:rsidRPr="00B70757" w:rsidRDefault="00AD5264" w:rsidP="00AD5264">
      <w:pPr>
        <w:ind w:left="1440"/>
        <w:textAlignment w:val="baseline"/>
        <w:rPr>
          <w:rFonts w:asciiTheme="majorHAnsi" w:hAnsiTheme="majorHAnsi" w:cstheme="majorHAnsi"/>
          <w:color w:val="000000"/>
        </w:rPr>
      </w:pPr>
      <w:r w:rsidRPr="00AD5264">
        <w:rPr>
          <w:rFonts w:cs="Times New Roman"/>
          <w:color w:val="000000"/>
        </w:rPr>
        <w:t xml:space="preserve">+ </w:t>
      </w:r>
      <w:r w:rsidR="006D2BCC" w:rsidRPr="006D2BCC">
        <w:rPr>
          <w:rFonts w:cs="Times New Roman"/>
          <w:color w:val="000000"/>
        </w:rPr>
        <w:t>The user cancels the registration</w:t>
      </w:r>
      <w:r w:rsidRPr="00AD5264">
        <w:rPr>
          <w:rFonts w:cs="Times New Roman"/>
          <w:color w:val="000000"/>
        </w:rPr>
        <w:t>.</w:t>
      </w:r>
    </w:p>
    <w:p w14:paraId="672BFC8F" w14:textId="0D6974D6" w:rsidR="00AD5264" w:rsidRDefault="00B936EC" w:rsidP="00B936EC">
      <w:pPr>
        <w:pStyle w:val="Heading4"/>
        <w:rPr>
          <w:i/>
        </w:rPr>
      </w:pPr>
      <w:r w:rsidRPr="00B936EC">
        <w:t>Adding to Cart</w:t>
      </w:r>
    </w:p>
    <w:p w14:paraId="1D84E613" w14:textId="20818CA7" w:rsidR="00AD5264"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Pr>
          <w:rFonts w:cs="Times New Roman"/>
          <w:color w:val="000000"/>
        </w:rPr>
        <w:t>Use Case ID</w:t>
      </w:r>
      <w:r w:rsidR="00AD5264" w:rsidRPr="00AD5264">
        <w:rPr>
          <w:rFonts w:cs="Times New Roman"/>
          <w:color w:val="000000"/>
        </w:rPr>
        <w:t>: UC-3</w:t>
      </w:r>
    </w:p>
    <w:p w14:paraId="244DE5CD" w14:textId="6401F19E" w:rsidR="00AD5264"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Use Case Name: Add to Cart</w:t>
      </w:r>
      <w:r w:rsidR="00AD5264" w:rsidRPr="00AD5264">
        <w:rPr>
          <w:rFonts w:cs="Times New Roman"/>
          <w:color w:val="000000"/>
        </w:rPr>
        <w:t>.</w:t>
      </w:r>
      <w:r w:rsidRPr="00B936EC">
        <w:rPr>
          <w:rFonts w:cs="Times New Roman"/>
          <w:color w:val="000000"/>
        </w:rPr>
        <w:t xml:space="preserve"> Description: Users add favorite or planned-to-purchase products to their shopping cart</w:t>
      </w:r>
      <w:r w:rsidR="00AD5264" w:rsidRPr="00AD5264">
        <w:rPr>
          <w:rFonts w:cs="Times New Roman"/>
          <w:color w:val="000000"/>
        </w:rPr>
        <w:t>.</w:t>
      </w:r>
    </w:p>
    <w:p w14:paraId="5B75A005" w14:textId="4B41FBBF" w:rsidR="00AD5264"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Actors: Guest, Customer</w:t>
      </w:r>
      <w:r w:rsidR="00AD5264" w:rsidRPr="00AD5264">
        <w:rPr>
          <w:rFonts w:cs="Times New Roman"/>
          <w:color w:val="000000"/>
        </w:rPr>
        <w:t>.</w:t>
      </w:r>
    </w:p>
    <w:p w14:paraId="4A88C2A6" w14:textId="78C6DDF0" w:rsidR="00AD5264"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Priority: Must-have</w:t>
      </w:r>
      <w:r w:rsidR="00AD5264" w:rsidRPr="00AD5264">
        <w:rPr>
          <w:rFonts w:cs="Times New Roman"/>
          <w:color w:val="000000"/>
        </w:rPr>
        <w:t>.</w:t>
      </w:r>
    </w:p>
    <w:p w14:paraId="7BA0242E" w14:textId="55AF9E74" w:rsidR="00AD5264"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Trigger: The user wants to buy or plans to buy a product from the website</w:t>
      </w:r>
      <w:r w:rsidR="00AD5264" w:rsidRPr="00AD5264">
        <w:rPr>
          <w:rFonts w:cs="Times New Roman"/>
          <w:color w:val="000000"/>
        </w:rPr>
        <w:t>.</w:t>
      </w:r>
    </w:p>
    <w:p w14:paraId="4998FCA9" w14:textId="3C10AF49" w:rsidR="00AD5264"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Preconditions</w:t>
      </w:r>
      <w:r w:rsidR="00AD5264" w:rsidRPr="00AD5264">
        <w:rPr>
          <w:rFonts w:cs="Times New Roman"/>
          <w:color w:val="000000"/>
        </w:rPr>
        <w:t>:</w:t>
      </w:r>
    </w:p>
    <w:p w14:paraId="0D21B44B" w14:textId="1AD72EDF"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user has an account on the website</w:t>
      </w:r>
      <w:r w:rsidRPr="00AD5264">
        <w:rPr>
          <w:rFonts w:cs="Times New Roman"/>
          <w:color w:val="000000"/>
        </w:rPr>
        <w:t>.</w:t>
      </w:r>
    </w:p>
    <w:p w14:paraId="610E4D01" w14:textId="11011F49"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user is logged into the website system</w:t>
      </w:r>
      <w:r w:rsidRPr="00AD5264">
        <w:rPr>
          <w:rFonts w:cs="Times New Roman"/>
          <w:color w:val="000000"/>
        </w:rPr>
        <w:t>.</w:t>
      </w:r>
    </w:p>
    <w:p w14:paraId="7CACFC32" w14:textId="1450746F" w:rsidR="00AD5264"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lastRenderedPageBreak/>
        <w:t>Postconditions</w:t>
      </w:r>
      <w:r w:rsidR="00AD5264" w:rsidRPr="00AD5264">
        <w:rPr>
          <w:rFonts w:cs="Times New Roman"/>
          <w:color w:val="000000"/>
        </w:rPr>
        <w:t>:</w:t>
      </w:r>
    </w:p>
    <w:p w14:paraId="13540C64" w14:textId="58E98277"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selected product has been added to the user's shopping cart</w:t>
      </w:r>
      <w:r w:rsidRPr="00AD5264">
        <w:rPr>
          <w:rFonts w:cs="Times New Roman"/>
          <w:color w:val="000000"/>
        </w:rPr>
        <w:t>.</w:t>
      </w:r>
    </w:p>
    <w:p w14:paraId="1A6C267B" w14:textId="62796733" w:rsidR="00AD5264"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Basic Flow</w:t>
      </w:r>
      <w:r w:rsidR="00AD5264" w:rsidRPr="00AD5264">
        <w:rPr>
          <w:rFonts w:cs="Times New Roman"/>
          <w:color w:val="000000"/>
        </w:rPr>
        <w:t>:</w:t>
      </w:r>
    </w:p>
    <w:p w14:paraId="420D0178" w14:textId="48689A41"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user accesses the website</w:t>
      </w:r>
      <w:r w:rsidRPr="00AD5264">
        <w:rPr>
          <w:rFonts w:cs="Times New Roman"/>
          <w:color w:val="000000"/>
        </w:rPr>
        <w:t>.</w:t>
      </w:r>
    </w:p>
    <w:p w14:paraId="07FE28B2" w14:textId="01808420"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user logs into the website</w:t>
      </w:r>
      <w:r w:rsidRPr="00AD5264">
        <w:rPr>
          <w:rFonts w:cs="Times New Roman"/>
          <w:color w:val="000000"/>
        </w:rPr>
        <w:t>.</w:t>
      </w:r>
    </w:p>
    <w:p w14:paraId="3C6BEECF" w14:textId="66EB6714"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user selects a favorite or planned-to-purchase product</w:t>
      </w:r>
      <w:r w:rsidRPr="00AD5264">
        <w:rPr>
          <w:rFonts w:cs="Times New Roman"/>
          <w:color w:val="000000"/>
        </w:rPr>
        <w:t>.</w:t>
      </w:r>
    </w:p>
    <w:p w14:paraId="13B5533E" w14:textId="2C5255DE"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user clicks the "Add to Cart" button to add the product to the shopping cart</w:t>
      </w:r>
      <w:r w:rsidRPr="00AD5264">
        <w:rPr>
          <w:rFonts w:cs="Times New Roman"/>
          <w:color w:val="000000"/>
        </w:rPr>
        <w:t>.</w:t>
      </w:r>
    </w:p>
    <w:p w14:paraId="2E473569" w14:textId="0DA4D488" w:rsidR="00AD5264"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Alternative Flows</w:t>
      </w:r>
      <w:r w:rsidR="00AD5264" w:rsidRPr="00AD5264">
        <w:rPr>
          <w:rFonts w:cs="Times New Roman"/>
          <w:color w:val="000000"/>
        </w:rPr>
        <w:t>:</w:t>
      </w:r>
    </w:p>
    <w:p w14:paraId="7CD8C659" w14:textId="1628AF9A" w:rsidR="00AD5264" w:rsidRPr="00AD5264" w:rsidRDefault="00AD5264" w:rsidP="00AD5264">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user is not logged into the website</w:t>
      </w:r>
      <w:r w:rsidRPr="00AD5264">
        <w:rPr>
          <w:rFonts w:cs="Times New Roman"/>
          <w:color w:val="000000"/>
        </w:rPr>
        <w:t>.</w:t>
      </w:r>
    </w:p>
    <w:p w14:paraId="23C19102" w14:textId="268B0A36" w:rsidR="00AD5264" w:rsidRPr="00AD5264" w:rsidRDefault="00AD5264" w:rsidP="00B936EC">
      <w:pPr>
        <w:ind w:left="1440"/>
        <w:textAlignment w:val="baseline"/>
      </w:pPr>
      <w:r w:rsidRPr="00AD5264">
        <w:rPr>
          <w:rFonts w:cs="Times New Roman"/>
          <w:color w:val="000000"/>
        </w:rPr>
        <w:t xml:space="preserve">+ </w:t>
      </w:r>
      <w:r w:rsidR="00B936EC" w:rsidRPr="00B936EC">
        <w:rPr>
          <w:rFonts w:cs="Times New Roman"/>
          <w:color w:val="000000"/>
        </w:rPr>
        <w:t>The user does not purchase any products</w:t>
      </w:r>
      <w:r w:rsidRPr="00AD5264">
        <w:rPr>
          <w:rFonts w:cs="Times New Roman"/>
          <w:color w:val="000000"/>
        </w:rPr>
        <w:t>.</w:t>
      </w:r>
    </w:p>
    <w:p w14:paraId="53E4C182" w14:textId="05F4CC64" w:rsidR="003D3BD2" w:rsidRDefault="00B936EC" w:rsidP="00B936EC">
      <w:pPr>
        <w:pStyle w:val="Heading4"/>
        <w:rPr>
          <w:i/>
        </w:rPr>
      </w:pPr>
      <w:r w:rsidRPr="00B936EC">
        <w:t>Online Ordering</w:t>
      </w:r>
      <w:r>
        <w:t>:</w:t>
      </w:r>
      <w:r w:rsidR="004B489E">
        <w:t xml:space="preserve"> </w:t>
      </w:r>
    </w:p>
    <w:p w14:paraId="09E07285" w14:textId="02959195" w:rsidR="003D3BD2"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Use Case ID</w:t>
      </w:r>
      <w:r w:rsidR="003D3BD2" w:rsidRPr="00AD5264">
        <w:rPr>
          <w:rFonts w:cs="Times New Roman"/>
          <w:color w:val="000000"/>
        </w:rPr>
        <w:t>: UC-4</w:t>
      </w:r>
      <w:r>
        <w:rPr>
          <w:rFonts w:cs="Times New Roman"/>
          <w:color w:val="000000"/>
        </w:rPr>
        <w:t>.</w:t>
      </w:r>
    </w:p>
    <w:p w14:paraId="02960713" w14:textId="1D1C1177" w:rsidR="003D3BD2"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Use Case Name: Online Ordering</w:t>
      </w:r>
      <w:r w:rsidR="003D3BD2" w:rsidRPr="00AD5264">
        <w:rPr>
          <w:rFonts w:cs="Times New Roman"/>
          <w:color w:val="000000"/>
        </w:rPr>
        <w:t>.</w:t>
      </w:r>
    </w:p>
    <w:p w14:paraId="509A2491" w14:textId="3AA05AB9" w:rsidR="003D3BD2"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Description: Users place orders for products they wish to purchase on the website</w:t>
      </w:r>
      <w:r w:rsidR="003D3BD2" w:rsidRPr="00AD5264">
        <w:rPr>
          <w:rFonts w:cs="Times New Roman"/>
          <w:color w:val="000000"/>
        </w:rPr>
        <w:t>.</w:t>
      </w:r>
    </w:p>
    <w:p w14:paraId="44799F27" w14:textId="5817CEE1" w:rsidR="003D3BD2"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Actors: Customer, Admin</w:t>
      </w:r>
      <w:r w:rsidR="003D3BD2" w:rsidRPr="00AD5264">
        <w:rPr>
          <w:rFonts w:cs="Times New Roman"/>
          <w:color w:val="000000"/>
        </w:rPr>
        <w:t>.</w:t>
      </w:r>
    </w:p>
    <w:p w14:paraId="08DB68CC" w14:textId="735686C1" w:rsidR="003D3BD2"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Priority: Must have</w:t>
      </w:r>
      <w:r>
        <w:rPr>
          <w:rFonts w:cs="Times New Roman"/>
          <w:color w:val="000000"/>
        </w:rPr>
        <w:t>.</w:t>
      </w:r>
    </w:p>
    <w:p w14:paraId="6450147A" w14:textId="4D9D03C8" w:rsidR="003D3BD2" w:rsidRPr="00AD5264" w:rsidRDefault="003D3BD2" w:rsidP="00B936EC">
      <w:pPr>
        <w:pStyle w:val="ListParagraph"/>
        <w:numPr>
          <w:ilvl w:val="0"/>
          <w:numId w:val="14"/>
        </w:numPr>
        <w:spacing w:before="0" w:after="0" w:line="240" w:lineRule="auto"/>
        <w:jc w:val="left"/>
        <w:textAlignment w:val="baseline"/>
        <w:rPr>
          <w:rFonts w:cs="Times New Roman"/>
          <w:color w:val="000000"/>
        </w:rPr>
      </w:pPr>
      <w:r w:rsidRPr="00AD5264">
        <w:rPr>
          <w:rFonts w:cs="Times New Roman"/>
          <w:color w:val="000000"/>
        </w:rPr>
        <w:t xml:space="preserve">Trigger: </w:t>
      </w:r>
      <w:r w:rsidR="00B936EC" w:rsidRPr="00B936EC">
        <w:rPr>
          <w:rFonts w:cs="Times New Roman"/>
          <w:color w:val="000000"/>
        </w:rPr>
        <w:t>Users research the product they intend to buy.</w:t>
      </w:r>
    </w:p>
    <w:p w14:paraId="6F2E7943" w14:textId="405DA63B" w:rsidR="003D3BD2"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Preconditions</w:t>
      </w:r>
      <w:r w:rsidR="003D3BD2" w:rsidRPr="00AD5264">
        <w:rPr>
          <w:rFonts w:cs="Times New Roman"/>
          <w:color w:val="000000"/>
        </w:rPr>
        <w:t>:</w:t>
      </w:r>
    </w:p>
    <w:p w14:paraId="64EF0396" w14:textId="331D64D1"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Users log in to the website</w:t>
      </w:r>
      <w:r w:rsidRPr="00AD5264">
        <w:rPr>
          <w:rFonts w:cs="Times New Roman"/>
          <w:color w:val="000000"/>
        </w:rPr>
        <w:t>.</w:t>
      </w:r>
    </w:p>
    <w:p w14:paraId="40698242" w14:textId="4018886D"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Users research the product they intend to buy</w:t>
      </w:r>
      <w:r w:rsidRPr="00AD5264">
        <w:rPr>
          <w:rFonts w:cs="Times New Roman"/>
          <w:color w:val="000000"/>
        </w:rPr>
        <w:t>.</w:t>
      </w:r>
    </w:p>
    <w:p w14:paraId="2AB705FB" w14:textId="30A3D205"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User's device is connected to the Internet when placing the order</w:t>
      </w:r>
      <w:r w:rsidRPr="00AD5264">
        <w:rPr>
          <w:rFonts w:cs="Times New Roman"/>
          <w:color w:val="000000"/>
        </w:rPr>
        <w:t>.</w:t>
      </w:r>
    </w:p>
    <w:p w14:paraId="4A6D2628" w14:textId="401D25CC" w:rsidR="003D3BD2"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Postconditions</w:t>
      </w:r>
      <w:r w:rsidR="003D3BD2" w:rsidRPr="00AD5264">
        <w:rPr>
          <w:rFonts w:cs="Times New Roman"/>
          <w:color w:val="000000"/>
        </w:rPr>
        <w:t>:</w:t>
      </w:r>
    </w:p>
    <w:p w14:paraId="585D9A4E" w14:textId="6DB68D2B"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An order is created and confirmed by the system</w:t>
      </w:r>
      <w:r w:rsidRPr="00AD5264">
        <w:rPr>
          <w:rFonts w:cs="Times New Roman"/>
          <w:color w:val="000000"/>
        </w:rPr>
        <w:t>.</w:t>
      </w:r>
    </w:p>
    <w:p w14:paraId="19F59102" w14:textId="354BCE18"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System administrator processes the order</w:t>
      </w:r>
      <w:r w:rsidRPr="00B936EC">
        <w:rPr>
          <w:rFonts w:cs="Times New Roman"/>
          <w:color w:val="000000"/>
        </w:rPr>
        <w:t>.</w:t>
      </w:r>
    </w:p>
    <w:p w14:paraId="7CC8B810" w14:textId="3756368F" w:rsidR="003D3BD2"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Basic Flow</w:t>
      </w:r>
      <w:r w:rsidR="003D3BD2" w:rsidRPr="00AD5264">
        <w:rPr>
          <w:rFonts w:cs="Times New Roman"/>
          <w:color w:val="000000"/>
        </w:rPr>
        <w:t>:</w:t>
      </w:r>
    </w:p>
    <w:p w14:paraId="3B4A42D0" w14:textId="2FC687B9"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User accesses the website</w:t>
      </w:r>
      <w:r w:rsidRPr="00AD5264">
        <w:rPr>
          <w:rFonts w:cs="Times New Roman"/>
          <w:color w:val="000000"/>
        </w:rPr>
        <w:t>.</w:t>
      </w:r>
    </w:p>
    <w:p w14:paraId="2AF1E8ED" w14:textId="146CCF38"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User logs in to the website</w:t>
      </w:r>
      <w:r w:rsidRPr="00AD5264">
        <w:rPr>
          <w:rFonts w:cs="Times New Roman"/>
          <w:color w:val="000000"/>
        </w:rPr>
        <w:t>.</w:t>
      </w:r>
    </w:p>
    <w:p w14:paraId="1D818AE4" w14:textId="71786B60"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User researches the product they intend to buy</w:t>
      </w:r>
      <w:r w:rsidRPr="00AD5264">
        <w:rPr>
          <w:rFonts w:cs="Times New Roman"/>
          <w:color w:val="000000"/>
        </w:rPr>
        <w:t>.</w:t>
      </w:r>
    </w:p>
    <w:p w14:paraId="0DBA088D" w14:textId="32103FD7"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User adds the product to the shopping cart</w:t>
      </w:r>
      <w:r w:rsidRPr="00AD5264">
        <w:rPr>
          <w:rFonts w:cs="Times New Roman"/>
          <w:color w:val="000000"/>
        </w:rPr>
        <w:t>.</w:t>
      </w:r>
    </w:p>
    <w:p w14:paraId="34E6B3C8" w14:textId="711E6E43"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system displays product information including Name, Price, Quantity</w:t>
      </w:r>
      <w:r w:rsidRPr="00AD5264">
        <w:rPr>
          <w:rFonts w:cs="Times New Roman"/>
          <w:color w:val="000000"/>
        </w:rPr>
        <w:t>.</w:t>
      </w:r>
    </w:p>
    <w:p w14:paraId="118BE018" w14:textId="08827F46" w:rsidR="003D3BD2" w:rsidRPr="00AD5264" w:rsidRDefault="003D3BD2" w:rsidP="003D3BD2">
      <w:pPr>
        <w:ind w:left="1440"/>
        <w:textAlignment w:val="baseline"/>
        <w:rPr>
          <w:rFonts w:cs="Times New Roman"/>
          <w:color w:val="000000"/>
        </w:rPr>
      </w:pPr>
      <w:r w:rsidRPr="00AD5264">
        <w:rPr>
          <w:rFonts w:cs="Times New Roman"/>
          <w:color w:val="000000"/>
        </w:rPr>
        <w:lastRenderedPageBreak/>
        <w:t xml:space="preserve">+ </w:t>
      </w:r>
      <w:r w:rsidR="00B936EC" w:rsidRPr="00B936EC">
        <w:rPr>
          <w:rFonts w:cs="Times New Roman"/>
          <w:color w:val="000000"/>
        </w:rPr>
        <w:t>User checks the shopping cart to ensure correct product and information</w:t>
      </w:r>
      <w:r w:rsidRPr="00AD5264">
        <w:rPr>
          <w:rFonts w:cs="Times New Roman"/>
          <w:color w:val="000000"/>
        </w:rPr>
        <w:t>.</w:t>
      </w:r>
    </w:p>
    <w:p w14:paraId="3E20A36E" w14:textId="3524B434"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system displays the payment method for the order</w:t>
      </w:r>
      <w:r w:rsidRPr="00AD5264">
        <w:rPr>
          <w:rFonts w:cs="Times New Roman"/>
          <w:color w:val="000000"/>
        </w:rPr>
        <w:t>.</w:t>
      </w:r>
    </w:p>
    <w:p w14:paraId="052A7AF9" w14:textId="431D17EF"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User selects the payment method and clicks the "Place Order" button to confirm the order</w:t>
      </w:r>
      <w:r w:rsidRPr="00AD5264">
        <w:rPr>
          <w:rFonts w:cs="Times New Roman"/>
          <w:color w:val="000000"/>
        </w:rPr>
        <w:t>.</w:t>
      </w:r>
    </w:p>
    <w:p w14:paraId="49BC44EC" w14:textId="44180CE6" w:rsidR="003D3BD2" w:rsidRPr="00AD5264" w:rsidRDefault="003D3BD2" w:rsidP="003D3BD2">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The system creates and confirms the order</w:t>
      </w:r>
      <w:r w:rsidRPr="00AD5264">
        <w:rPr>
          <w:rFonts w:cs="Times New Roman"/>
          <w:color w:val="000000"/>
        </w:rPr>
        <w:t>.</w:t>
      </w:r>
    </w:p>
    <w:p w14:paraId="56AD00DA" w14:textId="3B01101E" w:rsidR="003D3BD2" w:rsidRPr="00AD5264" w:rsidRDefault="00B936EC" w:rsidP="00B936EC">
      <w:pPr>
        <w:pStyle w:val="ListParagraph"/>
        <w:numPr>
          <w:ilvl w:val="0"/>
          <w:numId w:val="14"/>
        </w:numPr>
        <w:spacing w:before="0" w:after="0" w:line="240" w:lineRule="auto"/>
        <w:jc w:val="left"/>
        <w:textAlignment w:val="baseline"/>
        <w:rPr>
          <w:rFonts w:cs="Times New Roman"/>
          <w:color w:val="000000"/>
        </w:rPr>
      </w:pPr>
      <w:r w:rsidRPr="00B936EC">
        <w:rPr>
          <w:rFonts w:cs="Times New Roman"/>
          <w:color w:val="000000"/>
        </w:rPr>
        <w:t>Alternative Flow</w:t>
      </w:r>
      <w:r w:rsidR="003D3BD2" w:rsidRPr="00AD5264">
        <w:rPr>
          <w:rFonts w:cs="Times New Roman"/>
          <w:color w:val="000000"/>
        </w:rPr>
        <w:t>:</w:t>
      </w:r>
    </w:p>
    <w:p w14:paraId="7675CB8A" w14:textId="4A38B7EF" w:rsidR="00D3696D" w:rsidRPr="00D3696D" w:rsidRDefault="003D3BD2" w:rsidP="00D3696D">
      <w:pPr>
        <w:ind w:left="1440"/>
        <w:textAlignment w:val="baseline"/>
        <w:rPr>
          <w:rFonts w:cs="Times New Roman"/>
          <w:color w:val="000000"/>
        </w:rPr>
      </w:pPr>
      <w:r w:rsidRPr="00AD5264">
        <w:rPr>
          <w:rFonts w:cs="Times New Roman"/>
          <w:color w:val="000000"/>
        </w:rPr>
        <w:t xml:space="preserve">+ </w:t>
      </w:r>
      <w:r w:rsidR="00B936EC" w:rsidRPr="00B936EC">
        <w:rPr>
          <w:rFonts w:cs="Times New Roman"/>
          <w:color w:val="000000"/>
        </w:rPr>
        <w:t>User cancels the order</w:t>
      </w:r>
      <w:r w:rsidRPr="00B936EC">
        <w:rPr>
          <w:rFonts w:cs="Times New Roman"/>
          <w:color w:val="000000"/>
        </w:rPr>
        <w:t>.</w:t>
      </w:r>
    </w:p>
    <w:p w14:paraId="054F833E" w14:textId="5D9F4621" w:rsidR="003D3BD2" w:rsidRDefault="00D3696D" w:rsidP="00DF06B7">
      <w:pPr>
        <w:pStyle w:val="Heading4"/>
      </w:pPr>
      <w:r w:rsidRPr="00D3696D">
        <w:t>Reset password</w:t>
      </w:r>
    </w:p>
    <w:p w14:paraId="4252461E" w14:textId="69BB5E43" w:rsidR="00404860" w:rsidRDefault="000222B6" w:rsidP="000222B6">
      <w:pPr>
        <w:pStyle w:val="ListParagraph"/>
        <w:numPr>
          <w:ilvl w:val="0"/>
          <w:numId w:val="14"/>
        </w:numPr>
      </w:pPr>
      <w:r w:rsidRPr="000222B6">
        <w:t>Use Case Name: Reset Password</w:t>
      </w:r>
    </w:p>
    <w:p w14:paraId="541C16C4" w14:textId="7A9B0313" w:rsidR="000222B6" w:rsidRDefault="000222B6" w:rsidP="000222B6">
      <w:pPr>
        <w:pStyle w:val="ListParagraph"/>
        <w:numPr>
          <w:ilvl w:val="0"/>
          <w:numId w:val="14"/>
        </w:numPr>
      </w:pPr>
      <w:r w:rsidRPr="000222B6">
        <w:t>Description: The user initiates the process to reset their password for accessing the</w:t>
      </w:r>
      <w:r>
        <w:t xml:space="preserve"> website.</w:t>
      </w:r>
    </w:p>
    <w:p w14:paraId="27D1D97A" w14:textId="5B5ABF7F" w:rsidR="000222B6" w:rsidRDefault="000222B6" w:rsidP="000222B6">
      <w:pPr>
        <w:pStyle w:val="ListParagraph"/>
        <w:numPr>
          <w:ilvl w:val="0"/>
          <w:numId w:val="14"/>
        </w:numPr>
      </w:pPr>
      <w:r w:rsidRPr="000222B6">
        <w:t>Actor: User</w:t>
      </w:r>
    </w:p>
    <w:p w14:paraId="43716246" w14:textId="6E772613" w:rsidR="000222B6" w:rsidRDefault="000222B6" w:rsidP="000222B6">
      <w:pPr>
        <w:pStyle w:val="ListParagraph"/>
        <w:numPr>
          <w:ilvl w:val="0"/>
          <w:numId w:val="14"/>
        </w:numPr>
      </w:pPr>
      <w:r w:rsidRPr="000222B6">
        <w:t>Priority: Must have</w:t>
      </w:r>
    </w:p>
    <w:p w14:paraId="6BFC98DE" w14:textId="6FE77ABA" w:rsidR="000222B6" w:rsidRDefault="000222B6" w:rsidP="000222B6">
      <w:pPr>
        <w:pStyle w:val="ListParagraph"/>
        <w:numPr>
          <w:ilvl w:val="0"/>
          <w:numId w:val="14"/>
        </w:numPr>
      </w:pPr>
      <w:r w:rsidRPr="000222B6">
        <w:t>Trigger: User selects the "Forgot Password" or similar option on the login page.</w:t>
      </w:r>
    </w:p>
    <w:p w14:paraId="1E5C135B" w14:textId="2D965BBD" w:rsidR="000222B6" w:rsidRDefault="000222B6" w:rsidP="000222B6">
      <w:pPr>
        <w:pStyle w:val="ListParagraph"/>
        <w:numPr>
          <w:ilvl w:val="0"/>
          <w:numId w:val="14"/>
        </w:numPr>
      </w:pPr>
      <w:r w:rsidRPr="000222B6">
        <w:t>Preconditions:</w:t>
      </w:r>
    </w:p>
    <w:p w14:paraId="7C4A2CCF" w14:textId="18849ED6" w:rsidR="000222B6" w:rsidRDefault="0008064B" w:rsidP="0008064B">
      <w:pPr>
        <w:pStyle w:val="ListParagraph"/>
        <w:numPr>
          <w:ilvl w:val="1"/>
          <w:numId w:val="14"/>
        </w:numPr>
      </w:pPr>
      <w:r w:rsidRPr="0008064B">
        <w:t>The user has an existing account on the website.</w:t>
      </w:r>
    </w:p>
    <w:p w14:paraId="32CE29F2" w14:textId="605AD238" w:rsidR="0008064B" w:rsidRDefault="0008064B" w:rsidP="0008064B">
      <w:pPr>
        <w:pStyle w:val="ListParagraph"/>
        <w:numPr>
          <w:ilvl w:val="1"/>
          <w:numId w:val="14"/>
        </w:numPr>
      </w:pPr>
      <w:r w:rsidRPr="0008064B">
        <w:t>The user is not logged into the website system.</w:t>
      </w:r>
    </w:p>
    <w:p w14:paraId="173F8663" w14:textId="16B15DEF" w:rsidR="0008064B" w:rsidRDefault="0008064B" w:rsidP="0008064B">
      <w:pPr>
        <w:pStyle w:val="ListParagraph"/>
        <w:numPr>
          <w:ilvl w:val="0"/>
          <w:numId w:val="14"/>
        </w:numPr>
      </w:pPr>
      <w:r w:rsidRPr="0008064B">
        <w:t>Postconditions:</w:t>
      </w:r>
    </w:p>
    <w:p w14:paraId="2D6D5026" w14:textId="6D7ECDCF" w:rsidR="0008064B" w:rsidRDefault="0008064B" w:rsidP="0008064B">
      <w:pPr>
        <w:pStyle w:val="ListParagraph"/>
        <w:numPr>
          <w:ilvl w:val="1"/>
          <w:numId w:val="14"/>
        </w:numPr>
      </w:pPr>
      <w:r w:rsidRPr="0008064B">
        <w:t>The user's password is successfully reset, and they receive confirmation.</w:t>
      </w:r>
    </w:p>
    <w:p w14:paraId="759D941E" w14:textId="34AA5D95" w:rsidR="0008064B" w:rsidRDefault="0008064B" w:rsidP="0008064B">
      <w:pPr>
        <w:pStyle w:val="ListParagraph"/>
        <w:numPr>
          <w:ilvl w:val="0"/>
          <w:numId w:val="14"/>
        </w:numPr>
      </w:pPr>
      <w:r w:rsidRPr="0008064B">
        <w:t>Basic Flow:</w:t>
      </w:r>
    </w:p>
    <w:p w14:paraId="14924E09" w14:textId="77777777" w:rsidR="0008064B" w:rsidRDefault="0008064B" w:rsidP="0008064B">
      <w:pPr>
        <w:pStyle w:val="ListParagraph"/>
        <w:numPr>
          <w:ilvl w:val="1"/>
          <w:numId w:val="14"/>
        </w:numPr>
      </w:pPr>
      <w:r>
        <w:t>The user navigates to the login page and clicks on the "Forgot Password" link.</w:t>
      </w:r>
    </w:p>
    <w:p w14:paraId="4BC85C27" w14:textId="77777777" w:rsidR="0008064B" w:rsidRDefault="0008064B" w:rsidP="0008064B">
      <w:pPr>
        <w:pStyle w:val="ListParagraph"/>
        <w:numPr>
          <w:ilvl w:val="1"/>
          <w:numId w:val="14"/>
        </w:numPr>
      </w:pPr>
      <w:r>
        <w:t>The system prompts the user to enter their email address associated with the account.</w:t>
      </w:r>
    </w:p>
    <w:p w14:paraId="60841670" w14:textId="77777777" w:rsidR="0008064B" w:rsidRDefault="0008064B" w:rsidP="0008064B">
      <w:pPr>
        <w:pStyle w:val="ListParagraph"/>
        <w:numPr>
          <w:ilvl w:val="1"/>
          <w:numId w:val="14"/>
        </w:numPr>
      </w:pPr>
      <w:r>
        <w:t>The user enters their email address and clicks on the "Submit" or "Reset Password" button.</w:t>
      </w:r>
    </w:p>
    <w:p w14:paraId="465DB176" w14:textId="77777777" w:rsidR="0008064B" w:rsidRDefault="0008064B" w:rsidP="0008064B">
      <w:pPr>
        <w:pStyle w:val="ListParagraph"/>
        <w:numPr>
          <w:ilvl w:val="1"/>
          <w:numId w:val="14"/>
        </w:numPr>
      </w:pPr>
      <w:r>
        <w:t>The system validates the email address for correctness and existence in the database.</w:t>
      </w:r>
    </w:p>
    <w:p w14:paraId="136DCF7D" w14:textId="77777777" w:rsidR="0008064B" w:rsidRDefault="0008064B" w:rsidP="0008064B">
      <w:pPr>
        <w:pStyle w:val="ListParagraph"/>
        <w:numPr>
          <w:ilvl w:val="1"/>
          <w:numId w:val="14"/>
        </w:numPr>
      </w:pPr>
      <w:r>
        <w:t>If the email address is valid, the system generates a unique token for password reset and sends a reset link to the user's email.</w:t>
      </w:r>
    </w:p>
    <w:p w14:paraId="76BDBD28" w14:textId="77777777" w:rsidR="0008064B" w:rsidRDefault="0008064B" w:rsidP="0008064B">
      <w:pPr>
        <w:pStyle w:val="ListParagraph"/>
        <w:numPr>
          <w:ilvl w:val="1"/>
          <w:numId w:val="14"/>
        </w:numPr>
      </w:pPr>
      <w:r>
        <w:t>The user receives an email containing the reset link and clicks on it.</w:t>
      </w:r>
    </w:p>
    <w:p w14:paraId="680EA40F" w14:textId="77777777" w:rsidR="0008064B" w:rsidRDefault="0008064B" w:rsidP="0008064B">
      <w:pPr>
        <w:pStyle w:val="ListParagraph"/>
        <w:numPr>
          <w:ilvl w:val="1"/>
          <w:numId w:val="14"/>
        </w:numPr>
      </w:pPr>
      <w:r>
        <w:t>The system validates the reset token and prompts the user to enter a new password.</w:t>
      </w:r>
    </w:p>
    <w:p w14:paraId="14B8CF75" w14:textId="77777777" w:rsidR="0008064B" w:rsidRDefault="0008064B" w:rsidP="0008064B">
      <w:pPr>
        <w:pStyle w:val="ListParagraph"/>
        <w:numPr>
          <w:ilvl w:val="1"/>
          <w:numId w:val="14"/>
        </w:numPr>
      </w:pPr>
      <w:r>
        <w:t>The user enters a new password and confirms it.</w:t>
      </w:r>
    </w:p>
    <w:p w14:paraId="10FB8696" w14:textId="77777777" w:rsidR="0008064B" w:rsidRDefault="0008064B" w:rsidP="0008064B">
      <w:pPr>
        <w:pStyle w:val="ListParagraph"/>
        <w:numPr>
          <w:ilvl w:val="1"/>
          <w:numId w:val="14"/>
        </w:numPr>
      </w:pPr>
      <w:r>
        <w:lastRenderedPageBreak/>
        <w:t>The system validates the new password for complexity and completeness.</w:t>
      </w:r>
    </w:p>
    <w:p w14:paraId="1C66DC1F" w14:textId="77777777" w:rsidR="0008064B" w:rsidRDefault="0008064B" w:rsidP="0008064B">
      <w:pPr>
        <w:pStyle w:val="ListParagraph"/>
        <w:numPr>
          <w:ilvl w:val="1"/>
          <w:numId w:val="14"/>
        </w:numPr>
      </w:pPr>
      <w:r>
        <w:t>If the new password meets the requirements, the system updates the user's password in the database.</w:t>
      </w:r>
    </w:p>
    <w:p w14:paraId="31174A82" w14:textId="77777777" w:rsidR="0008064B" w:rsidRDefault="0008064B" w:rsidP="0008064B">
      <w:pPr>
        <w:pStyle w:val="ListParagraph"/>
        <w:numPr>
          <w:ilvl w:val="1"/>
          <w:numId w:val="14"/>
        </w:numPr>
      </w:pPr>
      <w:r>
        <w:t>The system displays a success message indicating that the password has been reset.</w:t>
      </w:r>
    </w:p>
    <w:p w14:paraId="06D4FFD0" w14:textId="65922E5F" w:rsidR="0008064B" w:rsidRDefault="0008064B" w:rsidP="0008064B">
      <w:pPr>
        <w:pStyle w:val="ListParagraph"/>
        <w:numPr>
          <w:ilvl w:val="1"/>
          <w:numId w:val="14"/>
        </w:numPr>
      </w:pPr>
      <w:r>
        <w:t>The user can now log in using the updated password.</w:t>
      </w:r>
    </w:p>
    <w:p w14:paraId="1BD4E49D" w14:textId="3409E7DA" w:rsidR="0008064B" w:rsidRDefault="0008064B" w:rsidP="0008064B">
      <w:pPr>
        <w:pStyle w:val="ListParagraph"/>
        <w:numPr>
          <w:ilvl w:val="0"/>
          <w:numId w:val="14"/>
        </w:numPr>
      </w:pPr>
      <w:r w:rsidRPr="0008064B">
        <w:t>Exception Flow:</w:t>
      </w:r>
    </w:p>
    <w:p w14:paraId="78BAD49F" w14:textId="77777777" w:rsidR="0008064B" w:rsidRDefault="0008064B" w:rsidP="0008064B">
      <w:pPr>
        <w:pStyle w:val="ListParagraph"/>
        <w:numPr>
          <w:ilvl w:val="1"/>
          <w:numId w:val="14"/>
        </w:numPr>
      </w:pPr>
      <w:r>
        <w:t>If the entered email address is not valid or does not exist in the system:</w:t>
      </w:r>
    </w:p>
    <w:p w14:paraId="327BD6EB" w14:textId="77777777" w:rsidR="0008064B" w:rsidRDefault="0008064B" w:rsidP="0008064B">
      <w:pPr>
        <w:pStyle w:val="ListParagraph"/>
        <w:numPr>
          <w:ilvl w:val="2"/>
          <w:numId w:val="14"/>
        </w:numPr>
      </w:pPr>
      <w:r>
        <w:t>The system displays an error message indicating that the email address is not recognized.</w:t>
      </w:r>
    </w:p>
    <w:p w14:paraId="53F0B249" w14:textId="77777777" w:rsidR="0008064B" w:rsidRDefault="0008064B" w:rsidP="0008064B">
      <w:pPr>
        <w:pStyle w:val="ListParagraph"/>
        <w:numPr>
          <w:ilvl w:val="2"/>
          <w:numId w:val="14"/>
        </w:numPr>
      </w:pPr>
      <w:r>
        <w:t>The user is prompted to enter a valid email address or register for a new account.</w:t>
      </w:r>
    </w:p>
    <w:p w14:paraId="53F48E35" w14:textId="77777777" w:rsidR="0008064B" w:rsidRDefault="0008064B" w:rsidP="0008064B">
      <w:pPr>
        <w:pStyle w:val="ListParagraph"/>
        <w:numPr>
          <w:ilvl w:val="1"/>
          <w:numId w:val="14"/>
        </w:numPr>
      </w:pPr>
      <w:r>
        <w:t>If there is an issue generating or sending the reset email:</w:t>
      </w:r>
    </w:p>
    <w:p w14:paraId="68007279" w14:textId="77777777" w:rsidR="0008064B" w:rsidRDefault="0008064B" w:rsidP="0008064B">
      <w:pPr>
        <w:pStyle w:val="ListParagraph"/>
        <w:numPr>
          <w:ilvl w:val="2"/>
          <w:numId w:val="14"/>
        </w:numPr>
      </w:pPr>
      <w:r>
        <w:t>The system displays an error message indicating that the password reset email could not be sent.</w:t>
      </w:r>
    </w:p>
    <w:p w14:paraId="74348962" w14:textId="77777777" w:rsidR="0008064B" w:rsidRDefault="0008064B" w:rsidP="0008064B">
      <w:pPr>
        <w:pStyle w:val="ListParagraph"/>
        <w:numPr>
          <w:ilvl w:val="2"/>
          <w:numId w:val="14"/>
        </w:numPr>
      </w:pPr>
      <w:r>
        <w:t>The user is advised to check their email address or contact support for assistance.</w:t>
      </w:r>
    </w:p>
    <w:p w14:paraId="1E87775B" w14:textId="77777777" w:rsidR="0008064B" w:rsidRDefault="0008064B" w:rsidP="0008064B">
      <w:pPr>
        <w:pStyle w:val="ListParagraph"/>
        <w:numPr>
          <w:ilvl w:val="1"/>
          <w:numId w:val="14"/>
        </w:numPr>
      </w:pPr>
      <w:r>
        <w:t>If the reset token is invalid or expired:</w:t>
      </w:r>
    </w:p>
    <w:p w14:paraId="4DFA902F" w14:textId="77777777" w:rsidR="0008064B" w:rsidRDefault="0008064B" w:rsidP="0008064B">
      <w:pPr>
        <w:pStyle w:val="ListParagraph"/>
        <w:numPr>
          <w:ilvl w:val="2"/>
          <w:numId w:val="14"/>
        </w:numPr>
      </w:pPr>
      <w:r>
        <w:t>The system displays an error message indicating that the reset link is no longer valid.</w:t>
      </w:r>
    </w:p>
    <w:p w14:paraId="207A48C6" w14:textId="77777777" w:rsidR="0008064B" w:rsidRDefault="0008064B" w:rsidP="0008064B">
      <w:pPr>
        <w:pStyle w:val="ListParagraph"/>
        <w:numPr>
          <w:ilvl w:val="2"/>
          <w:numId w:val="14"/>
        </w:numPr>
      </w:pPr>
      <w:r>
        <w:t>The user is prompted to initiate the password reset process again.</w:t>
      </w:r>
    </w:p>
    <w:p w14:paraId="0E468469" w14:textId="77777777" w:rsidR="0008064B" w:rsidRDefault="0008064B" w:rsidP="0008064B">
      <w:pPr>
        <w:pStyle w:val="ListParagraph"/>
        <w:numPr>
          <w:ilvl w:val="1"/>
          <w:numId w:val="14"/>
        </w:numPr>
      </w:pPr>
      <w:r>
        <w:t>If the new password does not meet the specified requirements:</w:t>
      </w:r>
    </w:p>
    <w:p w14:paraId="425277A0" w14:textId="77777777" w:rsidR="0008064B" w:rsidRDefault="0008064B" w:rsidP="0008064B">
      <w:pPr>
        <w:pStyle w:val="ListParagraph"/>
        <w:numPr>
          <w:ilvl w:val="2"/>
          <w:numId w:val="14"/>
        </w:numPr>
      </w:pPr>
      <w:r>
        <w:t>The system displays an error message indicating the password requirements.</w:t>
      </w:r>
    </w:p>
    <w:p w14:paraId="7B105AE7" w14:textId="70C419E7" w:rsidR="0008064B" w:rsidRPr="00404860" w:rsidRDefault="0008064B" w:rsidP="0008064B">
      <w:pPr>
        <w:pStyle w:val="ListParagraph"/>
        <w:numPr>
          <w:ilvl w:val="2"/>
          <w:numId w:val="14"/>
        </w:numPr>
      </w:pPr>
      <w:r>
        <w:t>The user is prompted to enter a new password that complies with the specified criteria.</w:t>
      </w:r>
    </w:p>
    <w:p w14:paraId="4B870907" w14:textId="189147A0" w:rsidR="00D3696D" w:rsidRDefault="00D3696D" w:rsidP="00D3696D">
      <w:pPr>
        <w:pStyle w:val="Heading4"/>
      </w:pPr>
      <w:r>
        <w:t>Make payment</w:t>
      </w:r>
    </w:p>
    <w:p w14:paraId="078BE53B" w14:textId="1F264D8C" w:rsidR="0008064B" w:rsidRDefault="0008064B" w:rsidP="0008064B">
      <w:pPr>
        <w:pStyle w:val="ListParagraph"/>
        <w:numPr>
          <w:ilvl w:val="0"/>
          <w:numId w:val="14"/>
        </w:numPr>
      </w:pPr>
      <w:r>
        <w:t xml:space="preserve">Use Case Name: </w:t>
      </w:r>
      <w:r w:rsidRPr="0008064B">
        <w:t>Make Payment</w:t>
      </w:r>
    </w:p>
    <w:p w14:paraId="1CE5AAFA" w14:textId="171C76FB" w:rsidR="0008064B" w:rsidRDefault="0008064B" w:rsidP="0008064B">
      <w:pPr>
        <w:pStyle w:val="ListParagraph"/>
        <w:numPr>
          <w:ilvl w:val="0"/>
          <w:numId w:val="14"/>
        </w:numPr>
      </w:pPr>
      <w:r>
        <w:t xml:space="preserve">Description: </w:t>
      </w:r>
      <w:r w:rsidRPr="0008064B">
        <w:t>The user initiates the process to make a payment for the items in their shopping cart on the ecommerce website.</w:t>
      </w:r>
    </w:p>
    <w:p w14:paraId="31DD088C" w14:textId="1A167B5A" w:rsidR="0008064B" w:rsidRDefault="0008064B" w:rsidP="0008064B">
      <w:pPr>
        <w:pStyle w:val="ListParagraph"/>
        <w:numPr>
          <w:ilvl w:val="0"/>
          <w:numId w:val="14"/>
        </w:numPr>
      </w:pPr>
      <w:r>
        <w:t>Actor: User</w:t>
      </w:r>
    </w:p>
    <w:p w14:paraId="079DA087" w14:textId="2CAE3887" w:rsidR="0008064B" w:rsidRDefault="0008064B" w:rsidP="0008064B">
      <w:pPr>
        <w:pStyle w:val="ListParagraph"/>
        <w:numPr>
          <w:ilvl w:val="0"/>
          <w:numId w:val="14"/>
        </w:numPr>
      </w:pPr>
      <w:r>
        <w:t xml:space="preserve">Priorities: </w:t>
      </w:r>
      <w:r w:rsidR="00230DEC" w:rsidRPr="00230DEC">
        <w:t>Must have</w:t>
      </w:r>
    </w:p>
    <w:p w14:paraId="45242153" w14:textId="0DE83351" w:rsidR="0008064B" w:rsidRDefault="0008064B" w:rsidP="0008064B">
      <w:pPr>
        <w:pStyle w:val="ListParagraph"/>
        <w:numPr>
          <w:ilvl w:val="0"/>
          <w:numId w:val="14"/>
        </w:numPr>
      </w:pPr>
      <w:r>
        <w:t>Trigger:</w:t>
      </w:r>
      <w:r w:rsidR="00230DEC">
        <w:t xml:space="preserve"> </w:t>
      </w:r>
      <w:r w:rsidR="00230DEC" w:rsidRPr="00230DEC">
        <w:t>User selects the "Checkout" or similar option after adding items to the shopping cart.</w:t>
      </w:r>
    </w:p>
    <w:p w14:paraId="161F5588" w14:textId="0AD322DE" w:rsidR="0008064B" w:rsidRDefault="0008064B" w:rsidP="0008064B">
      <w:pPr>
        <w:pStyle w:val="ListParagraph"/>
        <w:numPr>
          <w:ilvl w:val="0"/>
          <w:numId w:val="14"/>
        </w:numPr>
      </w:pPr>
      <w:r>
        <w:t>Preconditions:</w:t>
      </w:r>
      <w:r w:rsidR="00230DEC">
        <w:t xml:space="preserve"> </w:t>
      </w:r>
    </w:p>
    <w:p w14:paraId="7D014F67" w14:textId="77777777" w:rsidR="00230DEC" w:rsidRDefault="00230DEC" w:rsidP="00230DEC">
      <w:pPr>
        <w:pStyle w:val="ListParagraph"/>
        <w:numPr>
          <w:ilvl w:val="1"/>
          <w:numId w:val="14"/>
        </w:numPr>
      </w:pPr>
      <w:r>
        <w:t>The user is logged into their account on the ecommerce website.</w:t>
      </w:r>
    </w:p>
    <w:p w14:paraId="36502EAF" w14:textId="77777777" w:rsidR="00230DEC" w:rsidRDefault="00230DEC" w:rsidP="00230DEC">
      <w:pPr>
        <w:pStyle w:val="ListParagraph"/>
        <w:numPr>
          <w:ilvl w:val="1"/>
          <w:numId w:val="14"/>
        </w:numPr>
      </w:pPr>
      <w:r>
        <w:lastRenderedPageBreak/>
        <w:t>The user has items added to their shopping cart.</w:t>
      </w:r>
    </w:p>
    <w:p w14:paraId="60ED4FE0" w14:textId="6D73A941" w:rsidR="00230DEC" w:rsidRDefault="00230DEC" w:rsidP="00230DEC">
      <w:pPr>
        <w:pStyle w:val="ListParagraph"/>
        <w:numPr>
          <w:ilvl w:val="1"/>
          <w:numId w:val="14"/>
        </w:numPr>
      </w:pPr>
      <w:r>
        <w:t>The user has selected the "Checkout" option.</w:t>
      </w:r>
    </w:p>
    <w:p w14:paraId="4B20F6DB" w14:textId="1CB5DC89" w:rsidR="0008064B" w:rsidRDefault="0008064B" w:rsidP="0008064B">
      <w:pPr>
        <w:pStyle w:val="ListParagraph"/>
        <w:numPr>
          <w:ilvl w:val="0"/>
          <w:numId w:val="14"/>
        </w:numPr>
      </w:pPr>
      <w:r>
        <w:t>Postconditions:</w:t>
      </w:r>
    </w:p>
    <w:p w14:paraId="1E2B6B74" w14:textId="77777777" w:rsidR="00230DEC" w:rsidRDefault="00230DEC" w:rsidP="00230DEC">
      <w:pPr>
        <w:pStyle w:val="ListParagraph"/>
        <w:numPr>
          <w:ilvl w:val="1"/>
          <w:numId w:val="14"/>
        </w:numPr>
      </w:pPr>
      <w:r>
        <w:t>The payment is successfully processed.</w:t>
      </w:r>
    </w:p>
    <w:p w14:paraId="02C60BB3" w14:textId="77777777" w:rsidR="00230DEC" w:rsidRDefault="00230DEC" w:rsidP="00230DEC">
      <w:pPr>
        <w:pStyle w:val="ListParagraph"/>
        <w:numPr>
          <w:ilvl w:val="1"/>
          <w:numId w:val="14"/>
        </w:numPr>
      </w:pPr>
      <w:r>
        <w:t>The order is confirmed, and the user receives an order confirmation.</w:t>
      </w:r>
    </w:p>
    <w:p w14:paraId="07DA265A" w14:textId="02BB7B3E" w:rsidR="00230DEC" w:rsidRDefault="00230DEC" w:rsidP="00230DEC">
      <w:pPr>
        <w:pStyle w:val="ListParagraph"/>
        <w:numPr>
          <w:ilvl w:val="1"/>
          <w:numId w:val="14"/>
        </w:numPr>
      </w:pPr>
      <w:r>
        <w:t>The purchased items are removed from the user's shopping cart.</w:t>
      </w:r>
    </w:p>
    <w:p w14:paraId="4AAB0F18" w14:textId="09310824" w:rsidR="0008064B" w:rsidRDefault="0008064B" w:rsidP="0008064B">
      <w:pPr>
        <w:pStyle w:val="ListParagraph"/>
        <w:numPr>
          <w:ilvl w:val="0"/>
          <w:numId w:val="14"/>
        </w:numPr>
      </w:pPr>
      <w:r>
        <w:t>Basic Flow:</w:t>
      </w:r>
    </w:p>
    <w:p w14:paraId="1141A5E5" w14:textId="77777777" w:rsidR="00230DEC" w:rsidRDefault="00230DEC" w:rsidP="00230DEC">
      <w:pPr>
        <w:pStyle w:val="ListParagraph"/>
        <w:numPr>
          <w:ilvl w:val="1"/>
          <w:numId w:val="14"/>
        </w:numPr>
      </w:pPr>
      <w:r>
        <w:t>The user navigates to the shopping cart or checkout page after adding desired items.</w:t>
      </w:r>
    </w:p>
    <w:p w14:paraId="1E86022F" w14:textId="77777777" w:rsidR="00230DEC" w:rsidRDefault="00230DEC" w:rsidP="00230DEC">
      <w:pPr>
        <w:pStyle w:val="ListParagraph"/>
        <w:numPr>
          <w:ilvl w:val="1"/>
          <w:numId w:val="14"/>
        </w:numPr>
      </w:pPr>
      <w:r>
        <w:t>The system displays the list of items in the user's shopping cart.</w:t>
      </w:r>
    </w:p>
    <w:p w14:paraId="160E7D33" w14:textId="77777777" w:rsidR="00230DEC" w:rsidRDefault="00230DEC" w:rsidP="00230DEC">
      <w:pPr>
        <w:pStyle w:val="ListParagraph"/>
        <w:numPr>
          <w:ilvl w:val="1"/>
          <w:numId w:val="14"/>
        </w:numPr>
      </w:pPr>
      <w:r>
        <w:t>The user confirms the items and selects the "Checkout" or "Proceed to Payment" button.</w:t>
      </w:r>
    </w:p>
    <w:p w14:paraId="44E5C2E0" w14:textId="77777777" w:rsidR="00230DEC" w:rsidRDefault="00230DEC" w:rsidP="00230DEC">
      <w:pPr>
        <w:pStyle w:val="ListParagraph"/>
        <w:numPr>
          <w:ilvl w:val="1"/>
          <w:numId w:val="14"/>
        </w:numPr>
      </w:pPr>
      <w:r>
        <w:t>The system prompts the user to select a payment method (e.g., credit card, PayPal, etc.).</w:t>
      </w:r>
    </w:p>
    <w:p w14:paraId="3D71F1CD" w14:textId="77777777" w:rsidR="00230DEC" w:rsidRDefault="00230DEC" w:rsidP="00230DEC">
      <w:pPr>
        <w:pStyle w:val="ListParagraph"/>
        <w:numPr>
          <w:ilvl w:val="1"/>
          <w:numId w:val="14"/>
        </w:numPr>
      </w:pPr>
      <w:r>
        <w:t>The user chooses their preferred payment method and enters the necessary payment details.</w:t>
      </w:r>
    </w:p>
    <w:p w14:paraId="57562AED" w14:textId="77777777" w:rsidR="00230DEC" w:rsidRDefault="00230DEC" w:rsidP="00230DEC">
      <w:pPr>
        <w:pStyle w:val="ListParagraph"/>
        <w:numPr>
          <w:ilvl w:val="1"/>
          <w:numId w:val="14"/>
        </w:numPr>
      </w:pPr>
      <w:r>
        <w:t>The system securely processes the payment through a payment gateway.</w:t>
      </w:r>
    </w:p>
    <w:p w14:paraId="1FB99DB1" w14:textId="77777777" w:rsidR="00230DEC" w:rsidRDefault="00230DEC" w:rsidP="00230DEC">
      <w:pPr>
        <w:pStyle w:val="ListParagraph"/>
        <w:numPr>
          <w:ilvl w:val="1"/>
          <w:numId w:val="14"/>
        </w:numPr>
      </w:pPr>
      <w:r>
        <w:t>The payment gateway provides a response indicating the success or failure of the transaction.</w:t>
      </w:r>
    </w:p>
    <w:p w14:paraId="2EE34FBE" w14:textId="77777777" w:rsidR="00230DEC" w:rsidRDefault="00230DEC" w:rsidP="00230DEC">
      <w:pPr>
        <w:pStyle w:val="ListParagraph"/>
        <w:numPr>
          <w:ilvl w:val="1"/>
          <w:numId w:val="14"/>
        </w:numPr>
      </w:pPr>
      <w:r>
        <w:t>If the payment is successful, the system generates an order confirmation.</w:t>
      </w:r>
    </w:p>
    <w:p w14:paraId="6176E797" w14:textId="77777777" w:rsidR="00230DEC" w:rsidRDefault="00230DEC" w:rsidP="00230DEC">
      <w:pPr>
        <w:pStyle w:val="ListParagraph"/>
        <w:numPr>
          <w:ilvl w:val="1"/>
          <w:numId w:val="14"/>
        </w:numPr>
      </w:pPr>
      <w:r>
        <w:t>The order confirmation includes details such as order number, items purchased, billing, and shipping information.</w:t>
      </w:r>
    </w:p>
    <w:p w14:paraId="299F7535" w14:textId="77777777" w:rsidR="00230DEC" w:rsidRDefault="00230DEC" w:rsidP="00230DEC">
      <w:pPr>
        <w:pStyle w:val="ListParagraph"/>
        <w:numPr>
          <w:ilvl w:val="1"/>
          <w:numId w:val="14"/>
        </w:numPr>
      </w:pPr>
      <w:r>
        <w:t>The system updates the user's order history with the new order.</w:t>
      </w:r>
    </w:p>
    <w:p w14:paraId="65603490" w14:textId="77777777" w:rsidR="00230DEC" w:rsidRDefault="00230DEC" w:rsidP="00230DEC">
      <w:pPr>
        <w:pStyle w:val="ListParagraph"/>
        <w:numPr>
          <w:ilvl w:val="1"/>
          <w:numId w:val="14"/>
        </w:numPr>
      </w:pPr>
      <w:r>
        <w:t>The purchased items are removed from the user's shopping cart.</w:t>
      </w:r>
    </w:p>
    <w:p w14:paraId="3911FDB5" w14:textId="36CD6F00" w:rsidR="00230DEC" w:rsidRDefault="00230DEC" w:rsidP="00230DEC">
      <w:pPr>
        <w:pStyle w:val="ListParagraph"/>
        <w:numPr>
          <w:ilvl w:val="1"/>
          <w:numId w:val="14"/>
        </w:numPr>
      </w:pPr>
      <w:r>
        <w:t>The user receives an email confirmation with the order details.</w:t>
      </w:r>
    </w:p>
    <w:p w14:paraId="18759407" w14:textId="7388B61A" w:rsidR="0008064B" w:rsidRDefault="0008064B" w:rsidP="0008064B">
      <w:pPr>
        <w:pStyle w:val="ListParagraph"/>
        <w:numPr>
          <w:ilvl w:val="0"/>
          <w:numId w:val="14"/>
        </w:numPr>
      </w:pPr>
      <w:r>
        <w:t>Exception Flow:</w:t>
      </w:r>
    </w:p>
    <w:p w14:paraId="4327E28B" w14:textId="77777777" w:rsidR="00230DEC" w:rsidRDefault="00230DEC" w:rsidP="00230DEC">
      <w:pPr>
        <w:pStyle w:val="ListParagraph"/>
        <w:numPr>
          <w:ilvl w:val="1"/>
          <w:numId w:val="14"/>
        </w:numPr>
      </w:pPr>
      <w:r>
        <w:t>If the user's payment information is invalid or incomplete:</w:t>
      </w:r>
    </w:p>
    <w:p w14:paraId="6C2AC2F0" w14:textId="77777777" w:rsidR="00230DEC" w:rsidRDefault="00230DEC" w:rsidP="00230DEC">
      <w:pPr>
        <w:pStyle w:val="ListParagraph"/>
        <w:numPr>
          <w:ilvl w:val="2"/>
          <w:numId w:val="14"/>
        </w:numPr>
      </w:pPr>
      <w:r>
        <w:t>The system displays an error message indicating the issue with the payment details.</w:t>
      </w:r>
    </w:p>
    <w:p w14:paraId="3F85663A" w14:textId="77777777" w:rsidR="00230DEC" w:rsidRDefault="00230DEC" w:rsidP="00230DEC">
      <w:pPr>
        <w:pStyle w:val="ListParagraph"/>
        <w:numPr>
          <w:ilvl w:val="2"/>
          <w:numId w:val="14"/>
        </w:numPr>
      </w:pPr>
      <w:r>
        <w:t>The user is urged to correct the payment information and retry.</w:t>
      </w:r>
    </w:p>
    <w:p w14:paraId="7BAF8E6B" w14:textId="77777777" w:rsidR="00230DEC" w:rsidRDefault="00230DEC" w:rsidP="00230DEC">
      <w:pPr>
        <w:pStyle w:val="ListParagraph"/>
        <w:numPr>
          <w:ilvl w:val="1"/>
          <w:numId w:val="14"/>
        </w:numPr>
      </w:pPr>
      <w:r>
        <w:t>If the payment transaction fails:</w:t>
      </w:r>
    </w:p>
    <w:p w14:paraId="18F7866D" w14:textId="77777777" w:rsidR="00230DEC" w:rsidRDefault="00230DEC" w:rsidP="00230DEC">
      <w:pPr>
        <w:pStyle w:val="ListParagraph"/>
        <w:numPr>
          <w:ilvl w:val="2"/>
          <w:numId w:val="14"/>
        </w:numPr>
      </w:pPr>
      <w:r>
        <w:t>The system displays an error message indicating the failure to process the payment.</w:t>
      </w:r>
    </w:p>
    <w:p w14:paraId="6AECB845" w14:textId="77777777" w:rsidR="00230DEC" w:rsidRDefault="00230DEC" w:rsidP="00230DEC">
      <w:pPr>
        <w:pStyle w:val="ListParagraph"/>
        <w:numPr>
          <w:ilvl w:val="2"/>
          <w:numId w:val="14"/>
        </w:numPr>
      </w:pPr>
      <w:r>
        <w:t>The user is urged to choose a different payment method or contact support for assistance.</w:t>
      </w:r>
    </w:p>
    <w:p w14:paraId="16662382" w14:textId="77777777" w:rsidR="00230DEC" w:rsidRDefault="00230DEC" w:rsidP="00230DEC">
      <w:pPr>
        <w:pStyle w:val="ListParagraph"/>
        <w:numPr>
          <w:ilvl w:val="1"/>
          <w:numId w:val="14"/>
        </w:numPr>
      </w:pPr>
      <w:r>
        <w:lastRenderedPageBreak/>
        <w:t>If the selected items are no longer available or the inventory has changed:</w:t>
      </w:r>
    </w:p>
    <w:p w14:paraId="676CF031" w14:textId="77777777" w:rsidR="00230DEC" w:rsidRDefault="00230DEC" w:rsidP="00230DEC">
      <w:pPr>
        <w:pStyle w:val="ListParagraph"/>
        <w:numPr>
          <w:ilvl w:val="2"/>
          <w:numId w:val="14"/>
        </w:numPr>
      </w:pPr>
      <w:r>
        <w:t>The system displays an error message indicating that the item availability has changed.</w:t>
      </w:r>
    </w:p>
    <w:p w14:paraId="594769F5" w14:textId="77777777" w:rsidR="00230DEC" w:rsidRDefault="00230DEC" w:rsidP="00230DEC">
      <w:pPr>
        <w:pStyle w:val="ListParagraph"/>
        <w:numPr>
          <w:ilvl w:val="2"/>
          <w:numId w:val="14"/>
        </w:numPr>
      </w:pPr>
      <w:r>
        <w:t>The user is prompted to review and modify their order accordingly.</w:t>
      </w:r>
    </w:p>
    <w:p w14:paraId="23B8B3E6" w14:textId="77777777" w:rsidR="00230DEC" w:rsidRDefault="00230DEC" w:rsidP="00230DEC">
      <w:pPr>
        <w:pStyle w:val="ListParagraph"/>
        <w:numPr>
          <w:ilvl w:val="1"/>
          <w:numId w:val="14"/>
        </w:numPr>
      </w:pPr>
      <w:r>
        <w:t>If there is an issue with the order confirmation generation or email delivery:</w:t>
      </w:r>
    </w:p>
    <w:p w14:paraId="7FDA3480" w14:textId="77777777" w:rsidR="00230DEC" w:rsidRDefault="00230DEC" w:rsidP="00230DEC">
      <w:pPr>
        <w:pStyle w:val="ListParagraph"/>
        <w:numPr>
          <w:ilvl w:val="2"/>
          <w:numId w:val="14"/>
        </w:numPr>
      </w:pPr>
      <w:r>
        <w:t>The system displays an error message indicating the problem with order confirmation.</w:t>
      </w:r>
    </w:p>
    <w:p w14:paraId="711D0A4F" w14:textId="77777777" w:rsidR="00230DEC" w:rsidRDefault="00230DEC" w:rsidP="00230DEC">
      <w:pPr>
        <w:pStyle w:val="ListParagraph"/>
        <w:numPr>
          <w:ilvl w:val="2"/>
          <w:numId w:val="14"/>
        </w:numPr>
      </w:pPr>
      <w:r>
        <w:t>The user is advised to check their email or contact customer support for assistance.</w:t>
      </w:r>
    </w:p>
    <w:p w14:paraId="022163A0" w14:textId="77777777" w:rsidR="00230DEC" w:rsidRDefault="00230DEC" w:rsidP="00230DEC">
      <w:pPr>
        <w:pStyle w:val="ListParagraph"/>
        <w:numPr>
          <w:ilvl w:val="1"/>
          <w:numId w:val="14"/>
        </w:numPr>
      </w:pPr>
      <w:r>
        <w:t>If the user abandons the payment process:</w:t>
      </w:r>
    </w:p>
    <w:p w14:paraId="55F7AC64" w14:textId="77777777" w:rsidR="00230DEC" w:rsidRDefault="00230DEC" w:rsidP="00230DEC">
      <w:pPr>
        <w:pStyle w:val="ListParagraph"/>
        <w:numPr>
          <w:ilvl w:val="2"/>
          <w:numId w:val="14"/>
        </w:numPr>
      </w:pPr>
      <w:r>
        <w:t>The system retains the items in the shopping cart for future reference.</w:t>
      </w:r>
    </w:p>
    <w:p w14:paraId="5EBEF0FD" w14:textId="199D6C2C" w:rsidR="00230DEC" w:rsidRPr="0008064B" w:rsidRDefault="00230DEC" w:rsidP="00230DEC">
      <w:pPr>
        <w:pStyle w:val="ListParagraph"/>
        <w:numPr>
          <w:ilvl w:val="2"/>
          <w:numId w:val="14"/>
        </w:numPr>
      </w:pPr>
      <w:r>
        <w:t>The user can return later to complete the payment process.</w:t>
      </w:r>
    </w:p>
    <w:p w14:paraId="171AB3DA" w14:textId="4CE5ABD2" w:rsidR="00D3696D" w:rsidRDefault="00D3696D" w:rsidP="00D3696D">
      <w:pPr>
        <w:pStyle w:val="Heading4"/>
      </w:pPr>
      <w:r>
        <w:t>Rating</w:t>
      </w:r>
    </w:p>
    <w:p w14:paraId="31FF56F1" w14:textId="09156C9B" w:rsidR="00FD31A9" w:rsidRDefault="00FD31A9" w:rsidP="00FD31A9">
      <w:pPr>
        <w:pStyle w:val="ListParagraph"/>
        <w:numPr>
          <w:ilvl w:val="0"/>
          <w:numId w:val="14"/>
        </w:numPr>
      </w:pPr>
      <w:r>
        <w:t>Use Case Name: Rating</w:t>
      </w:r>
    </w:p>
    <w:p w14:paraId="2BB71971" w14:textId="2E516CFF" w:rsidR="00FD31A9" w:rsidRDefault="00FD31A9" w:rsidP="00FD31A9">
      <w:pPr>
        <w:pStyle w:val="ListParagraph"/>
        <w:numPr>
          <w:ilvl w:val="0"/>
          <w:numId w:val="14"/>
        </w:numPr>
      </w:pPr>
      <w:r>
        <w:t xml:space="preserve">Description: </w:t>
      </w:r>
      <w:r w:rsidRPr="00FD31A9">
        <w:t>The user provides a rating and optional review for a purchased product on the e-commerce website.</w:t>
      </w:r>
    </w:p>
    <w:p w14:paraId="2A57DF3D" w14:textId="40C38C27" w:rsidR="00FD31A9" w:rsidRDefault="00FD31A9" w:rsidP="00FD31A9">
      <w:pPr>
        <w:pStyle w:val="ListParagraph"/>
        <w:numPr>
          <w:ilvl w:val="0"/>
          <w:numId w:val="14"/>
        </w:numPr>
      </w:pPr>
      <w:r>
        <w:t>Actor: User</w:t>
      </w:r>
    </w:p>
    <w:p w14:paraId="081C032D" w14:textId="27815E1F" w:rsidR="00FD31A9" w:rsidRDefault="00FD31A9" w:rsidP="00FD31A9">
      <w:pPr>
        <w:pStyle w:val="ListParagraph"/>
        <w:numPr>
          <w:ilvl w:val="0"/>
          <w:numId w:val="14"/>
        </w:numPr>
      </w:pPr>
      <w:r>
        <w:t>Priorities: Important</w:t>
      </w:r>
    </w:p>
    <w:p w14:paraId="35B28AEC" w14:textId="523009EB" w:rsidR="00FD31A9" w:rsidRDefault="00FD31A9" w:rsidP="00FD31A9">
      <w:pPr>
        <w:pStyle w:val="ListParagraph"/>
        <w:numPr>
          <w:ilvl w:val="0"/>
          <w:numId w:val="14"/>
        </w:numPr>
      </w:pPr>
      <w:r>
        <w:t xml:space="preserve">Trigger: </w:t>
      </w:r>
      <w:r w:rsidRPr="00FD31A9">
        <w:t>User selects the option to rate and review a purchased product.</w:t>
      </w:r>
    </w:p>
    <w:p w14:paraId="1D8854B5" w14:textId="44B94EE5" w:rsidR="00FD31A9" w:rsidRDefault="00FD31A9" w:rsidP="00FD31A9">
      <w:pPr>
        <w:pStyle w:val="ListParagraph"/>
        <w:numPr>
          <w:ilvl w:val="0"/>
          <w:numId w:val="14"/>
        </w:numPr>
      </w:pPr>
      <w:r>
        <w:t>Preconditions:</w:t>
      </w:r>
      <w:r w:rsidR="007A5F17">
        <w:t xml:space="preserve"> </w:t>
      </w:r>
    </w:p>
    <w:p w14:paraId="7162FB1C" w14:textId="77777777" w:rsidR="007A5F17" w:rsidRDefault="007A5F17" w:rsidP="007A5F17">
      <w:pPr>
        <w:pStyle w:val="ListParagraph"/>
        <w:numPr>
          <w:ilvl w:val="1"/>
          <w:numId w:val="14"/>
        </w:numPr>
      </w:pPr>
      <w:r>
        <w:t>The user is logged into their account on the e-commerce website.</w:t>
      </w:r>
    </w:p>
    <w:p w14:paraId="14147A11" w14:textId="7D4853A9" w:rsidR="007A5F17" w:rsidRDefault="007A5F17" w:rsidP="007A5F17">
      <w:pPr>
        <w:pStyle w:val="ListParagraph"/>
        <w:numPr>
          <w:ilvl w:val="1"/>
          <w:numId w:val="14"/>
        </w:numPr>
      </w:pPr>
      <w:r>
        <w:t>The user has completed a purchase for the product they want to rate.</w:t>
      </w:r>
    </w:p>
    <w:p w14:paraId="1226567C" w14:textId="5ABE6936" w:rsidR="00FD31A9" w:rsidRDefault="00FD31A9" w:rsidP="00FD31A9">
      <w:pPr>
        <w:pStyle w:val="ListParagraph"/>
        <w:numPr>
          <w:ilvl w:val="0"/>
          <w:numId w:val="14"/>
        </w:numPr>
      </w:pPr>
      <w:r>
        <w:t>Postconditions:</w:t>
      </w:r>
    </w:p>
    <w:p w14:paraId="1283864B" w14:textId="77777777" w:rsidR="007A5F17" w:rsidRDefault="007A5F17" w:rsidP="007A5F17">
      <w:pPr>
        <w:pStyle w:val="ListParagraph"/>
        <w:numPr>
          <w:ilvl w:val="1"/>
          <w:numId w:val="14"/>
        </w:numPr>
      </w:pPr>
      <w:r>
        <w:t>The user's rating and optional review are successfully submitted.</w:t>
      </w:r>
    </w:p>
    <w:p w14:paraId="5AC3B98B" w14:textId="77777777" w:rsidR="007A5F17" w:rsidRDefault="007A5F17" w:rsidP="007A5F17">
      <w:pPr>
        <w:pStyle w:val="ListParagraph"/>
        <w:numPr>
          <w:ilvl w:val="1"/>
          <w:numId w:val="14"/>
        </w:numPr>
      </w:pPr>
      <w:r>
        <w:t>The product's overall rating is updated.</w:t>
      </w:r>
    </w:p>
    <w:p w14:paraId="55D72F55" w14:textId="21B20295" w:rsidR="007A5F17" w:rsidRDefault="007A5F17" w:rsidP="007A5F17">
      <w:pPr>
        <w:pStyle w:val="ListParagraph"/>
        <w:numPr>
          <w:ilvl w:val="1"/>
          <w:numId w:val="14"/>
        </w:numPr>
      </w:pPr>
      <w:r>
        <w:t>The user's feedback is visible on the product's page.</w:t>
      </w:r>
    </w:p>
    <w:p w14:paraId="63D08566" w14:textId="4519D5FC" w:rsidR="00FD31A9" w:rsidRDefault="00FD31A9" w:rsidP="00FD31A9">
      <w:pPr>
        <w:pStyle w:val="ListParagraph"/>
        <w:numPr>
          <w:ilvl w:val="0"/>
          <w:numId w:val="14"/>
        </w:numPr>
      </w:pPr>
      <w:r>
        <w:t>Basic Flow:</w:t>
      </w:r>
    </w:p>
    <w:p w14:paraId="2547E52A" w14:textId="77777777" w:rsidR="007A5F17" w:rsidRDefault="007A5F17" w:rsidP="007A5F17">
      <w:pPr>
        <w:pStyle w:val="ListParagraph"/>
        <w:numPr>
          <w:ilvl w:val="1"/>
          <w:numId w:val="14"/>
        </w:numPr>
      </w:pPr>
      <w:r>
        <w:t>The user navigates to the product page of the purchased item.</w:t>
      </w:r>
    </w:p>
    <w:p w14:paraId="522F3F3E" w14:textId="77777777" w:rsidR="007A5F17" w:rsidRDefault="007A5F17" w:rsidP="007A5F17">
      <w:pPr>
        <w:pStyle w:val="ListParagraph"/>
        <w:numPr>
          <w:ilvl w:val="1"/>
          <w:numId w:val="14"/>
        </w:numPr>
      </w:pPr>
      <w:r>
        <w:t>The system displays information about the product, including existing ratings and reviews if any.</w:t>
      </w:r>
    </w:p>
    <w:p w14:paraId="799A1632" w14:textId="77777777" w:rsidR="007A5F17" w:rsidRDefault="007A5F17" w:rsidP="007A5F17">
      <w:pPr>
        <w:pStyle w:val="ListParagraph"/>
        <w:numPr>
          <w:ilvl w:val="1"/>
          <w:numId w:val="14"/>
        </w:numPr>
      </w:pPr>
      <w:r>
        <w:t>The user selects the options to provide a rating and review.</w:t>
      </w:r>
    </w:p>
    <w:p w14:paraId="275272DA" w14:textId="77777777" w:rsidR="007A5F17" w:rsidRDefault="007A5F17" w:rsidP="007A5F17">
      <w:pPr>
        <w:pStyle w:val="ListParagraph"/>
        <w:numPr>
          <w:ilvl w:val="1"/>
          <w:numId w:val="14"/>
        </w:numPr>
      </w:pPr>
      <w:r>
        <w:t>The system presents a user interface with a rating scale (e.g., 1 to 5 stars) and a text area for entering a review.</w:t>
      </w:r>
    </w:p>
    <w:p w14:paraId="210CE43F" w14:textId="77777777" w:rsidR="007A5F17" w:rsidRDefault="007A5F17" w:rsidP="007A5F17">
      <w:pPr>
        <w:pStyle w:val="ListParagraph"/>
        <w:numPr>
          <w:ilvl w:val="1"/>
          <w:numId w:val="14"/>
        </w:numPr>
      </w:pPr>
      <w:r>
        <w:lastRenderedPageBreak/>
        <w:t>The user chooses a rating on the scale, where a higher value represents a more positive rating.</w:t>
      </w:r>
    </w:p>
    <w:p w14:paraId="069D1091" w14:textId="77777777" w:rsidR="007A5F17" w:rsidRDefault="007A5F17" w:rsidP="007A5F17">
      <w:pPr>
        <w:pStyle w:val="ListParagraph"/>
        <w:numPr>
          <w:ilvl w:val="1"/>
          <w:numId w:val="14"/>
        </w:numPr>
      </w:pPr>
      <w:r>
        <w:t>Optionally, the user enters a review in the provided text area.</w:t>
      </w:r>
    </w:p>
    <w:p w14:paraId="52914FAF" w14:textId="77777777" w:rsidR="007A5F17" w:rsidRDefault="007A5F17" w:rsidP="007A5F17">
      <w:pPr>
        <w:pStyle w:val="ListParagraph"/>
        <w:numPr>
          <w:ilvl w:val="1"/>
          <w:numId w:val="14"/>
        </w:numPr>
      </w:pPr>
      <w:r>
        <w:t>The user clicks on the "Submit" or "Post" button to submit their rating and review.</w:t>
      </w:r>
    </w:p>
    <w:p w14:paraId="2BAAD194" w14:textId="77777777" w:rsidR="007A5F17" w:rsidRDefault="007A5F17" w:rsidP="007A5F17">
      <w:pPr>
        <w:pStyle w:val="ListParagraph"/>
        <w:numPr>
          <w:ilvl w:val="1"/>
          <w:numId w:val="14"/>
        </w:numPr>
      </w:pPr>
      <w:r>
        <w:t>The system validates the entered information for any errors or missing data.</w:t>
      </w:r>
    </w:p>
    <w:p w14:paraId="5336EEE9" w14:textId="77777777" w:rsidR="007A5F17" w:rsidRDefault="007A5F17" w:rsidP="007A5F17">
      <w:pPr>
        <w:pStyle w:val="ListParagraph"/>
        <w:numPr>
          <w:ilvl w:val="1"/>
          <w:numId w:val="14"/>
        </w:numPr>
      </w:pPr>
      <w:r>
        <w:t>If there are no errors, the system associates the rating and review with the purchased product.</w:t>
      </w:r>
    </w:p>
    <w:p w14:paraId="7D7839CE" w14:textId="77777777" w:rsidR="007A5F17" w:rsidRDefault="007A5F17" w:rsidP="007A5F17">
      <w:pPr>
        <w:pStyle w:val="ListParagraph"/>
        <w:numPr>
          <w:ilvl w:val="1"/>
          <w:numId w:val="14"/>
        </w:numPr>
      </w:pPr>
      <w:r>
        <w:t>The system updates the overall rating for the product based on the new submission.</w:t>
      </w:r>
    </w:p>
    <w:p w14:paraId="084E99E3" w14:textId="77777777" w:rsidR="007A5F17" w:rsidRDefault="007A5F17" w:rsidP="007A5F17">
      <w:pPr>
        <w:pStyle w:val="ListParagraph"/>
        <w:numPr>
          <w:ilvl w:val="1"/>
          <w:numId w:val="14"/>
        </w:numPr>
      </w:pPr>
      <w:r>
        <w:t>The user's feedback is displayed along with existing ratings and reviews on the product page.</w:t>
      </w:r>
    </w:p>
    <w:p w14:paraId="0B3305CF" w14:textId="4A724B4B" w:rsidR="007A5F17" w:rsidRDefault="007A5F17" w:rsidP="007A5F17">
      <w:pPr>
        <w:pStyle w:val="ListParagraph"/>
        <w:numPr>
          <w:ilvl w:val="1"/>
          <w:numId w:val="14"/>
        </w:numPr>
      </w:pPr>
      <w:r>
        <w:t>The user receives a confirmation message indicating that their rating and review have been successfully submitted.</w:t>
      </w:r>
    </w:p>
    <w:p w14:paraId="21FD6BA9" w14:textId="1DBF4E12" w:rsidR="00FD31A9" w:rsidRDefault="00FD31A9" w:rsidP="00FD31A9">
      <w:pPr>
        <w:pStyle w:val="ListParagraph"/>
        <w:numPr>
          <w:ilvl w:val="0"/>
          <w:numId w:val="14"/>
        </w:numPr>
      </w:pPr>
      <w:r>
        <w:t>Exception Flow:</w:t>
      </w:r>
    </w:p>
    <w:p w14:paraId="67A3DFCB" w14:textId="77777777" w:rsidR="007A5F17" w:rsidRDefault="007A5F17" w:rsidP="007A5F17">
      <w:pPr>
        <w:pStyle w:val="ListParagraph"/>
        <w:numPr>
          <w:ilvl w:val="1"/>
          <w:numId w:val="14"/>
        </w:numPr>
      </w:pPr>
      <w:r>
        <w:t>If the user tries to provide a rating without being logged in:</w:t>
      </w:r>
    </w:p>
    <w:p w14:paraId="14CD68CF" w14:textId="77777777" w:rsidR="007A5F17" w:rsidRDefault="007A5F17" w:rsidP="007A5F17">
      <w:pPr>
        <w:pStyle w:val="ListParagraph"/>
        <w:numPr>
          <w:ilvl w:val="2"/>
          <w:numId w:val="14"/>
        </w:numPr>
      </w:pPr>
      <w:r>
        <w:t>The system displays an error message indicating that the user needs to log in to rate the product.</w:t>
      </w:r>
    </w:p>
    <w:p w14:paraId="273A7C8E" w14:textId="77777777" w:rsidR="007A5F17" w:rsidRDefault="007A5F17" w:rsidP="007A5F17">
      <w:pPr>
        <w:pStyle w:val="ListParagraph"/>
        <w:numPr>
          <w:ilvl w:val="2"/>
          <w:numId w:val="14"/>
        </w:numPr>
      </w:pPr>
      <w:r>
        <w:t>The user is redirected to the login page.</w:t>
      </w:r>
    </w:p>
    <w:p w14:paraId="09C925A3" w14:textId="77777777" w:rsidR="007A5F17" w:rsidRDefault="007A5F17" w:rsidP="007A5F17">
      <w:pPr>
        <w:pStyle w:val="ListParagraph"/>
        <w:numPr>
          <w:ilvl w:val="1"/>
          <w:numId w:val="14"/>
        </w:numPr>
      </w:pPr>
      <w:r>
        <w:t>If the user tries to rate a product they haven't purchased:</w:t>
      </w:r>
    </w:p>
    <w:p w14:paraId="04B58DB9" w14:textId="77777777" w:rsidR="007A5F17" w:rsidRDefault="007A5F17" w:rsidP="007A5F17">
      <w:pPr>
        <w:pStyle w:val="ListParagraph"/>
        <w:numPr>
          <w:ilvl w:val="2"/>
          <w:numId w:val="14"/>
        </w:numPr>
      </w:pPr>
      <w:r>
        <w:t>The system displays an error message indicating that the user cannot rate a product they haven't purchased.</w:t>
      </w:r>
    </w:p>
    <w:p w14:paraId="440AABD4" w14:textId="77777777" w:rsidR="007A5F17" w:rsidRDefault="007A5F17" w:rsidP="007A5F17">
      <w:pPr>
        <w:pStyle w:val="ListParagraph"/>
        <w:numPr>
          <w:ilvl w:val="2"/>
          <w:numId w:val="14"/>
        </w:numPr>
      </w:pPr>
      <w:r>
        <w:t>The user is advised to review products they have purchased.</w:t>
      </w:r>
    </w:p>
    <w:p w14:paraId="686EB1A4" w14:textId="77777777" w:rsidR="007A5F17" w:rsidRDefault="007A5F17" w:rsidP="007A5F17">
      <w:pPr>
        <w:pStyle w:val="ListParagraph"/>
        <w:numPr>
          <w:ilvl w:val="1"/>
          <w:numId w:val="14"/>
        </w:numPr>
      </w:pPr>
      <w:r>
        <w:t>If there is an error during the submission process:</w:t>
      </w:r>
    </w:p>
    <w:p w14:paraId="79A1C14F" w14:textId="77777777" w:rsidR="007A5F17" w:rsidRDefault="007A5F17" w:rsidP="007A5F17">
      <w:pPr>
        <w:pStyle w:val="ListParagraph"/>
        <w:numPr>
          <w:ilvl w:val="2"/>
          <w:numId w:val="14"/>
        </w:numPr>
      </w:pPr>
      <w:r>
        <w:t>The system displays an error message indicating that the rating and review could not be submitted.</w:t>
      </w:r>
    </w:p>
    <w:p w14:paraId="4D81E0A5" w14:textId="77777777" w:rsidR="007A5F17" w:rsidRDefault="007A5F17" w:rsidP="007A5F17">
      <w:pPr>
        <w:pStyle w:val="ListParagraph"/>
        <w:numPr>
          <w:ilvl w:val="2"/>
          <w:numId w:val="14"/>
        </w:numPr>
      </w:pPr>
      <w:r>
        <w:t>The user can retry the rating process or contact support for assistance.</w:t>
      </w:r>
    </w:p>
    <w:p w14:paraId="0A93F7FB" w14:textId="77777777" w:rsidR="007A5F17" w:rsidRDefault="007A5F17" w:rsidP="007A5F17">
      <w:pPr>
        <w:pStyle w:val="ListParagraph"/>
        <w:numPr>
          <w:ilvl w:val="1"/>
          <w:numId w:val="14"/>
        </w:numPr>
      </w:pPr>
      <w:r>
        <w:t>If the user provides a rating but doesn't enter a review (optional):</w:t>
      </w:r>
    </w:p>
    <w:p w14:paraId="699D0A15" w14:textId="77777777" w:rsidR="007A5F17" w:rsidRDefault="007A5F17" w:rsidP="007A5F17">
      <w:pPr>
        <w:pStyle w:val="ListParagraph"/>
        <w:numPr>
          <w:ilvl w:val="2"/>
          <w:numId w:val="14"/>
        </w:numPr>
      </w:pPr>
      <w:r>
        <w:t>The system accepts the rating without a review and funds with the submission.</w:t>
      </w:r>
    </w:p>
    <w:p w14:paraId="4F22C980" w14:textId="4898C6C8" w:rsidR="007A5F17" w:rsidRPr="00FD31A9" w:rsidRDefault="007A5F17" w:rsidP="007A5F17">
      <w:pPr>
        <w:pStyle w:val="ListParagraph"/>
        <w:numPr>
          <w:ilvl w:val="2"/>
          <w:numId w:val="14"/>
        </w:numPr>
      </w:pPr>
      <w:r>
        <w:t>The user receives a confirmation message indicating that their rating has been submitted.</w:t>
      </w:r>
    </w:p>
    <w:p w14:paraId="6E3CB4DD" w14:textId="280EC9DD" w:rsidR="00D3696D" w:rsidRDefault="00D3696D" w:rsidP="00D3696D">
      <w:pPr>
        <w:pStyle w:val="Heading4"/>
      </w:pPr>
      <w:r>
        <w:t>Search product</w:t>
      </w:r>
    </w:p>
    <w:p w14:paraId="471B7699" w14:textId="5E2A4EBF" w:rsidR="007A5F17" w:rsidRDefault="007A5F17" w:rsidP="007A5F17">
      <w:pPr>
        <w:pStyle w:val="ListParagraph"/>
        <w:numPr>
          <w:ilvl w:val="0"/>
          <w:numId w:val="14"/>
        </w:numPr>
      </w:pPr>
      <w:r>
        <w:t xml:space="preserve">Use Case Name: </w:t>
      </w:r>
      <w:r w:rsidRPr="007A5F17">
        <w:t>Search Product</w:t>
      </w:r>
    </w:p>
    <w:p w14:paraId="03A1ACC5" w14:textId="538D23C1" w:rsidR="007A5F17" w:rsidRDefault="007A5F17" w:rsidP="007A5F17">
      <w:pPr>
        <w:pStyle w:val="ListParagraph"/>
        <w:numPr>
          <w:ilvl w:val="0"/>
          <w:numId w:val="14"/>
        </w:numPr>
      </w:pPr>
      <w:r>
        <w:t xml:space="preserve">Description: </w:t>
      </w:r>
      <w:r w:rsidR="005C547F" w:rsidRPr="005C547F">
        <w:t>The user initiates a search for a specific product or category on the e-commerce website.</w:t>
      </w:r>
    </w:p>
    <w:p w14:paraId="6C6DA53B" w14:textId="3338959C" w:rsidR="007A5F17" w:rsidRDefault="007A5F17" w:rsidP="007A5F17">
      <w:pPr>
        <w:pStyle w:val="ListParagraph"/>
        <w:numPr>
          <w:ilvl w:val="0"/>
          <w:numId w:val="14"/>
        </w:numPr>
      </w:pPr>
      <w:r>
        <w:t>Actor: User</w:t>
      </w:r>
    </w:p>
    <w:p w14:paraId="4568B3F5" w14:textId="45EF3579" w:rsidR="007A5F17" w:rsidRDefault="007A5F17" w:rsidP="007A5F17">
      <w:pPr>
        <w:pStyle w:val="ListParagraph"/>
        <w:numPr>
          <w:ilvl w:val="0"/>
          <w:numId w:val="14"/>
        </w:numPr>
      </w:pPr>
      <w:r>
        <w:lastRenderedPageBreak/>
        <w:t xml:space="preserve">Priorities: </w:t>
      </w:r>
      <w:r w:rsidRPr="007A5F17">
        <w:t>Important</w:t>
      </w:r>
    </w:p>
    <w:p w14:paraId="5CCC8AA7" w14:textId="7EDA0803" w:rsidR="007A5F17" w:rsidRDefault="007A5F17" w:rsidP="007A5F17">
      <w:pPr>
        <w:pStyle w:val="ListParagraph"/>
        <w:numPr>
          <w:ilvl w:val="0"/>
          <w:numId w:val="14"/>
        </w:numPr>
      </w:pPr>
      <w:r>
        <w:t xml:space="preserve">Trigger: </w:t>
      </w:r>
      <w:r w:rsidR="002231D5" w:rsidRPr="002231D5">
        <w:t>User enters a search query in the website's search bar or selects the search option.</w:t>
      </w:r>
    </w:p>
    <w:p w14:paraId="2DF021E7" w14:textId="79EEB5C1" w:rsidR="007A5F17" w:rsidRDefault="007A5F17" w:rsidP="007A5F17">
      <w:pPr>
        <w:pStyle w:val="ListParagraph"/>
        <w:numPr>
          <w:ilvl w:val="0"/>
          <w:numId w:val="14"/>
        </w:numPr>
      </w:pPr>
      <w:r>
        <w:t>Preconditions:</w:t>
      </w:r>
    </w:p>
    <w:p w14:paraId="0CCD1FCC" w14:textId="77777777" w:rsidR="002231D5" w:rsidRDefault="002231D5" w:rsidP="002231D5">
      <w:pPr>
        <w:pStyle w:val="ListParagraph"/>
        <w:numPr>
          <w:ilvl w:val="1"/>
          <w:numId w:val="14"/>
        </w:numPr>
      </w:pPr>
      <w:r>
        <w:t>The user is on the e-commerce website.</w:t>
      </w:r>
    </w:p>
    <w:p w14:paraId="22B8B287" w14:textId="77777777" w:rsidR="002231D5" w:rsidRDefault="002231D5" w:rsidP="002231D5">
      <w:pPr>
        <w:pStyle w:val="ListParagraph"/>
        <w:numPr>
          <w:ilvl w:val="1"/>
          <w:numId w:val="14"/>
        </w:numPr>
      </w:pPr>
      <w:r>
        <w:t>The website has products available for purchase.</w:t>
      </w:r>
    </w:p>
    <w:p w14:paraId="705170B5" w14:textId="01BE2AB5" w:rsidR="007A5F17" w:rsidRDefault="007A5F17" w:rsidP="002231D5">
      <w:pPr>
        <w:pStyle w:val="ListParagraph"/>
        <w:numPr>
          <w:ilvl w:val="0"/>
          <w:numId w:val="14"/>
        </w:numPr>
      </w:pPr>
      <w:r>
        <w:t>Postconditions:</w:t>
      </w:r>
    </w:p>
    <w:p w14:paraId="19D875D7" w14:textId="77777777" w:rsidR="002231D5" w:rsidRDefault="002231D5" w:rsidP="002231D5">
      <w:pPr>
        <w:pStyle w:val="ListParagraph"/>
        <w:numPr>
          <w:ilvl w:val="1"/>
          <w:numId w:val="14"/>
        </w:numPr>
      </w:pPr>
      <w:r>
        <w:t>The search results matching the user's query are displayed.</w:t>
      </w:r>
    </w:p>
    <w:p w14:paraId="42E3EABE" w14:textId="202D73C7" w:rsidR="007A5F17" w:rsidRDefault="002231D5" w:rsidP="002231D5">
      <w:pPr>
        <w:pStyle w:val="ListParagraph"/>
        <w:numPr>
          <w:ilvl w:val="1"/>
          <w:numId w:val="14"/>
        </w:numPr>
      </w:pPr>
      <w:r>
        <w:t>The user can view detailed information about the products in the search results.</w:t>
      </w:r>
    </w:p>
    <w:p w14:paraId="7F5DCF21" w14:textId="784D94C0" w:rsidR="007A5F17" w:rsidRDefault="007A5F17" w:rsidP="007A5F17">
      <w:pPr>
        <w:pStyle w:val="ListParagraph"/>
        <w:numPr>
          <w:ilvl w:val="0"/>
          <w:numId w:val="14"/>
        </w:numPr>
      </w:pPr>
      <w:r>
        <w:t>Basic Flow:</w:t>
      </w:r>
    </w:p>
    <w:p w14:paraId="787B456D" w14:textId="77777777" w:rsidR="002231D5" w:rsidRDefault="002231D5" w:rsidP="002231D5">
      <w:pPr>
        <w:pStyle w:val="ListParagraph"/>
        <w:numPr>
          <w:ilvl w:val="1"/>
          <w:numId w:val="14"/>
        </w:numPr>
      </w:pPr>
      <w:r>
        <w:t>The user enters a search query in the website's search bar.</w:t>
      </w:r>
    </w:p>
    <w:p w14:paraId="2C236288" w14:textId="77777777" w:rsidR="002231D5" w:rsidRDefault="002231D5" w:rsidP="002231D5">
      <w:pPr>
        <w:pStyle w:val="ListParagraph"/>
        <w:numPr>
          <w:ilvl w:val="1"/>
          <w:numId w:val="14"/>
        </w:numPr>
      </w:pPr>
      <w:r>
        <w:t>The system processes the search query and retrieves relevant products matching the query.</w:t>
      </w:r>
    </w:p>
    <w:p w14:paraId="6487BFAA" w14:textId="77777777" w:rsidR="002231D5" w:rsidRDefault="002231D5" w:rsidP="002231D5">
      <w:pPr>
        <w:pStyle w:val="ListParagraph"/>
        <w:numPr>
          <w:ilvl w:val="1"/>
          <w:numId w:val="14"/>
        </w:numPr>
      </w:pPr>
      <w:r>
        <w:t>The system displays a list of search results with product names, images, and brief descriptions.</w:t>
      </w:r>
    </w:p>
    <w:p w14:paraId="46D0C8CE" w14:textId="77777777" w:rsidR="002231D5" w:rsidRDefault="002231D5" w:rsidP="002231D5">
      <w:pPr>
        <w:pStyle w:val="ListParagraph"/>
        <w:numPr>
          <w:ilvl w:val="1"/>
          <w:numId w:val="14"/>
        </w:numPr>
      </w:pPr>
      <w:r>
        <w:t>The user can scroll through the search results to find the desired product.</w:t>
      </w:r>
    </w:p>
    <w:p w14:paraId="52B45DD4" w14:textId="77777777" w:rsidR="002231D5" w:rsidRDefault="002231D5" w:rsidP="002231D5">
      <w:pPr>
        <w:pStyle w:val="ListParagraph"/>
        <w:numPr>
          <w:ilvl w:val="1"/>
          <w:numId w:val="14"/>
        </w:numPr>
      </w:pPr>
      <w:r>
        <w:t>The user clicks on a specific product from the search results to view detailed information.</w:t>
      </w:r>
    </w:p>
    <w:p w14:paraId="6C80636E" w14:textId="77777777" w:rsidR="002231D5" w:rsidRDefault="002231D5" w:rsidP="002231D5">
      <w:pPr>
        <w:pStyle w:val="ListParagraph"/>
        <w:numPr>
          <w:ilvl w:val="1"/>
          <w:numId w:val="14"/>
        </w:numPr>
      </w:pPr>
      <w:r>
        <w:t>The system navigates the user to the product page, showing additional details such as price, specifications, and customer reviews.</w:t>
      </w:r>
    </w:p>
    <w:p w14:paraId="147375DD" w14:textId="77777777" w:rsidR="002231D5" w:rsidRDefault="002231D5" w:rsidP="002231D5">
      <w:pPr>
        <w:pStyle w:val="ListParagraph"/>
        <w:numPr>
          <w:ilvl w:val="1"/>
          <w:numId w:val="14"/>
        </w:numPr>
      </w:pPr>
      <w:r>
        <w:t>Optionally, the user can add the product to their shopping cart or proceed with the purchase.</w:t>
      </w:r>
    </w:p>
    <w:p w14:paraId="535092F1" w14:textId="2C7D5F5A" w:rsidR="007A5F17" w:rsidRDefault="002231D5" w:rsidP="002231D5">
      <w:pPr>
        <w:pStyle w:val="ListParagraph"/>
        <w:numPr>
          <w:ilvl w:val="1"/>
          <w:numId w:val="14"/>
        </w:numPr>
      </w:pPr>
      <w:r>
        <w:t>The user can refine or modify their search query and repeat the process if necessary.</w:t>
      </w:r>
    </w:p>
    <w:p w14:paraId="5A62E9A4" w14:textId="6AE83DDC" w:rsidR="007A5F17" w:rsidRDefault="007A5F17" w:rsidP="007A5F17">
      <w:pPr>
        <w:pStyle w:val="ListParagraph"/>
        <w:numPr>
          <w:ilvl w:val="0"/>
          <w:numId w:val="14"/>
        </w:numPr>
      </w:pPr>
      <w:r>
        <w:t>Exception Flow:</w:t>
      </w:r>
    </w:p>
    <w:p w14:paraId="04577DCD" w14:textId="77777777" w:rsidR="002231D5" w:rsidRDefault="002231D5" w:rsidP="002231D5">
      <w:pPr>
        <w:pStyle w:val="ListParagraph"/>
        <w:numPr>
          <w:ilvl w:val="1"/>
          <w:numId w:val="14"/>
        </w:numPr>
      </w:pPr>
      <w:r>
        <w:t>If there are no search results for the entered query:</w:t>
      </w:r>
    </w:p>
    <w:p w14:paraId="2B81DB3E" w14:textId="77777777" w:rsidR="002231D5" w:rsidRDefault="002231D5" w:rsidP="002231D5">
      <w:pPr>
        <w:pStyle w:val="ListParagraph"/>
        <w:numPr>
          <w:ilvl w:val="2"/>
          <w:numId w:val="14"/>
        </w:numPr>
      </w:pPr>
      <w:r>
        <w:t>The system displays a message indicating that no products match the search criteria.</w:t>
      </w:r>
    </w:p>
    <w:p w14:paraId="2FC4B516" w14:textId="77777777" w:rsidR="002231D5" w:rsidRDefault="002231D5" w:rsidP="002231D5">
      <w:pPr>
        <w:pStyle w:val="ListParagraph"/>
        <w:numPr>
          <w:ilvl w:val="2"/>
          <w:numId w:val="14"/>
        </w:numPr>
      </w:pPr>
      <w:r>
        <w:t>The user is encouraged to refine their search query or explore other products on the website.</w:t>
      </w:r>
    </w:p>
    <w:p w14:paraId="2863E57C" w14:textId="77777777" w:rsidR="002231D5" w:rsidRDefault="002231D5" w:rsidP="002231D5">
      <w:pPr>
        <w:pStyle w:val="ListParagraph"/>
        <w:numPr>
          <w:ilvl w:val="1"/>
          <w:numId w:val="14"/>
        </w:numPr>
      </w:pPr>
      <w:r>
        <w:t>If the search query is too broad and returns a large number of results:</w:t>
      </w:r>
    </w:p>
    <w:p w14:paraId="1B678D62" w14:textId="77777777" w:rsidR="002231D5" w:rsidRDefault="002231D5" w:rsidP="002231D5">
      <w:pPr>
        <w:pStyle w:val="ListParagraph"/>
        <w:numPr>
          <w:ilvl w:val="2"/>
          <w:numId w:val="14"/>
        </w:numPr>
      </w:pPr>
      <w:r>
        <w:t>The system may provide filtering options to help the user narrow down their search.</w:t>
      </w:r>
    </w:p>
    <w:p w14:paraId="6EA79914" w14:textId="77777777" w:rsidR="002231D5" w:rsidRDefault="002231D5" w:rsidP="002231D5">
      <w:pPr>
        <w:pStyle w:val="ListParagraph"/>
        <w:numPr>
          <w:ilvl w:val="2"/>
          <w:numId w:val="14"/>
        </w:numPr>
      </w:pPr>
      <w:r>
        <w:t>The user can apply filters such as price range, brand, or category to refine the results.</w:t>
      </w:r>
    </w:p>
    <w:p w14:paraId="2EA8821D" w14:textId="77777777" w:rsidR="002231D5" w:rsidRDefault="002231D5" w:rsidP="002231D5">
      <w:pPr>
        <w:pStyle w:val="ListParagraph"/>
        <w:numPr>
          <w:ilvl w:val="1"/>
          <w:numId w:val="14"/>
        </w:numPr>
      </w:pPr>
      <w:r>
        <w:t>If there is an issue with the search functionality:</w:t>
      </w:r>
    </w:p>
    <w:p w14:paraId="1194511A" w14:textId="77777777" w:rsidR="002231D5" w:rsidRDefault="002231D5" w:rsidP="002231D5">
      <w:pPr>
        <w:pStyle w:val="ListParagraph"/>
        <w:numPr>
          <w:ilvl w:val="2"/>
          <w:numId w:val="14"/>
        </w:numPr>
      </w:pPr>
      <w:r>
        <w:lastRenderedPageBreak/>
        <w:t>The system displays an error message indicating that the search feature is temporarily unavailable.</w:t>
      </w:r>
    </w:p>
    <w:p w14:paraId="01F81FA0" w14:textId="77777777" w:rsidR="002231D5" w:rsidRDefault="002231D5" w:rsidP="002231D5">
      <w:pPr>
        <w:pStyle w:val="ListParagraph"/>
        <w:numPr>
          <w:ilvl w:val="2"/>
          <w:numId w:val="14"/>
        </w:numPr>
      </w:pPr>
      <w:r>
        <w:t>The user is advised to try again later or contact support for assistance.</w:t>
      </w:r>
    </w:p>
    <w:p w14:paraId="26E1F40D" w14:textId="77777777" w:rsidR="002231D5" w:rsidRDefault="002231D5" w:rsidP="002231D5">
      <w:pPr>
        <w:pStyle w:val="ListParagraph"/>
        <w:numPr>
          <w:ilvl w:val="1"/>
          <w:numId w:val="14"/>
        </w:numPr>
      </w:pPr>
      <w:r>
        <w:t>If the user's internet connection is lost during the search:</w:t>
      </w:r>
    </w:p>
    <w:p w14:paraId="455C4FAC" w14:textId="77777777" w:rsidR="002231D5" w:rsidRDefault="002231D5" w:rsidP="002231D5">
      <w:pPr>
        <w:pStyle w:val="ListParagraph"/>
        <w:numPr>
          <w:ilvl w:val="2"/>
          <w:numId w:val="14"/>
        </w:numPr>
      </w:pPr>
      <w:r>
        <w:t>The system displays an error message indicating the loss of connection.</w:t>
      </w:r>
    </w:p>
    <w:p w14:paraId="1193B1E2" w14:textId="77E2F1F0" w:rsidR="005C547F" w:rsidRPr="005C547F" w:rsidRDefault="002231D5" w:rsidP="002231D5">
      <w:pPr>
        <w:pStyle w:val="ListParagraph"/>
        <w:numPr>
          <w:ilvl w:val="2"/>
          <w:numId w:val="14"/>
        </w:numPr>
      </w:pPr>
      <w:r>
        <w:t>The user is prompted to check their internet connection and retry the search.</w:t>
      </w:r>
    </w:p>
    <w:p w14:paraId="5112CEF0" w14:textId="58686DFC" w:rsidR="00D3696D" w:rsidRDefault="00D3696D" w:rsidP="00D3696D">
      <w:pPr>
        <w:pStyle w:val="Heading4"/>
      </w:pPr>
      <w:r>
        <w:t xml:space="preserve"> Receive notification</w:t>
      </w:r>
    </w:p>
    <w:p w14:paraId="4B5329F3" w14:textId="3388F5D1" w:rsidR="002231D5" w:rsidRDefault="002231D5" w:rsidP="002231D5">
      <w:pPr>
        <w:pStyle w:val="ListParagraph"/>
        <w:numPr>
          <w:ilvl w:val="0"/>
          <w:numId w:val="14"/>
        </w:numPr>
      </w:pPr>
      <w:r>
        <w:t>Use Case Name: Notification receive</w:t>
      </w:r>
    </w:p>
    <w:p w14:paraId="507D1D5A" w14:textId="6827A376" w:rsidR="002231D5" w:rsidRDefault="002231D5" w:rsidP="002231D5">
      <w:pPr>
        <w:pStyle w:val="ListParagraph"/>
        <w:numPr>
          <w:ilvl w:val="0"/>
          <w:numId w:val="14"/>
        </w:numPr>
        <w:jc w:val="left"/>
      </w:pPr>
      <w:r>
        <w:t xml:space="preserve">Description: </w:t>
      </w:r>
      <w:r w:rsidRPr="002231D5">
        <w:t>The user receives notifications about order updates, promotions, or relevant information on the e-commerce website.</w:t>
      </w:r>
    </w:p>
    <w:p w14:paraId="6ADBE9DF" w14:textId="4D6E5848" w:rsidR="002231D5" w:rsidRDefault="002231D5" w:rsidP="002231D5">
      <w:pPr>
        <w:pStyle w:val="ListParagraph"/>
        <w:numPr>
          <w:ilvl w:val="0"/>
          <w:numId w:val="14"/>
        </w:numPr>
      </w:pPr>
      <w:r>
        <w:t>Actor: User</w:t>
      </w:r>
    </w:p>
    <w:p w14:paraId="11A80A99" w14:textId="16C5B02C" w:rsidR="002231D5" w:rsidRDefault="002231D5" w:rsidP="002231D5">
      <w:pPr>
        <w:pStyle w:val="ListParagraph"/>
        <w:numPr>
          <w:ilvl w:val="0"/>
          <w:numId w:val="14"/>
        </w:numPr>
      </w:pPr>
      <w:r>
        <w:t xml:space="preserve">Priorities: </w:t>
      </w:r>
      <w:r w:rsidRPr="002231D5">
        <w:t>Important</w:t>
      </w:r>
    </w:p>
    <w:p w14:paraId="76AB4959" w14:textId="50FA543E" w:rsidR="002231D5" w:rsidRDefault="002231D5" w:rsidP="002231D5">
      <w:pPr>
        <w:pStyle w:val="ListParagraph"/>
        <w:numPr>
          <w:ilvl w:val="0"/>
          <w:numId w:val="14"/>
        </w:numPr>
        <w:jc w:val="left"/>
      </w:pPr>
      <w:r>
        <w:t xml:space="preserve">Trigger: </w:t>
      </w:r>
      <w:r w:rsidRPr="002231D5">
        <w:t>The system generates notifications based on user-related events (e.g., order confirmation, promotions, account activities).</w:t>
      </w:r>
    </w:p>
    <w:p w14:paraId="2429DD42" w14:textId="4D0D9DF2" w:rsidR="002231D5" w:rsidRDefault="002231D5" w:rsidP="002231D5">
      <w:pPr>
        <w:pStyle w:val="ListParagraph"/>
        <w:numPr>
          <w:ilvl w:val="0"/>
          <w:numId w:val="14"/>
        </w:numPr>
      </w:pPr>
      <w:r>
        <w:t xml:space="preserve">Preconditions: </w:t>
      </w:r>
    </w:p>
    <w:p w14:paraId="7D84D712" w14:textId="77777777" w:rsidR="002231D5" w:rsidRDefault="002231D5" w:rsidP="002231D5">
      <w:pPr>
        <w:pStyle w:val="ListParagraph"/>
        <w:numPr>
          <w:ilvl w:val="1"/>
          <w:numId w:val="14"/>
        </w:numPr>
      </w:pPr>
      <w:r>
        <w:t>The user is registered and logged into their account on the e-commerce website.</w:t>
      </w:r>
    </w:p>
    <w:p w14:paraId="1E71372A" w14:textId="6C3BCE30" w:rsidR="002231D5" w:rsidRDefault="002231D5" w:rsidP="002231D5">
      <w:pPr>
        <w:pStyle w:val="ListParagraph"/>
        <w:numPr>
          <w:ilvl w:val="1"/>
          <w:numId w:val="14"/>
        </w:numPr>
      </w:pPr>
      <w:r>
        <w:t>The user has enabled notification preferences in their account settings.</w:t>
      </w:r>
    </w:p>
    <w:p w14:paraId="751A059D" w14:textId="4D6202FE" w:rsidR="002231D5" w:rsidRDefault="002231D5" w:rsidP="002231D5">
      <w:pPr>
        <w:pStyle w:val="ListParagraph"/>
        <w:numPr>
          <w:ilvl w:val="0"/>
          <w:numId w:val="14"/>
        </w:numPr>
      </w:pPr>
      <w:r>
        <w:t>Postconditions:</w:t>
      </w:r>
    </w:p>
    <w:p w14:paraId="520E1B00" w14:textId="77777777" w:rsidR="002231D5" w:rsidRDefault="002231D5" w:rsidP="002231D5">
      <w:pPr>
        <w:pStyle w:val="ListParagraph"/>
        <w:numPr>
          <w:ilvl w:val="1"/>
          <w:numId w:val="14"/>
        </w:numPr>
      </w:pPr>
      <w:r>
        <w:t>The user receives notifications in a timely manner based on their selected preferences.</w:t>
      </w:r>
    </w:p>
    <w:p w14:paraId="4419B858" w14:textId="022EC098" w:rsidR="002231D5" w:rsidRDefault="002231D5" w:rsidP="002231D5">
      <w:pPr>
        <w:pStyle w:val="ListParagraph"/>
        <w:numPr>
          <w:ilvl w:val="1"/>
          <w:numId w:val="14"/>
        </w:numPr>
      </w:pPr>
      <w:r>
        <w:t>The notifications provide relevant and accurate information.</w:t>
      </w:r>
    </w:p>
    <w:p w14:paraId="025653AC" w14:textId="569F48C8" w:rsidR="002231D5" w:rsidRDefault="002231D5" w:rsidP="002231D5">
      <w:pPr>
        <w:pStyle w:val="ListParagraph"/>
        <w:numPr>
          <w:ilvl w:val="0"/>
          <w:numId w:val="14"/>
        </w:numPr>
      </w:pPr>
      <w:r>
        <w:t>Basic Flow:</w:t>
      </w:r>
    </w:p>
    <w:p w14:paraId="513F52AD" w14:textId="77777777" w:rsidR="002231D5" w:rsidRDefault="002231D5" w:rsidP="002231D5">
      <w:pPr>
        <w:pStyle w:val="ListParagraph"/>
        <w:numPr>
          <w:ilvl w:val="1"/>
          <w:numId w:val="14"/>
        </w:numPr>
      </w:pPr>
      <w:r>
        <w:t>The system identifies events that trigger notifications, such as order updates, promotions, or account activities.</w:t>
      </w:r>
    </w:p>
    <w:p w14:paraId="05538620" w14:textId="77777777" w:rsidR="002231D5" w:rsidRDefault="002231D5" w:rsidP="002231D5">
      <w:pPr>
        <w:pStyle w:val="ListParagraph"/>
        <w:numPr>
          <w:ilvl w:val="1"/>
          <w:numId w:val="14"/>
        </w:numPr>
      </w:pPr>
      <w:r>
        <w:t>The system checks the user's notification preferences to determine the preferred communication channels (e.g., email, SMS, in-app notifications).</w:t>
      </w:r>
    </w:p>
    <w:p w14:paraId="704D33D7" w14:textId="77777777" w:rsidR="002231D5" w:rsidRDefault="002231D5" w:rsidP="002231D5">
      <w:pPr>
        <w:pStyle w:val="ListParagraph"/>
        <w:numPr>
          <w:ilvl w:val="1"/>
          <w:numId w:val="14"/>
        </w:numPr>
      </w:pPr>
      <w:r>
        <w:t>The system generates a notification for the identified event.</w:t>
      </w:r>
    </w:p>
    <w:p w14:paraId="5CCAC47A" w14:textId="77777777" w:rsidR="002231D5" w:rsidRDefault="002231D5" w:rsidP="002231D5">
      <w:pPr>
        <w:pStyle w:val="ListParagraph"/>
        <w:numPr>
          <w:ilvl w:val="1"/>
          <w:numId w:val="14"/>
        </w:numPr>
      </w:pPr>
      <w:r>
        <w:t>The user, depending on their preferences, receives the notification through the chosen communication channel.</w:t>
      </w:r>
    </w:p>
    <w:p w14:paraId="69E06272" w14:textId="77777777" w:rsidR="002231D5" w:rsidRDefault="002231D5" w:rsidP="002231D5">
      <w:pPr>
        <w:pStyle w:val="ListParagraph"/>
        <w:numPr>
          <w:ilvl w:val="1"/>
          <w:numId w:val="14"/>
        </w:numPr>
      </w:pPr>
      <w:r>
        <w:t>The notification contains relevant information about the event, such as order confirmation, shipping updates, or promotional offers.</w:t>
      </w:r>
    </w:p>
    <w:p w14:paraId="602D9F5B" w14:textId="77777777" w:rsidR="002231D5" w:rsidRDefault="002231D5" w:rsidP="002231D5">
      <w:pPr>
        <w:pStyle w:val="ListParagraph"/>
        <w:numPr>
          <w:ilvl w:val="1"/>
          <w:numId w:val="14"/>
        </w:numPr>
      </w:pPr>
      <w:r>
        <w:lastRenderedPageBreak/>
        <w:t>The user views the notification on their preferred device or platform.</w:t>
      </w:r>
    </w:p>
    <w:p w14:paraId="51474E22" w14:textId="77777777" w:rsidR="002231D5" w:rsidRDefault="002231D5" w:rsidP="002231D5">
      <w:pPr>
        <w:pStyle w:val="ListParagraph"/>
        <w:numPr>
          <w:ilvl w:val="1"/>
          <w:numId w:val="14"/>
        </w:numPr>
      </w:pPr>
      <w:r>
        <w:t>Optionally, the user takes appropriate actions based on the notification content (e.g., track an order, view details of a promotion).</w:t>
      </w:r>
    </w:p>
    <w:p w14:paraId="37B7F807" w14:textId="7BB2B19D" w:rsidR="002231D5" w:rsidRDefault="002231D5" w:rsidP="002231D5">
      <w:pPr>
        <w:pStyle w:val="ListParagraph"/>
        <w:numPr>
          <w:ilvl w:val="1"/>
          <w:numId w:val="14"/>
        </w:numPr>
      </w:pPr>
      <w:r>
        <w:t>The user can customize their notification preferences in the account settings.</w:t>
      </w:r>
    </w:p>
    <w:p w14:paraId="395048AB" w14:textId="1154DB95" w:rsidR="002231D5" w:rsidRDefault="002231D5" w:rsidP="002231D5">
      <w:pPr>
        <w:pStyle w:val="ListParagraph"/>
        <w:numPr>
          <w:ilvl w:val="0"/>
          <w:numId w:val="14"/>
        </w:numPr>
      </w:pPr>
      <w:r>
        <w:t>Exception Flow:</w:t>
      </w:r>
    </w:p>
    <w:p w14:paraId="75CF88A2" w14:textId="77777777" w:rsidR="002231D5" w:rsidRDefault="002231D5" w:rsidP="002231D5">
      <w:pPr>
        <w:pStyle w:val="ListParagraph"/>
        <w:numPr>
          <w:ilvl w:val="1"/>
          <w:numId w:val="14"/>
        </w:numPr>
      </w:pPr>
      <w:r>
        <w:t>If the user has disabled notification preferences:</w:t>
      </w:r>
    </w:p>
    <w:p w14:paraId="35B9B0C7" w14:textId="77777777" w:rsidR="002231D5" w:rsidRDefault="002231D5" w:rsidP="002231D5">
      <w:pPr>
        <w:pStyle w:val="ListParagraph"/>
        <w:numPr>
          <w:ilvl w:val="2"/>
          <w:numId w:val="14"/>
        </w:numPr>
      </w:pPr>
      <w:r>
        <w:t>The system respects the user's preferences and does not send notifications.</w:t>
      </w:r>
    </w:p>
    <w:p w14:paraId="2FBF9AEF" w14:textId="77777777" w:rsidR="002231D5" w:rsidRDefault="002231D5" w:rsidP="002231D5">
      <w:pPr>
        <w:pStyle w:val="ListParagraph"/>
        <w:numPr>
          <w:ilvl w:val="2"/>
          <w:numId w:val="14"/>
        </w:numPr>
      </w:pPr>
      <w:r>
        <w:t>The user is informed that notifications are disabled and can enable them in their account settings.</w:t>
      </w:r>
    </w:p>
    <w:p w14:paraId="64A79817" w14:textId="77777777" w:rsidR="002231D5" w:rsidRDefault="002231D5" w:rsidP="002231D5">
      <w:pPr>
        <w:pStyle w:val="ListParagraph"/>
        <w:numPr>
          <w:ilvl w:val="1"/>
          <w:numId w:val="14"/>
        </w:numPr>
      </w:pPr>
      <w:r>
        <w:t>If there is an issue with the notification delivery system:</w:t>
      </w:r>
    </w:p>
    <w:p w14:paraId="0C829F52" w14:textId="77777777" w:rsidR="002231D5" w:rsidRDefault="002231D5" w:rsidP="002231D5">
      <w:pPr>
        <w:pStyle w:val="ListParagraph"/>
        <w:numPr>
          <w:ilvl w:val="2"/>
          <w:numId w:val="14"/>
        </w:numPr>
      </w:pPr>
      <w:r>
        <w:t>The system displays an error message indicating that notifications could not be delivered.</w:t>
      </w:r>
    </w:p>
    <w:p w14:paraId="0A26D506" w14:textId="77777777" w:rsidR="002231D5" w:rsidRDefault="002231D5" w:rsidP="002231D5">
      <w:pPr>
        <w:pStyle w:val="ListParagraph"/>
        <w:numPr>
          <w:ilvl w:val="2"/>
          <w:numId w:val="14"/>
        </w:numPr>
      </w:pPr>
      <w:r>
        <w:t>The user is advised to check their notification settings and ensure their chosen communication channels are functional.</w:t>
      </w:r>
    </w:p>
    <w:p w14:paraId="0EC6FE8E" w14:textId="77777777" w:rsidR="002231D5" w:rsidRDefault="002231D5" w:rsidP="002231D5">
      <w:pPr>
        <w:pStyle w:val="ListParagraph"/>
        <w:numPr>
          <w:ilvl w:val="1"/>
          <w:numId w:val="14"/>
        </w:numPr>
      </w:pPr>
      <w:r>
        <w:t>If the notification contains sensitive information (e.g., account changes, password reset):</w:t>
      </w:r>
    </w:p>
    <w:p w14:paraId="032049FB" w14:textId="77777777" w:rsidR="002231D5" w:rsidRDefault="002231D5" w:rsidP="002231D5">
      <w:pPr>
        <w:pStyle w:val="ListParagraph"/>
        <w:numPr>
          <w:ilvl w:val="2"/>
          <w:numId w:val="14"/>
        </w:numPr>
      </w:pPr>
      <w:r>
        <w:t>The system ensures that sensitive information is communicated securely.</w:t>
      </w:r>
    </w:p>
    <w:p w14:paraId="08C2E519" w14:textId="77777777" w:rsidR="002231D5" w:rsidRDefault="002231D5" w:rsidP="002231D5">
      <w:pPr>
        <w:pStyle w:val="ListParagraph"/>
        <w:numPr>
          <w:ilvl w:val="2"/>
          <w:numId w:val="14"/>
        </w:numPr>
      </w:pPr>
      <w:r>
        <w:t>The user may be urged to confirm their identity through a secure channel before receiving certain types of notifications.</w:t>
      </w:r>
    </w:p>
    <w:p w14:paraId="37DBAB6E" w14:textId="77777777" w:rsidR="002231D5" w:rsidRDefault="002231D5" w:rsidP="002231D5">
      <w:pPr>
        <w:pStyle w:val="ListParagraph"/>
        <w:numPr>
          <w:ilvl w:val="1"/>
          <w:numId w:val="14"/>
        </w:numPr>
      </w:pPr>
      <w:r>
        <w:t>If the user experiences issues with notification preferences not being saved:</w:t>
      </w:r>
    </w:p>
    <w:p w14:paraId="014C600A" w14:textId="77777777" w:rsidR="002231D5" w:rsidRDefault="002231D5" w:rsidP="002231D5">
      <w:pPr>
        <w:pStyle w:val="ListParagraph"/>
        <w:numPr>
          <w:ilvl w:val="2"/>
          <w:numId w:val="14"/>
        </w:numPr>
      </w:pPr>
      <w:r>
        <w:t>The system displays an error message indicating that the preferences could not be updated.</w:t>
      </w:r>
    </w:p>
    <w:p w14:paraId="7F78AD3B" w14:textId="6A0D15F4" w:rsidR="002231D5" w:rsidRPr="002231D5" w:rsidRDefault="002231D5" w:rsidP="002231D5">
      <w:pPr>
        <w:pStyle w:val="ListParagraph"/>
        <w:numPr>
          <w:ilvl w:val="2"/>
          <w:numId w:val="14"/>
        </w:numPr>
      </w:pPr>
      <w:r>
        <w:t>The user is advised to check their internet connection or contact support for assistance.</w:t>
      </w:r>
    </w:p>
    <w:p w14:paraId="545D1A49" w14:textId="26C5E564" w:rsidR="00D3696D" w:rsidRDefault="00F57BC4" w:rsidP="00D3696D">
      <w:pPr>
        <w:pStyle w:val="Heading4"/>
      </w:pPr>
      <w:r>
        <w:t xml:space="preserve"> Account management</w:t>
      </w:r>
    </w:p>
    <w:p w14:paraId="5FD69AF5" w14:textId="3BC0AC57" w:rsidR="002231D5" w:rsidRDefault="002231D5" w:rsidP="002231D5">
      <w:pPr>
        <w:pStyle w:val="ListParagraph"/>
        <w:numPr>
          <w:ilvl w:val="0"/>
          <w:numId w:val="14"/>
        </w:numPr>
      </w:pPr>
      <w:r>
        <w:t xml:space="preserve">Use Case Name: </w:t>
      </w:r>
      <w:r w:rsidRPr="002231D5">
        <w:t>Account Management</w:t>
      </w:r>
    </w:p>
    <w:p w14:paraId="4703A529" w14:textId="1EA09F22" w:rsidR="002231D5" w:rsidRDefault="002231D5" w:rsidP="002231D5">
      <w:pPr>
        <w:pStyle w:val="ListParagraph"/>
        <w:numPr>
          <w:ilvl w:val="0"/>
          <w:numId w:val="14"/>
        </w:numPr>
      </w:pPr>
      <w:r>
        <w:t xml:space="preserve">Description: </w:t>
      </w:r>
      <w:r w:rsidRPr="002231D5">
        <w:t>The administrator manages user accounts on the e-commerce website, performing actions such as account creation, modification, and deactivation</w:t>
      </w:r>
    </w:p>
    <w:p w14:paraId="71E3EEE8" w14:textId="1BC7AF49" w:rsidR="002231D5" w:rsidRDefault="002231D5" w:rsidP="002231D5">
      <w:pPr>
        <w:pStyle w:val="ListParagraph"/>
        <w:numPr>
          <w:ilvl w:val="0"/>
          <w:numId w:val="14"/>
        </w:numPr>
      </w:pPr>
      <w:r>
        <w:t>Actor:</w:t>
      </w:r>
      <w:r w:rsidR="00C21145">
        <w:t xml:space="preserve"> Admin</w:t>
      </w:r>
    </w:p>
    <w:p w14:paraId="50513264" w14:textId="6D5CF739" w:rsidR="002231D5" w:rsidRDefault="002231D5" w:rsidP="002231D5">
      <w:pPr>
        <w:pStyle w:val="ListParagraph"/>
        <w:numPr>
          <w:ilvl w:val="0"/>
          <w:numId w:val="14"/>
        </w:numPr>
      </w:pPr>
      <w:r>
        <w:t>Priorities:</w:t>
      </w:r>
      <w:r w:rsidR="00C21145">
        <w:t xml:space="preserve"> </w:t>
      </w:r>
      <w:r w:rsidR="00C21145" w:rsidRPr="00C21145">
        <w:t>Administrator</w:t>
      </w:r>
    </w:p>
    <w:p w14:paraId="560706C3" w14:textId="35152218" w:rsidR="002231D5" w:rsidRDefault="002231D5" w:rsidP="002231D5">
      <w:pPr>
        <w:pStyle w:val="ListParagraph"/>
        <w:numPr>
          <w:ilvl w:val="0"/>
          <w:numId w:val="14"/>
        </w:numPr>
      </w:pPr>
      <w:r>
        <w:lastRenderedPageBreak/>
        <w:t>Trigger:</w:t>
      </w:r>
      <w:r w:rsidR="00C21145">
        <w:t xml:space="preserve"> </w:t>
      </w:r>
      <w:r w:rsidR="00C21145" w:rsidRPr="00C21145">
        <w:t>Administrator logs into the admin panel or accesses account functional managementities.</w:t>
      </w:r>
    </w:p>
    <w:p w14:paraId="669B37E9" w14:textId="5B60AFEA" w:rsidR="002231D5" w:rsidRDefault="002231D5" w:rsidP="002231D5">
      <w:pPr>
        <w:pStyle w:val="ListParagraph"/>
        <w:numPr>
          <w:ilvl w:val="0"/>
          <w:numId w:val="14"/>
        </w:numPr>
      </w:pPr>
      <w:r>
        <w:t>Preconditions:</w:t>
      </w:r>
    </w:p>
    <w:p w14:paraId="3066FF5F" w14:textId="77777777" w:rsidR="00C21145" w:rsidRDefault="00C21145" w:rsidP="00C21145">
      <w:pPr>
        <w:pStyle w:val="ListParagraph"/>
        <w:numPr>
          <w:ilvl w:val="1"/>
          <w:numId w:val="14"/>
        </w:numPr>
      </w:pPr>
      <w:r>
        <w:t>The administrator has valid credentials to access the admin panel.</w:t>
      </w:r>
    </w:p>
    <w:p w14:paraId="2749906E" w14:textId="7A5FA3B1" w:rsidR="00C21145" w:rsidRDefault="00C21145" w:rsidP="00C21145">
      <w:pPr>
        <w:pStyle w:val="ListParagraph"/>
        <w:numPr>
          <w:ilvl w:val="1"/>
          <w:numId w:val="14"/>
        </w:numPr>
      </w:pPr>
      <w:r>
        <w:t>The e-commerce website is operational.</w:t>
      </w:r>
    </w:p>
    <w:p w14:paraId="6BBCD403" w14:textId="4217C8BE" w:rsidR="002231D5" w:rsidRDefault="002231D5" w:rsidP="002231D5">
      <w:pPr>
        <w:pStyle w:val="ListParagraph"/>
        <w:numPr>
          <w:ilvl w:val="0"/>
          <w:numId w:val="14"/>
        </w:numPr>
      </w:pPr>
      <w:r>
        <w:t>Postconditions:</w:t>
      </w:r>
    </w:p>
    <w:p w14:paraId="7DBB2CC3" w14:textId="77777777" w:rsidR="00C21145" w:rsidRDefault="00C21145" w:rsidP="00C21145">
      <w:pPr>
        <w:pStyle w:val="ListParagraph"/>
        <w:numPr>
          <w:ilvl w:val="1"/>
          <w:numId w:val="14"/>
        </w:numPr>
      </w:pPr>
      <w:r>
        <w:t>User account information is accurately updated in the system.</w:t>
      </w:r>
    </w:p>
    <w:p w14:paraId="257CFC37" w14:textId="10B133EC" w:rsidR="00C21145" w:rsidRDefault="00C21145" w:rsidP="00C21145">
      <w:pPr>
        <w:pStyle w:val="ListParagraph"/>
        <w:numPr>
          <w:ilvl w:val="1"/>
          <w:numId w:val="14"/>
        </w:numPr>
      </w:pPr>
      <w:r>
        <w:t>Changes made by the administrator are reflected in the user's account status.</w:t>
      </w:r>
    </w:p>
    <w:p w14:paraId="461E6649" w14:textId="25AC29ED" w:rsidR="002231D5" w:rsidRDefault="002231D5" w:rsidP="002231D5">
      <w:pPr>
        <w:pStyle w:val="ListParagraph"/>
        <w:numPr>
          <w:ilvl w:val="0"/>
          <w:numId w:val="14"/>
        </w:numPr>
      </w:pPr>
      <w:r>
        <w:t>Basic Flow:</w:t>
      </w:r>
    </w:p>
    <w:p w14:paraId="5C5C960F" w14:textId="77777777" w:rsidR="00C21145" w:rsidRDefault="00C21145" w:rsidP="00C21145">
      <w:pPr>
        <w:pStyle w:val="ListParagraph"/>
        <w:numPr>
          <w:ilvl w:val="1"/>
          <w:numId w:val="14"/>
        </w:numPr>
      </w:pPr>
      <w:r>
        <w:t>The administrator logs into the admin panel using valid credentials.</w:t>
      </w:r>
    </w:p>
    <w:p w14:paraId="66F59ACF" w14:textId="77777777" w:rsidR="00C21145" w:rsidRDefault="00C21145" w:rsidP="00C21145">
      <w:pPr>
        <w:pStyle w:val="ListParagraph"/>
        <w:numPr>
          <w:ilvl w:val="1"/>
          <w:numId w:val="14"/>
        </w:numPr>
      </w:pPr>
      <w:r>
        <w:t>The system authenticates the administrator and grants access to account management functionalities.</w:t>
      </w:r>
    </w:p>
    <w:p w14:paraId="7740DD79" w14:textId="77777777" w:rsidR="00C21145" w:rsidRDefault="00C21145" w:rsidP="00C21145">
      <w:pPr>
        <w:pStyle w:val="ListParagraph"/>
        <w:numPr>
          <w:ilvl w:val="1"/>
          <w:numId w:val="14"/>
        </w:numPr>
      </w:pPr>
      <w:r>
        <w:t>The administrator navigates to the account management section.</w:t>
      </w:r>
    </w:p>
    <w:p w14:paraId="0E7D68D7" w14:textId="77777777" w:rsidR="00C21145" w:rsidRDefault="00C21145" w:rsidP="00C21145">
      <w:pPr>
        <w:pStyle w:val="ListParagraph"/>
        <w:numPr>
          <w:ilvl w:val="1"/>
          <w:numId w:val="14"/>
        </w:numPr>
      </w:pPr>
      <w:r>
        <w:t>The system displays a list of user accounts, including relevant details such as username, email, and account status.</w:t>
      </w:r>
    </w:p>
    <w:p w14:paraId="7C2BB992" w14:textId="77777777" w:rsidR="00C21145" w:rsidRDefault="00C21145" w:rsidP="00C21145">
      <w:pPr>
        <w:pStyle w:val="ListParagraph"/>
        <w:numPr>
          <w:ilvl w:val="1"/>
          <w:numId w:val="14"/>
        </w:numPr>
      </w:pPr>
      <w:r>
        <w:t>The administrator selects a specific user account for management.</w:t>
      </w:r>
    </w:p>
    <w:p w14:paraId="347B2275" w14:textId="77777777" w:rsidR="00C21145" w:rsidRDefault="00C21145" w:rsidP="00C21145">
      <w:pPr>
        <w:pStyle w:val="ListParagraph"/>
        <w:numPr>
          <w:ilvl w:val="1"/>
          <w:numId w:val="14"/>
        </w:numPr>
      </w:pPr>
      <w:r>
        <w:t>The administrator can perform various actions, such as:</w:t>
      </w:r>
    </w:p>
    <w:p w14:paraId="72E5A543" w14:textId="77777777" w:rsidR="00C21145" w:rsidRDefault="00C21145" w:rsidP="00C21145">
      <w:pPr>
        <w:pStyle w:val="ListParagraph"/>
        <w:numPr>
          <w:ilvl w:val="2"/>
          <w:numId w:val="14"/>
        </w:numPr>
      </w:pPr>
      <w:r>
        <w:t>Creating a new user account:</w:t>
      </w:r>
    </w:p>
    <w:p w14:paraId="6F01F578" w14:textId="77777777" w:rsidR="00C21145" w:rsidRDefault="00C21145" w:rsidP="00C21145">
      <w:pPr>
        <w:pStyle w:val="ListParagraph"/>
        <w:numPr>
          <w:ilvl w:val="3"/>
          <w:numId w:val="14"/>
        </w:numPr>
      </w:pPr>
      <w:r>
        <w:t>The system prompts the administrator to enter necessary user information (e.g., username, email, password).</w:t>
      </w:r>
    </w:p>
    <w:p w14:paraId="3932FFCB" w14:textId="77777777" w:rsidR="00C21145" w:rsidRDefault="00C21145" w:rsidP="00C21145">
      <w:pPr>
        <w:pStyle w:val="ListParagraph"/>
        <w:numPr>
          <w:ilvl w:val="3"/>
          <w:numId w:val="14"/>
        </w:numPr>
      </w:pPr>
      <w:r>
        <w:t>The system validates the entered information.</w:t>
      </w:r>
    </w:p>
    <w:p w14:paraId="748BEAAE" w14:textId="77777777" w:rsidR="00C21145" w:rsidRDefault="00C21145" w:rsidP="00C21145">
      <w:pPr>
        <w:pStyle w:val="ListParagraph"/>
        <w:numPr>
          <w:ilvl w:val="3"/>
          <w:numId w:val="14"/>
        </w:numPr>
      </w:pPr>
      <w:r>
        <w:t>If valid, the new user account is created, and the administrator receives a confirmation.</w:t>
      </w:r>
    </w:p>
    <w:p w14:paraId="36B7108B" w14:textId="77777777" w:rsidR="00C21145" w:rsidRDefault="00C21145" w:rsidP="00C21145">
      <w:pPr>
        <w:pStyle w:val="ListParagraph"/>
        <w:numPr>
          <w:ilvl w:val="2"/>
          <w:numId w:val="14"/>
        </w:numPr>
      </w:pPr>
      <w:r>
        <w:t>Modifying user account details:</w:t>
      </w:r>
    </w:p>
    <w:p w14:paraId="28027DBD" w14:textId="77777777" w:rsidR="00C21145" w:rsidRDefault="00C21145" w:rsidP="00C21145">
      <w:pPr>
        <w:pStyle w:val="ListParagraph"/>
        <w:numPr>
          <w:ilvl w:val="3"/>
          <w:numId w:val="14"/>
        </w:numPr>
      </w:pPr>
      <w:r>
        <w:t>The system allows the administrator to update user information, such as email, password, or account status.</w:t>
      </w:r>
    </w:p>
    <w:p w14:paraId="029E7BF4" w14:textId="77777777" w:rsidR="00C21145" w:rsidRDefault="00C21145" w:rsidP="00C21145">
      <w:pPr>
        <w:pStyle w:val="ListParagraph"/>
        <w:numPr>
          <w:ilvl w:val="3"/>
          <w:numId w:val="14"/>
        </w:numPr>
      </w:pPr>
      <w:r>
        <w:t>The administrator makes the necessary changes and saves them.</w:t>
      </w:r>
    </w:p>
    <w:p w14:paraId="1505ED46" w14:textId="77777777" w:rsidR="00C21145" w:rsidRDefault="00C21145" w:rsidP="00C21145">
      <w:pPr>
        <w:pStyle w:val="ListParagraph"/>
        <w:numPr>
          <w:ilvl w:val="3"/>
          <w:numId w:val="14"/>
        </w:numPr>
      </w:pPr>
      <w:r>
        <w:t>The system updates the user account information accordingly.</w:t>
      </w:r>
    </w:p>
    <w:p w14:paraId="1F6C61AA" w14:textId="77777777" w:rsidR="00C21145" w:rsidRDefault="00C21145" w:rsidP="00C21145">
      <w:pPr>
        <w:pStyle w:val="ListParagraph"/>
        <w:numPr>
          <w:ilvl w:val="2"/>
          <w:numId w:val="14"/>
        </w:numPr>
      </w:pPr>
      <w:r>
        <w:t>Deactivating a user account:</w:t>
      </w:r>
    </w:p>
    <w:p w14:paraId="1BEB68F6" w14:textId="77777777" w:rsidR="00C21145" w:rsidRDefault="00C21145" w:rsidP="00C21145">
      <w:pPr>
        <w:pStyle w:val="ListParagraph"/>
        <w:numPr>
          <w:ilvl w:val="3"/>
          <w:numId w:val="14"/>
        </w:numPr>
      </w:pPr>
      <w:r>
        <w:t>The administrator selects the option to deactivate a user account.</w:t>
      </w:r>
    </w:p>
    <w:p w14:paraId="312673AB" w14:textId="77777777" w:rsidR="00C21145" w:rsidRDefault="00C21145" w:rsidP="00C21145">
      <w:pPr>
        <w:pStyle w:val="ListParagraph"/>
        <w:numPr>
          <w:ilvl w:val="3"/>
          <w:numId w:val="14"/>
        </w:numPr>
      </w:pPr>
      <w:r>
        <w:t>The system prompts for confirmation and displays potential consequences.</w:t>
      </w:r>
    </w:p>
    <w:p w14:paraId="2B3039D8" w14:textId="77777777" w:rsidR="00C21145" w:rsidRDefault="00C21145" w:rsidP="00C21145">
      <w:pPr>
        <w:pStyle w:val="ListParagraph"/>
        <w:numPr>
          <w:ilvl w:val="3"/>
          <w:numId w:val="14"/>
        </w:numPr>
      </w:pPr>
      <w:r>
        <w:lastRenderedPageBreak/>
        <w:t>If confirmed, the user account is deactivated, and the system updates the account status.</w:t>
      </w:r>
    </w:p>
    <w:p w14:paraId="7427DB52" w14:textId="77777777" w:rsidR="00C21145" w:rsidRDefault="00C21145" w:rsidP="00C21145">
      <w:pPr>
        <w:pStyle w:val="ListParagraph"/>
        <w:numPr>
          <w:ilvl w:val="1"/>
          <w:numId w:val="14"/>
        </w:numPr>
      </w:pPr>
      <w:r>
        <w:t>The administrator may review and confirm the changes before finalizing.</w:t>
      </w:r>
    </w:p>
    <w:p w14:paraId="3815E069" w14:textId="77777777" w:rsidR="00C21145" w:rsidRDefault="00C21145" w:rsidP="00C21145">
      <w:pPr>
        <w:pStyle w:val="ListParagraph"/>
        <w:numPr>
          <w:ilvl w:val="1"/>
          <w:numId w:val="14"/>
        </w:numPr>
      </w:pPr>
      <w:r>
        <w:t>The system updates the user account information in the database.</w:t>
      </w:r>
    </w:p>
    <w:p w14:paraId="58D12AE2" w14:textId="3A4EED4B" w:rsidR="00C21145" w:rsidRDefault="00C21145" w:rsidP="00C21145">
      <w:pPr>
        <w:pStyle w:val="ListParagraph"/>
        <w:numPr>
          <w:ilvl w:val="1"/>
          <w:numId w:val="14"/>
        </w:numPr>
      </w:pPr>
      <w:r>
        <w:t>The administrator receives a confirmation message indicating the success of the account management action.</w:t>
      </w:r>
    </w:p>
    <w:p w14:paraId="6D8BFD2A" w14:textId="4FA34FB7" w:rsidR="002231D5" w:rsidRDefault="002231D5" w:rsidP="002231D5">
      <w:pPr>
        <w:pStyle w:val="ListParagraph"/>
        <w:numPr>
          <w:ilvl w:val="0"/>
          <w:numId w:val="14"/>
        </w:numPr>
      </w:pPr>
      <w:r>
        <w:t>Exception Flow:</w:t>
      </w:r>
    </w:p>
    <w:p w14:paraId="7DFD4EB1" w14:textId="77777777" w:rsidR="00C21145" w:rsidRDefault="00C21145" w:rsidP="00C21145">
      <w:pPr>
        <w:pStyle w:val="ListParagraph"/>
        <w:numPr>
          <w:ilvl w:val="1"/>
          <w:numId w:val="14"/>
        </w:numPr>
      </w:pPr>
      <w:r>
        <w:t>If the administrator enters invalid credentials during login:</w:t>
      </w:r>
    </w:p>
    <w:p w14:paraId="79C0CF76" w14:textId="77777777" w:rsidR="00C21145" w:rsidRDefault="00C21145" w:rsidP="00C21145">
      <w:pPr>
        <w:pStyle w:val="ListParagraph"/>
        <w:numPr>
          <w:ilvl w:val="2"/>
          <w:numId w:val="14"/>
        </w:numPr>
      </w:pPr>
      <w:r>
        <w:t>The system displays an error message indicating incorrect login credentials.</w:t>
      </w:r>
    </w:p>
    <w:p w14:paraId="74E3E91C" w14:textId="77777777" w:rsidR="00C21145" w:rsidRDefault="00C21145" w:rsidP="00C21145">
      <w:pPr>
        <w:pStyle w:val="ListParagraph"/>
        <w:numPr>
          <w:ilvl w:val="2"/>
          <w:numId w:val="14"/>
        </w:numPr>
      </w:pPr>
      <w:r>
        <w:t>The administrator is urged to re-enter the correct credentials.</w:t>
      </w:r>
    </w:p>
    <w:p w14:paraId="6672D221" w14:textId="77777777" w:rsidR="00C21145" w:rsidRDefault="00C21145" w:rsidP="00C21145">
      <w:pPr>
        <w:pStyle w:val="ListParagraph"/>
        <w:numPr>
          <w:ilvl w:val="1"/>
          <w:numId w:val="14"/>
        </w:numPr>
      </w:pPr>
      <w:r>
        <w:t>If there is an issue with the account creation process:</w:t>
      </w:r>
    </w:p>
    <w:p w14:paraId="5DF418AC" w14:textId="77777777" w:rsidR="00C21145" w:rsidRDefault="00C21145" w:rsidP="00C21145">
      <w:pPr>
        <w:pStyle w:val="ListParagraph"/>
        <w:numPr>
          <w:ilvl w:val="2"/>
          <w:numId w:val="14"/>
        </w:numPr>
      </w:pPr>
      <w:r>
        <w:t>The system displays an error message indicating that the new account could not be created.</w:t>
      </w:r>
    </w:p>
    <w:p w14:paraId="786372C5" w14:textId="77777777" w:rsidR="00C21145" w:rsidRDefault="00C21145" w:rsidP="00C21145">
      <w:pPr>
        <w:pStyle w:val="ListParagraph"/>
        <w:numPr>
          <w:ilvl w:val="2"/>
          <w:numId w:val="14"/>
        </w:numPr>
      </w:pPr>
      <w:r>
        <w:t>The administrator is advised to check the entered information and retry.</w:t>
      </w:r>
    </w:p>
    <w:p w14:paraId="1A36EC2D" w14:textId="77777777" w:rsidR="00C21145" w:rsidRDefault="00C21145" w:rsidP="00C21145">
      <w:pPr>
        <w:pStyle w:val="ListParagraph"/>
        <w:numPr>
          <w:ilvl w:val="1"/>
          <w:numId w:val="14"/>
        </w:numPr>
      </w:pPr>
      <w:r>
        <w:t>If there are issues updating or modifying user account details:</w:t>
      </w:r>
    </w:p>
    <w:p w14:paraId="480F3085" w14:textId="77777777" w:rsidR="00C21145" w:rsidRDefault="00C21145" w:rsidP="00C21145">
      <w:pPr>
        <w:pStyle w:val="ListParagraph"/>
        <w:numPr>
          <w:ilvl w:val="2"/>
          <w:numId w:val="14"/>
        </w:numPr>
      </w:pPr>
      <w:r>
        <w:t>The system displays an error message indicating that the changes could not be saved.</w:t>
      </w:r>
    </w:p>
    <w:p w14:paraId="09C544AC" w14:textId="77777777" w:rsidR="00C21145" w:rsidRDefault="00C21145" w:rsidP="00C21145">
      <w:pPr>
        <w:pStyle w:val="ListParagraph"/>
        <w:numPr>
          <w:ilvl w:val="2"/>
          <w:numId w:val="14"/>
        </w:numPr>
      </w:pPr>
      <w:r>
        <w:t>The administrator is urged to review the modifications and retry or contact support for assistance.</w:t>
      </w:r>
    </w:p>
    <w:p w14:paraId="6FE8329A" w14:textId="77777777" w:rsidR="00C21145" w:rsidRDefault="00C21145" w:rsidP="00C21145">
      <w:pPr>
        <w:pStyle w:val="ListParagraph"/>
        <w:numPr>
          <w:ilvl w:val="1"/>
          <w:numId w:val="14"/>
        </w:numPr>
      </w:pPr>
      <w:r>
        <w:t>If the administrator tries to deactivate a non-existent user account:</w:t>
      </w:r>
    </w:p>
    <w:p w14:paraId="39EA4006" w14:textId="77777777" w:rsidR="00C21145" w:rsidRDefault="00C21145" w:rsidP="00C21145">
      <w:pPr>
        <w:pStyle w:val="ListParagraph"/>
        <w:numPr>
          <w:ilvl w:val="2"/>
          <w:numId w:val="14"/>
        </w:numPr>
      </w:pPr>
      <w:r>
        <w:t>The system displays an error message indicating that the user account does not exist.</w:t>
      </w:r>
    </w:p>
    <w:p w14:paraId="6AA6E63E" w14:textId="77777777" w:rsidR="00C21145" w:rsidRDefault="00C21145" w:rsidP="00C21145">
      <w:pPr>
        <w:pStyle w:val="ListParagraph"/>
        <w:numPr>
          <w:ilvl w:val="2"/>
          <w:numId w:val="14"/>
        </w:numPr>
      </w:pPr>
      <w:r>
        <w:t>The administrator is advised to verify the user account before attempting deactivation.</w:t>
      </w:r>
    </w:p>
    <w:p w14:paraId="1FDBBDFB" w14:textId="77777777" w:rsidR="00C21145" w:rsidRDefault="00C21145" w:rsidP="00C21145">
      <w:pPr>
        <w:pStyle w:val="ListParagraph"/>
        <w:numPr>
          <w:ilvl w:val="1"/>
          <w:numId w:val="14"/>
        </w:numPr>
      </w:pPr>
      <w:r>
        <w:t>If the administrator attempts to deactivate their own account:</w:t>
      </w:r>
    </w:p>
    <w:p w14:paraId="4C13F769" w14:textId="77777777" w:rsidR="00C21145" w:rsidRDefault="00C21145" w:rsidP="00C21145">
      <w:pPr>
        <w:pStyle w:val="ListParagraph"/>
        <w:numPr>
          <w:ilvl w:val="2"/>
          <w:numId w:val="14"/>
        </w:numPr>
      </w:pPr>
      <w:r>
        <w:t>The system prevents the deactivation of the administrator's account to ensure continued access to the admin panel.</w:t>
      </w:r>
    </w:p>
    <w:p w14:paraId="35075DF2" w14:textId="77777777" w:rsidR="00C21145" w:rsidRDefault="00C21145" w:rsidP="00C21145">
      <w:pPr>
        <w:pStyle w:val="ListParagraph"/>
        <w:numPr>
          <w:ilvl w:val="2"/>
          <w:numId w:val="14"/>
        </w:numPr>
      </w:pPr>
      <w:r>
        <w:t>The administrator is informed that self-deactivation is not allowed.</w:t>
      </w:r>
    </w:p>
    <w:p w14:paraId="76ABEED8" w14:textId="77777777" w:rsidR="00C21145" w:rsidRDefault="00C21145" w:rsidP="00C21145">
      <w:pPr>
        <w:pStyle w:val="ListParagraph"/>
        <w:numPr>
          <w:ilvl w:val="1"/>
          <w:numId w:val="14"/>
        </w:numPr>
      </w:pPr>
      <w:r>
        <w:t>If there are security concerns related to account management actions:</w:t>
      </w:r>
    </w:p>
    <w:p w14:paraId="4735F9EB" w14:textId="3CF6BDD2" w:rsidR="00C21145" w:rsidRPr="002231D5" w:rsidRDefault="00C21145" w:rsidP="00C21145">
      <w:pPr>
        <w:pStyle w:val="ListParagraph"/>
        <w:numPr>
          <w:ilvl w:val="2"/>
          <w:numId w:val="14"/>
        </w:numPr>
      </w:pPr>
      <w:r>
        <w:t>The system may implement additional security measures, such as multi-factor authentication or logging of admin activities, to ensure secure account management.</w:t>
      </w:r>
    </w:p>
    <w:p w14:paraId="5E44CCF1" w14:textId="1A415835" w:rsidR="00F57BC4" w:rsidRDefault="00F57BC4" w:rsidP="00F57BC4">
      <w:pPr>
        <w:pStyle w:val="Heading4"/>
      </w:pPr>
      <w:r>
        <w:t xml:space="preserve"> Manage User</w:t>
      </w:r>
      <w:r w:rsidR="00885B48">
        <w:t>s (Admin)</w:t>
      </w:r>
    </w:p>
    <w:p w14:paraId="5083AF8F" w14:textId="39774787" w:rsidR="00C21145" w:rsidRDefault="00C21145" w:rsidP="00C21145">
      <w:pPr>
        <w:pStyle w:val="ListParagraph"/>
        <w:numPr>
          <w:ilvl w:val="0"/>
          <w:numId w:val="14"/>
        </w:numPr>
      </w:pPr>
      <w:r>
        <w:t xml:space="preserve">Use Case Name: </w:t>
      </w:r>
      <w:r w:rsidRPr="00C21145">
        <w:t>Manage Users</w:t>
      </w:r>
    </w:p>
    <w:p w14:paraId="66F2E7D3" w14:textId="34A4C1B0" w:rsidR="00C21145" w:rsidRDefault="00C21145" w:rsidP="00C21145">
      <w:pPr>
        <w:pStyle w:val="ListParagraph"/>
        <w:numPr>
          <w:ilvl w:val="0"/>
          <w:numId w:val="14"/>
        </w:numPr>
      </w:pPr>
      <w:r>
        <w:lastRenderedPageBreak/>
        <w:t xml:space="preserve">Description: </w:t>
      </w:r>
      <w:r w:rsidRPr="00C21145">
        <w:t>The administrator manages user accounts on the e-commerce website, performing actions such as viewing, modifying, and deactivating user accounts</w:t>
      </w:r>
    </w:p>
    <w:p w14:paraId="0FB4728E" w14:textId="73B41828" w:rsidR="00C21145" w:rsidRDefault="00C21145" w:rsidP="00C21145">
      <w:pPr>
        <w:pStyle w:val="ListParagraph"/>
        <w:numPr>
          <w:ilvl w:val="0"/>
          <w:numId w:val="14"/>
        </w:numPr>
      </w:pPr>
      <w:r>
        <w:t>Actor: Admin</w:t>
      </w:r>
    </w:p>
    <w:p w14:paraId="189B7074" w14:textId="386FF80E" w:rsidR="00C21145" w:rsidRDefault="00C21145" w:rsidP="00C21145">
      <w:pPr>
        <w:pStyle w:val="ListParagraph"/>
        <w:numPr>
          <w:ilvl w:val="0"/>
          <w:numId w:val="14"/>
        </w:numPr>
      </w:pPr>
      <w:r>
        <w:t>Priorities:</w:t>
      </w:r>
      <w:r w:rsidR="00885B48">
        <w:t xml:space="preserve"> </w:t>
      </w:r>
      <w:r w:rsidR="00885B48" w:rsidRPr="00885B48">
        <w:t>Must have</w:t>
      </w:r>
    </w:p>
    <w:p w14:paraId="1E35D4D4" w14:textId="6DDFF518" w:rsidR="00C21145" w:rsidRDefault="00C21145" w:rsidP="00885B48">
      <w:pPr>
        <w:pStyle w:val="ListParagraph"/>
        <w:numPr>
          <w:ilvl w:val="0"/>
          <w:numId w:val="14"/>
        </w:numPr>
        <w:jc w:val="left"/>
      </w:pPr>
      <w:r>
        <w:t>Trigger:</w:t>
      </w:r>
      <w:r w:rsidR="00885B48">
        <w:t xml:space="preserve"> </w:t>
      </w:r>
      <w:r w:rsidR="00885B48" w:rsidRPr="00885B48">
        <w:t>Administrator logs into the admin panel or accesses user functional management functions</w:t>
      </w:r>
    </w:p>
    <w:p w14:paraId="123295D2" w14:textId="402992A5" w:rsidR="00C21145" w:rsidRDefault="00C21145" w:rsidP="00C21145">
      <w:pPr>
        <w:pStyle w:val="ListParagraph"/>
        <w:numPr>
          <w:ilvl w:val="0"/>
          <w:numId w:val="14"/>
        </w:numPr>
      </w:pPr>
      <w:r>
        <w:t>Preconditions:</w:t>
      </w:r>
    </w:p>
    <w:p w14:paraId="0EC503EC" w14:textId="77777777" w:rsidR="00885B48" w:rsidRDefault="00885B48" w:rsidP="00885B48">
      <w:pPr>
        <w:pStyle w:val="ListParagraph"/>
        <w:numPr>
          <w:ilvl w:val="1"/>
          <w:numId w:val="14"/>
        </w:numPr>
      </w:pPr>
      <w:r>
        <w:t>The administrator has valid credentials to access the admin panel.</w:t>
      </w:r>
    </w:p>
    <w:p w14:paraId="15EB8EF3" w14:textId="373427B0" w:rsidR="00885B48" w:rsidRDefault="00885B48" w:rsidP="00885B48">
      <w:pPr>
        <w:pStyle w:val="ListParagraph"/>
        <w:numPr>
          <w:ilvl w:val="1"/>
          <w:numId w:val="14"/>
        </w:numPr>
      </w:pPr>
      <w:r>
        <w:t>The e-commerce website is operational.</w:t>
      </w:r>
    </w:p>
    <w:p w14:paraId="39AA53BC" w14:textId="66E35231" w:rsidR="00C21145" w:rsidRDefault="00C21145" w:rsidP="00C21145">
      <w:pPr>
        <w:pStyle w:val="ListParagraph"/>
        <w:numPr>
          <w:ilvl w:val="0"/>
          <w:numId w:val="14"/>
        </w:numPr>
      </w:pPr>
      <w:r>
        <w:t>Postconditions:</w:t>
      </w:r>
    </w:p>
    <w:p w14:paraId="7F13946F" w14:textId="77777777" w:rsidR="00885B48" w:rsidRDefault="00885B48" w:rsidP="00885B48">
      <w:pPr>
        <w:pStyle w:val="ListParagraph"/>
        <w:numPr>
          <w:ilvl w:val="1"/>
          <w:numId w:val="14"/>
        </w:numPr>
      </w:pPr>
      <w:r>
        <w:t>User account information is accurately updated in the system.</w:t>
      </w:r>
    </w:p>
    <w:p w14:paraId="39D5180A" w14:textId="2D326960" w:rsidR="00885B48" w:rsidRDefault="00885B48" w:rsidP="00885B48">
      <w:pPr>
        <w:pStyle w:val="ListParagraph"/>
        <w:numPr>
          <w:ilvl w:val="1"/>
          <w:numId w:val="14"/>
        </w:numPr>
      </w:pPr>
      <w:r>
        <w:t>Changes made by the administrator are reflected in the user's account status.</w:t>
      </w:r>
    </w:p>
    <w:p w14:paraId="565B20D9" w14:textId="020155E1" w:rsidR="00C21145" w:rsidRDefault="00C21145" w:rsidP="00C21145">
      <w:pPr>
        <w:pStyle w:val="ListParagraph"/>
        <w:numPr>
          <w:ilvl w:val="0"/>
          <w:numId w:val="14"/>
        </w:numPr>
      </w:pPr>
      <w:r>
        <w:t>Basic Flow:</w:t>
      </w:r>
    </w:p>
    <w:p w14:paraId="2B619CD7" w14:textId="77777777" w:rsidR="00885B48" w:rsidRDefault="00885B48" w:rsidP="00885B48">
      <w:pPr>
        <w:pStyle w:val="ListParagraph"/>
        <w:numPr>
          <w:ilvl w:val="1"/>
          <w:numId w:val="14"/>
        </w:numPr>
      </w:pPr>
      <w:r>
        <w:t>The administrator logs into the admin panel using valid credentials.</w:t>
      </w:r>
    </w:p>
    <w:p w14:paraId="5ACAB254" w14:textId="77777777" w:rsidR="00885B48" w:rsidRDefault="00885B48" w:rsidP="00885B48">
      <w:pPr>
        <w:pStyle w:val="ListParagraph"/>
        <w:numPr>
          <w:ilvl w:val="1"/>
          <w:numId w:val="14"/>
        </w:numPr>
      </w:pPr>
      <w:r>
        <w:t>The system authenticates the administrator and grants access to user management functionalities.</w:t>
      </w:r>
    </w:p>
    <w:p w14:paraId="2D2832A2" w14:textId="77777777" w:rsidR="00885B48" w:rsidRDefault="00885B48" w:rsidP="00885B48">
      <w:pPr>
        <w:pStyle w:val="ListParagraph"/>
        <w:numPr>
          <w:ilvl w:val="1"/>
          <w:numId w:val="14"/>
        </w:numPr>
      </w:pPr>
      <w:r>
        <w:t>The administrator navigates to the user management section.</w:t>
      </w:r>
    </w:p>
    <w:p w14:paraId="7A2B3CD3" w14:textId="77777777" w:rsidR="00885B48" w:rsidRDefault="00885B48" w:rsidP="00885B48">
      <w:pPr>
        <w:pStyle w:val="ListParagraph"/>
        <w:numPr>
          <w:ilvl w:val="1"/>
          <w:numId w:val="14"/>
        </w:numPr>
      </w:pPr>
      <w:r>
        <w:t>The system displays a list of user accounts, including relevant details such as username, email, and account status.</w:t>
      </w:r>
    </w:p>
    <w:p w14:paraId="67C971E5" w14:textId="77777777" w:rsidR="00885B48" w:rsidRDefault="00885B48" w:rsidP="00885B48">
      <w:pPr>
        <w:pStyle w:val="ListParagraph"/>
        <w:numPr>
          <w:ilvl w:val="1"/>
          <w:numId w:val="14"/>
        </w:numPr>
      </w:pPr>
      <w:r>
        <w:t>The administrator can perform various actions, such as:</w:t>
      </w:r>
    </w:p>
    <w:p w14:paraId="36235926" w14:textId="77777777" w:rsidR="00885B48" w:rsidRDefault="00885B48" w:rsidP="00885B48">
      <w:pPr>
        <w:pStyle w:val="ListParagraph"/>
        <w:numPr>
          <w:ilvl w:val="2"/>
          <w:numId w:val="14"/>
        </w:numPr>
      </w:pPr>
      <w:r>
        <w:t>Viewing user details:</w:t>
      </w:r>
    </w:p>
    <w:p w14:paraId="051FE36C" w14:textId="77777777" w:rsidR="00885B48" w:rsidRDefault="00885B48" w:rsidP="00885B48">
      <w:pPr>
        <w:pStyle w:val="ListParagraph"/>
        <w:numPr>
          <w:ilvl w:val="3"/>
          <w:numId w:val="14"/>
        </w:numPr>
      </w:pPr>
      <w:r>
        <w:t>The system allows the administrator to view detailed information about a specific user by selecting the user's account.</w:t>
      </w:r>
    </w:p>
    <w:p w14:paraId="336446D4" w14:textId="77777777" w:rsidR="00885B48" w:rsidRDefault="00885B48" w:rsidP="00885B48">
      <w:pPr>
        <w:pStyle w:val="ListParagraph"/>
        <w:numPr>
          <w:ilvl w:val="3"/>
          <w:numId w:val="14"/>
        </w:numPr>
      </w:pPr>
      <w:r>
        <w:t>The administrator can see user-specific details such as order history, preferences, and contact information.</w:t>
      </w:r>
    </w:p>
    <w:p w14:paraId="28FE0D62" w14:textId="77777777" w:rsidR="00885B48" w:rsidRDefault="00885B48" w:rsidP="00885B48">
      <w:pPr>
        <w:pStyle w:val="ListParagraph"/>
        <w:numPr>
          <w:ilvl w:val="2"/>
          <w:numId w:val="14"/>
        </w:numPr>
      </w:pPr>
      <w:r>
        <w:t>Modifying user account details:</w:t>
      </w:r>
    </w:p>
    <w:p w14:paraId="35541E53" w14:textId="77777777" w:rsidR="00885B48" w:rsidRDefault="00885B48" w:rsidP="00885B48">
      <w:pPr>
        <w:pStyle w:val="ListParagraph"/>
        <w:numPr>
          <w:ilvl w:val="3"/>
          <w:numId w:val="14"/>
        </w:numPr>
      </w:pPr>
      <w:r>
        <w:t>The system allows the administrator to update user information, such as email, password, or account status.</w:t>
      </w:r>
    </w:p>
    <w:p w14:paraId="771C390E" w14:textId="77777777" w:rsidR="00885B48" w:rsidRDefault="00885B48" w:rsidP="00885B48">
      <w:pPr>
        <w:pStyle w:val="ListParagraph"/>
        <w:numPr>
          <w:ilvl w:val="3"/>
          <w:numId w:val="14"/>
        </w:numPr>
      </w:pPr>
      <w:r>
        <w:t>The administrator makes the necessary changes and saves them.</w:t>
      </w:r>
    </w:p>
    <w:p w14:paraId="10C5C54D" w14:textId="77777777" w:rsidR="00885B48" w:rsidRDefault="00885B48" w:rsidP="00885B48">
      <w:pPr>
        <w:pStyle w:val="ListParagraph"/>
        <w:numPr>
          <w:ilvl w:val="3"/>
          <w:numId w:val="14"/>
        </w:numPr>
      </w:pPr>
      <w:r>
        <w:t>The system updates the user account information accordingly.</w:t>
      </w:r>
    </w:p>
    <w:p w14:paraId="0E2ECE27" w14:textId="77777777" w:rsidR="00885B48" w:rsidRDefault="00885B48" w:rsidP="00885B48">
      <w:pPr>
        <w:pStyle w:val="ListParagraph"/>
        <w:numPr>
          <w:ilvl w:val="2"/>
          <w:numId w:val="14"/>
        </w:numPr>
      </w:pPr>
      <w:r>
        <w:t>Deactivating a user account:</w:t>
      </w:r>
    </w:p>
    <w:p w14:paraId="34A763F8" w14:textId="77777777" w:rsidR="00885B48" w:rsidRDefault="00885B48" w:rsidP="00885B48">
      <w:pPr>
        <w:pStyle w:val="ListParagraph"/>
        <w:numPr>
          <w:ilvl w:val="3"/>
          <w:numId w:val="14"/>
        </w:numPr>
      </w:pPr>
      <w:r>
        <w:t>The administrator selects the option to deactivate a user account.</w:t>
      </w:r>
    </w:p>
    <w:p w14:paraId="14B2E49B" w14:textId="77777777" w:rsidR="00885B48" w:rsidRDefault="00885B48" w:rsidP="00885B48">
      <w:pPr>
        <w:pStyle w:val="ListParagraph"/>
        <w:numPr>
          <w:ilvl w:val="3"/>
          <w:numId w:val="14"/>
        </w:numPr>
      </w:pPr>
      <w:r>
        <w:lastRenderedPageBreak/>
        <w:t>The system prompts for confirmation and displays potential consequences.</w:t>
      </w:r>
    </w:p>
    <w:p w14:paraId="2DF8DB09" w14:textId="77777777" w:rsidR="00885B48" w:rsidRDefault="00885B48" w:rsidP="00885B48">
      <w:pPr>
        <w:pStyle w:val="ListParagraph"/>
        <w:numPr>
          <w:ilvl w:val="3"/>
          <w:numId w:val="14"/>
        </w:numPr>
      </w:pPr>
      <w:r>
        <w:t>If confirmed, the user account is deactivated, and the system updates the account status.</w:t>
      </w:r>
    </w:p>
    <w:p w14:paraId="3EF7C21C" w14:textId="77777777" w:rsidR="00885B48" w:rsidRDefault="00885B48" w:rsidP="00885B48">
      <w:pPr>
        <w:pStyle w:val="ListParagraph"/>
        <w:numPr>
          <w:ilvl w:val="1"/>
          <w:numId w:val="14"/>
        </w:numPr>
      </w:pPr>
      <w:r>
        <w:t>The administrator may review and confirm the changes before finalizing.</w:t>
      </w:r>
    </w:p>
    <w:p w14:paraId="41DE7DD8" w14:textId="77777777" w:rsidR="00885B48" w:rsidRDefault="00885B48" w:rsidP="00885B48">
      <w:pPr>
        <w:pStyle w:val="ListParagraph"/>
        <w:numPr>
          <w:ilvl w:val="1"/>
          <w:numId w:val="14"/>
        </w:numPr>
      </w:pPr>
      <w:r>
        <w:t>The system updates the user account information in the database.</w:t>
      </w:r>
    </w:p>
    <w:p w14:paraId="08484F97" w14:textId="0F8EA0DD" w:rsidR="00885B48" w:rsidRDefault="00885B48" w:rsidP="00885B48">
      <w:pPr>
        <w:pStyle w:val="ListParagraph"/>
        <w:numPr>
          <w:ilvl w:val="1"/>
          <w:numId w:val="14"/>
        </w:numPr>
      </w:pPr>
      <w:r>
        <w:t>The administrator receives a confirmation message indicating the success of the user management action.</w:t>
      </w:r>
    </w:p>
    <w:p w14:paraId="790A54F5" w14:textId="6DBDE625" w:rsidR="00C21145" w:rsidRDefault="00C21145" w:rsidP="00C21145">
      <w:pPr>
        <w:pStyle w:val="ListParagraph"/>
        <w:numPr>
          <w:ilvl w:val="0"/>
          <w:numId w:val="14"/>
        </w:numPr>
      </w:pPr>
      <w:r>
        <w:t>Exception Flow:</w:t>
      </w:r>
    </w:p>
    <w:p w14:paraId="5A70EBD9" w14:textId="77777777" w:rsidR="00885B48" w:rsidRDefault="00885B48" w:rsidP="00885B48">
      <w:pPr>
        <w:pStyle w:val="ListParagraph"/>
        <w:numPr>
          <w:ilvl w:val="1"/>
          <w:numId w:val="14"/>
        </w:numPr>
      </w:pPr>
      <w:r>
        <w:t>If the administrator enters invalid credentials during login:</w:t>
      </w:r>
    </w:p>
    <w:p w14:paraId="3914D280" w14:textId="77777777" w:rsidR="00885B48" w:rsidRDefault="00885B48" w:rsidP="00885B48">
      <w:pPr>
        <w:pStyle w:val="ListParagraph"/>
        <w:numPr>
          <w:ilvl w:val="2"/>
          <w:numId w:val="14"/>
        </w:numPr>
      </w:pPr>
      <w:r>
        <w:t>The system displays an error message indicating incorrect login credentials.</w:t>
      </w:r>
    </w:p>
    <w:p w14:paraId="6EDC5D33" w14:textId="77777777" w:rsidR="00885B48" w:rsidRDefault="00885B48" w:rsidP="00885B48">
      <w:pPr>
        <w:pStyle w:val="ListParagraph"/>
        <w:numPr>
          <w:ilvl w:val="2"/>
          <w:numId w:val="14"/>
        </w:numPr>
      </w:pPr>
      <w:r>
        <w:t>The administrator is urged to re-enter the correct credentials.</w:t>
      </w:r>
    </w:p>
    <w:p w14:paraId="16F07287" w14:textId="77777777" w:rsidR="00885B48" w:rsidRDefault="00885B48" w:rsidP="00885B48">
      <w:pPr>
        <w:pStyle w:val="ListParagraph"/>
        <w:numPr>
          <w:ilvl w:val="1"/>
          <w:numId w:val="14"/>
        </w:numPr>
      </w:pPr>
      <w:r>
        <w:t>If there is an issue with the account modification process:</w:t>
      </w:r>
    </w:p>
    <w:p w14:paraId="21666868" w14:textId="77777777" w:rsidR="00885B48" w:rsidRDefault="00885B48" w:rsidP="00885B48">
      <w:pPr>
        <w:pStyle w:val="ListParagraph"/>
        <w:numPr>
          <w:ilvl w:val="2"/>
          <w:numId w:val="14"/>
        </w:numPr>
      </w:pPr>
      <w:r>
        <w:t>The system displays an error message indicating that the changes could not be saved.</w:t>
      </w:r>
    </w:p>
    <w:p w14:paraId="70C01C92" w14:textId="77777777" w:rsidR="00885B48" w:rsidRDefault="00885B48" w:rsidP="00885B48">
      <w:pPr>
        <w:pStyle w:val="ListParagraph"/>
        <w:numPr>
          <w:ilvl w:val="2"/>
          <w:numId w:val="14"/>
        </w:numPr>
      </w:pPr>
      <w:r>
        <w:t>The administrator is advised to check the entered information and retry or contact support for assistance.</w:t>
      </w:r>
    </w:p>
    <w:p w14:paraId="1514EF20" w14:textId="77777777" w:rsidR="00885B48" w:rsidRDefault="00885B48" w:rsidP="00885B48">
      <w:pPr>
        <w:pStyle w:val="ListParagraph"/>
        <w:numPr>
          <w:ilvl w:val="1"/>
          <w:numId w:val="14"/>
        </w:numPr>
      </w:pPr>
      <w:r>
        <w:t>If the administrator tries to deactivate a non-existent user account:</w:t>
      </w:r>
    </w:p>
    <w:p w14:paraId="5F264942" w14:textId="77777777" w:rsidR="00885B48" w:rsidRDefault="00885B48" w:rsidP="00885B48">
      <w:pPr>
        <w:pStyle w:val="ListParagraph"/>
        <w:numPr>
          <w:ilvl w:val="2"/>
          <w:numId w:val="14"/>
        </w:numPr>
      </w:pPr>
      <w:r>
        <w:t>The system displays an error message indicating that the user account does not exist.</w:t>
      </w:r>
    </w:p>
    <w:p w14:paraId="5AD55060" w14:textId="77777777" w:rsidR="00885B48" w:rsidRDefault="00885B48" w:rsidP="00885B48">
      <w:pPr>
        <w:pStyle w:val="ListParagraph"/>
        <w:numPr>
          <w:ilvl w:val="2"/>
          <w:numId w:val="14"/>
        </w:numPr>
      </w:pPr>
      <w:r>
        <w:t>The administrator is advised to verify the user account before attempting deactivation.</w:t>
      </w:r>
    </w:p>
    <w:p w14:paraId="44796631" w14:textId="77777777" w:rsidR="00885B48" w:rsidRDefault="00885B48" w:rsidP="00885B48">
      <w:pPr>
        <w:pStyle w:val="ListParagraph"/>
        <w:numPr>
          <w:ilvl w:val="1"/>
          <w:numId w:val="14"/>
        </w:numPr>
      </w:pPr>
      <w:r>
        <w:t>If the administrator attempts to deactivate their own account:</w:t>
      </w:r>
    </w:p>
    <w:p w14:paraId="00522E30" w14:textId="77777777" w:rsidR="00885B48" w:rsidRDefault="00885B48" w:rsidP="00885B48">
      <w:pPr>
        <w:pStyle w:val="ListParagraph"/>
        <w:numPr>
          <w:ilvl w:val="2"/>
          <w:numId w:val="14"/>
        </w:numPr>
      </w:pPr>
      <w:r>
        <w:t>The system prevents the deactivation of the administrator's account to ensure continued access to the admin panel.</w:t>
      </w:r>
    </w:p>
    <w:p w14:paraId="6BC28661" w14:textId="77777777" w:rsidR="00885B48" w:rsidRDefault="00885B48" w:rsidP="00885B48">
      <w:pPr>
        <w:pStyle w:val="ListParagraph"/>
        <w:numPr>
          <w:ilvl w:val="2"/>
          <w:numId w:val="14"/>
        </w:numPr>
      </w:pPr>
      <w:r>
        <w:t>The administrator is informed that self-deactivation is not allowed.</w:t>
      </w:r>
    </w:p>
    <w:p w14:paraId="20AA381E" w14:textId="77777777" w:rsidR="00885B48" w:rsidRDefault="00885B48" w:rsidP="00885B48">
      <w:pPr>
        <w:pStyle w:val="ListParagraph"/>
        <w:numPr>
          <w:ilvl w:val="1"/>
          <w:numId w:val="14"/>
        </w:numPr>
      </w:pPr>
      <w:r>
        <w:t>If there are security concerns related to user management actions:</w:t>
      </w:r>
    </w:p>
    <w:p w14:paraId="29330B8F" w14:textId="3D37A8F2" w:rsidR="00885B48" w:rsidRPr="00C21145" w:rsidRDefault="00885B48" w:rsidP="00885B48">
      <w:pPr>
        <w:pStyle w:val="ListParagraph"/>
        <w:numPr>
          <w:ilvl w:val="2"/>
          <w:numId w:val="14"/>
        </w:numPr>
      </w:pPr>
      <w:r>
        <w:t>The system may implement additional security measures, such as multi-factor authentication or logging of admin activities, to ensure secure user management.</w:t>
      </w:r>
    </w:p>
    <w:p w14:paraId="236BA273" w14:textId="533CADCF" w:rsidR="00F57BC4" w:rsidRDefault="00F57BC4" w:rsidP="00F57BC4">
      <w:pPr>
        <w:pStyle w:val="Heading4"/>
      </w:pPr>
      <w:r>
        <w:t xml:space="preserve"> Manage </w:t>
      </w:r>
      <w:r w:rsidR="00885B48">
        <w:t>blog (Admin)</w:t>
      </w:r>
    </w:p>
    <w:p w14:paraId="71F01AFF" w14:textId="4636A6CD" w:rsidR="00885B48" w:rsidRDefault="00885B48" w:rsidP="00885B48">
      <w:pPr>
        <w:pStyle w:val="ListParagraph"/>
        <w:numPr>
          <w:ilvl w:val="0"/>
          <w:numId w:val="14"/>
        </w:numPr>
      </w:pPr>
      <w:r>
        <w:t xml:space="preserve">Use Case Name: Manage </w:t>
      </w:r>
      <w:r w:rsidR="00990A17">
        <w:t>blog</w:t>
      </w:r>
    </w:p>
    <w:p w14:paraId="234891EA" w14:textId="4F383DE6" w:rsidR="00885B48" w:rsidRDefault="00885B48" w:rsidP="00885B48">
      <w:pPr>
        <w:pStyle w:val="ListParagraph"/>
        <w:numPr>
          <w:ilvl w:val="0"/>
          <w:numId w:val="14"/>
        </w:numPr>
      </w:pPr>
      <w:r>
        <w:t xml:space="preserve">Description: </w:t>
      </w:r>
      <w:r w:rsidR="004D6F82" w:rsidRPr="004D6F82">
        <w:t>The administrator manages blog content on the e-commerce website, performing actions such as creating, editing, and deleting blog posts.</w:t>
      </w:r>
    </w:p>
    <w:p w14:paraId="3212796D" w14:textId="7DE3362D" w:rsidR="00885B48" w:rsidRDefault="00885B48" w:rsidP="00885B48">
      <w:pPr>
        <w:pStyle w:val="ListParagraph"/>
        <w:numPr>
          <w:ilvl w:val="0"/>
          <w:numId w:val="14"/>
        </w:numPr>
      </w:pPr>
      <w:r>
        <w:t>Actor:</w:t>
      </w:r>
      <w:r w:rsidR="004D6F82">
        <w:t xml:space="preserve"> Admin</w:t>
      </w:r>
    </w:p>
    <w:p w14:paraId="09C92604" w14:textId="48B24BEE" w:rsidR="00885B48" w:rsidRDefault="00885B48" w:rsidP="00885B48">
      <w:pPr>
        <w:pStyle w:val="ListParagraph"/>
        <w:numPr>
          <w:ilvl w:val="0"/>
          <w:numId w:val="14"/>
        </w:numPr>
      </w:pPr>
      <w:r>
        <w:lastRenderedPageBreak/>
        <w:t>Priorities:</w:t>
      </w:r>
      <w:r w:rsidR="004D6F82">
        <w:t xml:space="preserve"> Important</w:t>
      </w:r>
    </w:p>
    <w:p w14:paraId="04C40BA6" w14:textId="4A5B72BD" w:rsidR="00885B48" w:rsidRDefault="00885B48" w:rsidP="004D6F82">
      <w:pPr>
        <w:pStyle w:val="ListParagraph"/>
        <w:numPr>
          <w:ilvl w:val="0"/>
          <w:numId w:val="14"/>
        </w:numPr>
        <w:jc w:val="left"/>
      </w:pPr>
      <w:r>
        <w:t>Trigger:</w:t>
      </w:r>
      <w:r w:rsidR="004D6F82">
        <w:t xml:space="preserve"> </w:t>
      </w:r>
      <w:r w:rsidR="004D6F82" w:rsidRPr="004D6F82">
        <w:t>Administrator logs into the admin panel or accesses blog functionalities</w:t>
      </w:r>
    </w:p>
    <w:p w14:paraId="6FFF8883" w14:textId="7B91B500" w:rsidR="00885B48" w:rsidRDefault="00885B48" w:rsidP="00885B48">
      <w:pPr>
        <w:pStyle w:val="ListParagraph"/>
        <w:numPr>
          <w:ilvl w:val="0"/>
          <w:numId w:val="14"/>
        </w:numPr>
      </w:pPr>
      <w:r>
        <w:t>Preconditions:</w:t>
      </w:r>
    </w:p>
    <w:p w14:paraId="590897FD" w14:textId="77777777" w:rsidR="004D6F82" w:rsidRDefault="004D6F82" w:rsidP="004D6F82">
      <w:pPr>
        <w:pStyle w:val="ListParagraph"/>
        <w:numPr>
          <w:ilvl w:val="1"/>
          <w:numId w:val="14"/>
        </w:numPr>
      </w:pPr>
      <w:r>
        <w:t>The administrator has valid credentials to access the admin panel.</w:t>
      </w:r>
    </w:p>
    <w:p w14:paraId="1FD9CE2B" w14:textId="39BBB155" w:rsidR="004D6F82" w:rsidRDefault="004D6F82" w:rsidP="004D6F82">
      <w:pPr>
        <w:pStyle w:val="ListParagraph"/>
        <w:numPr>
          <w:ilvl w:val="1"/>
          <w:numId w:val="14"/>
        </w:numPr>
      </w:pPr>
      <w:r>
        <w:t>The e-commerce website has a blog feature enabled.</w:t>
      </w:r>
    </w:p>
    <w:p w14:paraId="3925060C" w14:textId="708EDD59" w:rsidR="00885B48" w:rsidRDefault="00885B48" w:rsidP="00885B48">
      <w:pPr>
        <w:pStyle w:val="ListParagraph"/>
        <w:numPr>
          <w:ilvl w:val="0"/>
          <w:numId w:val="14"/>
        </w:numPr>
      </w:pPr>
      <w:r>
        <w:t>Postconditions:</w:t>
      </w:r>
    </w:p>
    <w:p w14:paraId="7947FF80" w14:textId="77777777" w:rsidR="004D6F82" w:rsidRDefault="004D6F82" w:rsidP="004D6F82">
      <w:pPr>
        <w:pStyle w:val="ListParagraph"/>
        <w:numPr>
          <w:ilvl w:val="1"/>
          <w:numId w:val="14"/>
        </w:numPr>
      </w:pPr>
      <w:r>
        <w:t>Blog content is accurately updated in the system.</w:t>
      </w:r>
    </w:p>
    <w:p w14:paraId="33CE8682" w14:textId="5A21CF74" w:rsidR="004D6F82" w:rsidRDefault="004D6F82" w:rsidP="004D6F82">
      <w:pPr>
        <w:pStyle w:val="ListParagraph"/>
        <w:numPr>
          <w:ilvl w:val="1"/>
          <w:numId w:val="14"/>
        </w:numPr>
        <w:jc w:val="left"/>
      </w:pPr>
      <w:r>
        <w:t>Changes made by the administrator are reflected in the blog section of the website.</w:t>
      </w:r>
    </w:p>
    <w:p w14:paraId="5C65C8F5" w14:textId="5E207C04" w:rsidR="00885B48" w:rsidRDefault="00885B48" w:rsidP="00885B48">
      <w:pPr>
        <w:pStyle w:val="ListParagraph"/>
        <w:numPr>
          <w:ilvl w:val="0"/>
          <w:numId w:val="14"/>
        </w:numPr>
      </w:pPr>
      <w:r>
        <w:t>Basic Flow:</w:t>
      </w:r>
    </w:p>
    <w:p w14:paraId="5FCAAEB4" w14:textId="77777777" w:rsidR="004D6F82" w:rsidRDefault="004D6F82" w:rsidP="004D6F82">
      <w:pPr>
        <w:pStyle w:val="ListParagraph"/>
        <w:numPr>
          <w:ilvl w:val="1"/>
          <w:numId w:val="14"/>
        </w:numPr>
      </w:pPr>
      <w:r>
        <w:t>The administrator logs into the admin panel using valid credentials.</w:t>
      </w:r>
    </w:p>
    <w:p w14:paraId="7D9D2ADE" w14:textId="77777777" w:rsidR="004D6F82" w:rsidRDefault="004D6F82" w:rsidP="004D6F82">
      <w:pPr>
        <w:pStyle w:val="ListParagraph"/>
        <w:numPr>
          <w:ilvl w:val="1"/>
          <w:numId w:val="14"/>
        </w:numPr>
      </w:pPr>
      <w:r>
        <w:t>The system authenticates the administrator and grants access to blog management functionalities.</w:t>
      </w:r>
    </w:p>
    <w:p w14:paraId="1182940B" w14:textId="77777777" w:rsidR="004D6F82" w:rsidRDefault="004D6F82" w:rsidP="004D6F82">
      <w:pPr>
        <w:pStyle w:val="ListParagraph"/>
        <w:numPr>
          <w:ilvl w:val="1"/>
          <w:numId w:val="14"/>
        </w:numPr>
      </w:pPr>
      <w:r>
        <w:t>The administrator navigates to the blog management section.</w:t>
      </w:r>
    </w:p>
    <w:p w14:paraId="5976142E" w14:textId="77777777" w:rsidR="004D6F82" w:rsidRDefault="004D6F82" w:rsidP="004D6F82">
      <w:pPr>
        <w:pStyle w:val="ListParagraph"/>
        <w:numPr>
          <w:ilvl w:val="1"/>
          <w:numId w:val="14"/>
        </w:numPr>
      </w:pPr>
      <w:r>
        <w:t>The system displays a list of existing blog posts, including relevant details such as title, date, and status.</w:t>
      </w:r>
    </w:p>
    <w:p w14:paraId="21F10CAB" w14:textId="77777777" w:rsidR="004D6F82" w:rsidRDefault="004D6F82" w:rsidP="004D6F82">
      <w:pPr>
        <w:pStyle w:val="ListParagraph"/>
        <w:numPr>
          <w:ilvl w:val="1"/>
          <w:numId w:val="14"/>
        </w:numPr>
      </w:pPr>
      <w:r>
        <w:t>The administrator can perform various actions, such as:</w:t>
      </w:r>
    </w:p>
    <w:p w14:paraId="377FBB70" w14:textId="77777777" w:rsidR="004D6F82" w:rsidRDefault="004D6F82" w:rsidP="004D6F82">
      <w:pPr>
        <w:pStyle w:val="ListParagraph"/>
        <w:numPr>
          <w:ilvl w:val="2"/>
          <w:numId w:val="14"/>
        </w:numPr>
      </w:pPr>
      <w:r>
        <w:t>Creating a new blog post:</w:t>
      </w:r>
    </w:p>
    <w:p w14:paraId="3A467DD2" w14:textId="77777777" w:rsidR="004D6F82" w:rsidRDefault="004D6F82" w:rsidP="004D6F82">
      <w:pPr>
        <w:pStyle w:val="ListParagraph"/>
        <w:numPr>
          <w:ilvl w:val="3"/>
          <w:numId w:val="14"/>
        </w:numPr>
      </w:pPr>
      <w:r>
        <w:t>The system allows the administrator to create a new blog post by selecting the "Create New" option.</w:t>
      </w:r>
    </w:p>
    <w:p w14:paraId="3D55BBBA" w14:textId="77777777" w:rsidR="004D6F82" w:rsidRDefault="004D6F82" w:rsidP="004D6F82">
      <w:pPr>
        <w:pStyle w:val="ListParagraph"/>
        <w:numPr>
          <w:ilvl w:val="3"/>
          <w:numId w:val="14"/>
        </w:numPr>
      </w:pPr>
      <w:r>
        <w:t>The administrator enters the blog post details, including title, content, and any relevant metadata.</w:t>
      </w:r>
    </w:p>
    <w:p w14:paraId="1D0FB1A1" w14:textId="77777777" w:rsidR="004D6F82" w:rsidRDefault="004D6F82" w:rsidP="004D6F82">
      <w:pPr>
        <w:pStyle w:val="ListParagraph"/>
        <w:numPr>
          <w:ilvl w:val="3"/>
          <w:numId w:val="14"/>
        </w:numPr>
      </w:pPr>
      <w:r>
        <w:t>The system validates the entered information.</w:t>
      </w:r>
    </w:p>
    <w:p w14:paraId="7E1E25E8" w14:textId="77777777" w:rsidR="004D6F82" w:rsidRDefault="004D6F82" w:rsidP="004D6F82">
      <w:pPr>
        <w:pStyle w:val="ListParagraph"/>
        <w:numPr>
          <w:ilvl w:val="3"/>
          <w:numId w:val="14"/>
        </w:numPr>
      </w:pPr>
      <w:r>
        <w:t>If valid, the new blog post is created, and the administrator receives a confirmation.</w:t>
      </w:r>
    </w:p>
    <w:p w14:paraId="65A12CDD" w14:textId="77777777" w:rsidR="004D6F82" w:rsidRDefault="004D6F82" w:rsidP="004D6F82">
      <w:pPr>
        <w:pStyle w:val="ListParagraph"/>
        <w:numPr>
          <w:ilvl w:val="2"/>
          <w:numId w:val="14"/>
        </w:numPr>
      </w:pPr>
      <w:r>
        <w:t>Editing an existing blog post:</w:t>
      </w:r>
    </w:p>
    <w:p w14:paraId="73431697" w14:textId="77777777" w:rsidR="004D6F82" w:rsidRDefault="004D6F82" w:rsidP="004D6F82">
      <w:pPr>
        <w:pStyle w:val="ListParagraph"/>
        <w:numPr>
          <w:ilvl w:val="3"/>
          <w:numId w:val="14"/>
        </w:numPr>
      </w:pPr>
      <w:r>
        <w:t>The system allows the administrator to edit the content, title, or other details of an existing blog post.</w:t>
      </w:r>
    </w:p>
    <w:p w14:paraId="6FC685CE" w14:textId="77777777" w:rsidR="004D6F82" w:rsidRDefault="004D6F82" w:rsidP="004D6F82">
      <w:pPr>
        <w:pStyle w:val="ListParagraph"/>
        <w:numPr>
          <w:ilvl w:val="3"/>
          <w:numId w:val="14"/>
        </w:numPr>
      </w:pPr>
      <w:r>
        <w:t>The administrator makes the necessary changes and saves them.</w:t>
      </w:r>
    </w:p>
    <w:p w14:paraId="2E081FDB" w14:textId="77777777" w:rsidR="004D6F82" w:rsidRDefault="004D6F82" w:rsidP="004D6F82">
      <w:pPr>
        <w:pStyle w:val="ListParagraph"/>
        <w:numPr>
          <w:ilvl w:val="3"/>
          <w:numId w:val="14"/>
        </w:numPr>
      </w:pPr>
      <w:r>
        <w:t>The system updates the blog post information accordingly.</w:t>
      </w:r>
    </w:p>
    <w:p w14:paraId="08BADD51" w14:textId="77777777" w:rsidR="004D6F82" w:rsidRDefault="004D6F82" w:rsidP="004D6F82">
      <w:pPr>
        <w:pStyle w:val="ListParagraph"/>
        <w:numPr>
          <w:ilvl w:val="2"/>
          <w:numId w:val="14"/>
        </w:numPr>
      </w:pPr>
      <w:r>
        <w:t>Deleting a blog post:</w:t>
      </w:r>
    </w:p>
    <w:p w14:paraId="03C92E38" w14:textId="77777777" w:rsidR="004D6F82" w:rsidRDefault="004D6F82" w:rsidP="004D6F82">
      <w:pPr>
        <w:pStyle w:val="ListParagraph"/>
        <w:numPr>
          <w:ilvl w:val="3"/>
          <w:numId w:val="14"/>
        </w:numPr>
      </w:pPr>
      <w:r>
        <w:t>The administrator selects the option to delete a blog post.</w:t>
      </w:r>
    </w:p>
    <w:p w14:paraId="57FEB9E3" w14:textId="77777777" w:rsidR="004D6F82" w:rsidRDefault="004D6F82" w:rsidP="004D6F82">
      <w:pPr>
        <w:pStyle w:val="ListParagraph"/>
        <w:numPr>
          <w:ilvl w:val="3"/>
          <w:numId w:val="14"/>
        </w:numPr>
      </w:pPr>
      <w:r>
        <w:t>The system prompts for confirmation and displays potential consequences.</w:t>
      </w:r>
    </w:p>
    <w:p w14:paraId="622E255C" w14:textId="77777777" w:rsidR="004D6F82" w:rsidRDefault="004D6F82" w:rsidP="004D6F82">
      <w:pPr>
        <w:pStyle w:val="ListParagraph"/>
        <w:numPr>
          <w:ilvl w:val="3"/>
          <w:numId w:val="14"/>
        </w:numPr>
      </w:pPr>
      <w:r>
        <w:lastRenderedPageBreak/>
        <w:t>If confirmed, the blog post is deleted, and the system updates the blog section.</w:t>
      </w:r>
    </w:p>
    <w:p w14:paraId="1F5C29D8" w14:textId="77777777" w:rsidR="004D6F82" w:rsidRDefault="004D6F82" w:rsidP="004D6F82">
      <w:pPr>
        <w:pStyle w:val="ListParagraph"/>
        <w:numPr>
          <w:ilvl w:val="1"/>
          <w:numId w:val="14"/>
        </w:numPr>
      </w:pPr>
      <w:r>
        <w:t>The administrator may review and confirm the changes before finalizing.</w:t>
      </w:r>
    </w:p>
    <w:p w14:paraId="2DBDFAC4" w14:textId="77777777" w:rsidR="004D6F82" w:rsidRDefault="004D6F82" w:rsidP="004D6F82">
      <w:pPr>
        <w:pStyle w:val="ListParagraph"/>
        <w:numPr>
          <w:ilvl w:val="1"/>
          <w:numId w:val="14"/>
        </w:numPr>
      </w:pPr>
      <w:r>
        <w:t>The system updates the blog post information in the database.</w:t>
      </w:r>
    </w:p>
    <w:p w14:paraId="1F428E5B" w14:textId="6C4A0CFD" w:rsidR="004D6F82" w:rsidRDefault="004D6F82" w:rsidP="004D6F82">
      <w:pPr>
        <w:pStyle w:val="ListParagraph"/>
        <w:numPr>
          <w:ilvl w:val="1"/>
          <w:numId w:val="14"/>
        </w:numPr>
      </w:pPr>
      <w:r>
        <w:t>The administrator receives a confirmation message indicating the success of the blog management action</w:t>
      </w:r>
    </w:p>
    <w:p w14:paraId="4571D5A4" w14:textId="4BE9B254" w:rsidR="00885B48" w:rsidRDefault="00885B48" w:rsidP="00885B48">
      <w:pPr>
        <w:pStyle w:val="ListParagraph"/>
        <w:numPr>
          <w:ilvl w:val="0"/>
          <w:numId w:val="14"/>
        </w:numPr>
      </w:pPr>
      <w:r>
        <w:t>Exception Flow:</w:t>
      </w:r>
    </w:p>
    <w:p w14:paraId="56622266" w14:textId="77777777" w:rsidR="002F464A" w:rsidRDefault="002F464A" w:rsidP="002F464A">
      <w:pPr>
        <w:pStyle w:val="ListParagraph"/>
        <w:numPr>
          <w:ilvl w:val="1"/>
          <w:numId w:val="14"/>
        </w:numPr>
      </w:pPr>
      <w:r>
        <w:t>If the administrator enters invalid credentials during login:</w:t>
      </w:r>
    </w:p>
    <w:p w14:paraId="0DCE8B35" w14:textId="77777777" w:rsidR="002F464A" w:rsidRDefault="002F464A" w:rsidP="002F464A">
      <w:pPr>
        <w:pStyle w:val="ListParagraph"/>
        <w:numPr>
          <w:ilvl w:val="2"/>
          <w:numId w:val="14"/>
        </w:numPr>
      </w:pPr>
      <w:r>
        <w:t>The system displays an error message indicating incorrect login credentials.</w:t>
      </w:r>
    </w:p>
    <w:p w14:paraId="47BF3629" w14:textId="77777777" w:rsidR="002F464A" w:rsidRDefault="002F464A" w:rsidP="002F464A">
      <w:pPr>
        <w:pStyle w:val="ListParagraph"/>
        <w:numPr>
          <w:ilvl w:val="2"/>
          <w:numId w:val="14"/>
        </w:numPr>
      </w:pPr>
      <w:r>
        <w:t>The administrator is urged to re-enter the correct credentials.</w:t>
      </w:r>
    </w:p>
    <w:p w14:paraId="0D8DAECB" w14:textId="77777777" w:rsidR="002F464A" w:rsidRDefault="002F464A" w:rsidP="002F464A">
      <w:pPr>
        <w:pStyle w:val="ListParagraph"/>
        <w:numPr>
          <w:ilvl w:val="1"/>
          <w:numId w:val="14"/>
        </w:numPr>
      </w:pPr>
      <w:r>
        <w:t>If there is an issue with the blog creation or modification process:</w:t>
      </w:r>
    </w:p>
    <w:p w14:paraId="0F776ACE" w14:textId="77777777" w:rsidR="002F464A" w:rsidRDefault="002F464A" w:rsidP="002F464A">
      <w:pPr>
        <w:pStyle w:val="ListParagraph"/>
        <w:numPr>
          <w:ilvl w:val="2"/>
          <w:numId w:val="14"/>
        </w:numPr>
      </w:pPr>
      <w:r>
        <w:t>The system displays an error message indicating that the changes could not be saved.</w:t>
      </w:r>
    </w:p>
    <w:p w14:paraId="73491821" w14:textId="77777777" w:rsidR="002F464A" w:rsidRDefault="002F464A" w:rsidP="002F464A">
      <w:pPr>
        <w:pStyle w:val="ListParagraph"/>
        <w:numPr>
          <w:ilvl w:val="2"/>
          <w:numId w:val="14"/>
        </w:numPr>
      </w:pPr>
      <w:r>
        <w:t>The administrator is advised to check the entered information and retry or contact support for assistance.</w:t>
      </w:r>
    </w:p>
    <w:p w14:paraId="562FAC23" w14:textId="77777777" w:rsidR="002F464A" w:rsidRDefault="002F464A" w:rsidP="002F464A">
      <w:pPr>
        <w:pStyle w:val="ListParagraph"/>
        <w:numPr>
          <w:ilvl w:val="1"/>
          <w:numId w:val="14"/>
        </w:numPr>
      </w:pPr>
      <w:r>
        <w:t>If the administrator tries to delete a non-existent blog post:</w:t>
      </w:r>
    </w:p>
    <w:p w14:paraId="7DEBA82E" w14:textId="77777777" w:rsidR="002F464A" w:rsidRDefault="002F464A" w:rsidP="002F464A">
      <w:pPr>
        <w:pStyle w:val="ListParagraph"/>
        <w:numPr>
          <w:ilvl w:val="2"/>
          <w:numId w:val="14"/>
        </w:numPr>
      </w:pPr>
      <w:r>
        <w:t>The system displays an error message indicating that the blog post does not exist.</w:t>
      </w:r>
    </w:p>
    <w:p w14:paraId="549FFB60" w14:textId="77777777" w:rsidR="002F464A" w:rsidRDefault="002F464A" w:rsidP="002F464A">
      <w:pPr>
        <w:pStyle w:val="ListParagraph"/>
        <w:numPr>
          <w:ilvl w:val="2"/>
          <w:numId w:val="14"/>
        </w:numPr>
      </w:pPr>
      <w:r>
        <w:t>The administrator is advised to verify the blog post before attempting deletion.</w:t>
      </w:r>
    </w:p>
    <w:p w14:paraId="187B65B9" w14:textId="77777777" w:rsidR="002F464A" w:rsidRDefault="002F464A" w:rsidP="002F464A">
      <w:pPr>
        <w:pStyle w:val="ListParagraph"/>
        <w:numPr>
          <w:ilvl w:val="1"/>
          <w:numId w:val="14"/>
        </w:numPr>
      </w:pPr>
      <w:r>
        <w:t>If there are security concerns related to blog management actions:</w:t>
      </w:r>
    </w:p>
    <w:p w14:paraId="50FA277F" w14:textId="77777777" w:rsidR="002F464A" w:rsidRDefault="002F464A" w:rsidP="002F464A">
      <w:pPr>
        <w:pStyle w:val="ListParagraph"/>
        <w:numPr>
          <w:ilvl w:val="2"/>
          <w:numId w:val="14"/>
        </w:numPr>
      </w:pPr>
      <w:r>
        <w:t>The system may implement access controls to ensure that only authorized administrators can create, edit, or delete blog posts.</w:t>
      </w:r>
    </w:p>
    <w:p w14:paraId="5F6B27C4" w14:textId="27CA234E" w:rsidR="002F464A" w:rsidRPr="00885B48" w:rsidRDefault="002F464A" w:rsidP="002F464A">
      <w:pPr>
        <w:pStyle w:val="ListParagraph"/>
        <w:numPr>
          <w:ilvl w:val="2"/>
          <w:numId w:val="14"/>
        </w:numPr>
      </w:pPr>
      <w:r>
        <w:t>The system may log blog management activities for security and audit purposes.</w:t>
      </w:r>
    </w:p>
    <w:p w14:paraId="0678A50D" w14:textId="10B93DF5" w:rsidR="00F57BC4" w:rsidRDefault="00F57BC4" w:rsidP="00F57BC4">
      <w:pPr>
        <w:pStyle w:val="Heading4"/>
      </w:pPr>
      <w:r>
        <w:t xml:space="preserve"> Manage product</w:t>
      </w:r>
    </w:p>
    <w:p w14:paraId="7F4B8F1B" w14:textId="526A9AF7" w:rsidR="002F464A" w:rsidRDefault="002F464A" w:rsidP="002F464A">
      <w:pPr>
        <w:pStyle w:val="ListParagraph"/>
        <w:numPr>
          <w:ilvl w:val="0"/>
          <w:numId w:val="14"/>
        </w:numPr>
      </w:pPr>
      <w:r>
        <w:t>Use Case Name: Manage products</w:t>
      </w:r>
    </w:p>
    <w:p w14:paraId="10BE0A8E" w14:textId="4D6A1B0E" w:rsidR="002F464A" w:rsidRDefault="002F464A" w:rsidP="002F464A">
      <w:pPr>
        <w:pStyle w:val="ListParagraph"/>
        <w:numPr>
          <w:ilvl w:val="0"/>
          <w:numId w:val="14"/>
        </w:numPr>
        <w:jc w:val="left"/>
      </w:pPr>
      <w:r>
        <w:t xml:space="preserve">Description: </w:t>
      </w:r>
      <w:r w:rsidRPr="002F464A">
        <w:t>The administrator manages product information on the e-commerce website, performing actions such as adding new products, updating existing product details, and removing products from the catalog</w:t>
      </w:r>
    </w:p>
    <w:p w14:paraId="65A793EB" w14:textId="3350634E" w:rsidR="002F464A" w:rsidRDefault="002F464A" w:rsidP="002F464A">
      <w:pPr>
        <w:pStyle w:val="ListParagraph"/>
        <w:numPr>
          <w:ilvl w:val="0"/>
          <w:numId w:val="14"/>
        </w:numPr>
      </w:pPr>
      <w:r>
        <w:t>Actor: Admin</w:t>
      </w:r>
    </w:p>
    <w:p w14:paraId="68E29043" w14:textId="3AFDAB15" w:rsidR="002F464A" w:rsidRDefault="002F464A" w:rsidP="002F464A">
      <w:pPr>
        <w:pStyle w:val="ListParagraph"/>
        <w:numPr>
          <w:ilvl w:val="0"/>
          <w:numId w:val="14"/>
        </w:numPr>
      </w:pPr>
      <w:r>
        <w:t xml:space="preserve">Priorities: </w:t>
      </w:r>
      <w:r w:rsidRPr="002F464A">
        <w:t>Must have</w:t>
      </w:r>
    </w:p>
    <w:p w14:paraId="56C537C6" w14:textId="23D4B3B5" w:rsidR="002F464A" w:rsidRDefault="002F464A" w:rsidP="002F464A">
      <w:pPr>
        <w:pStyle w:val="ListParagraph"/>
        <w:numPr>
          <w:ilvl w:val="0"/>
          <w:numId w:val="14"/>
        </w:numPr>
        <w:jc w:val="left"/>
      </w:pPr>
      <w:r>
        <w:t xml:space="preserve">Trigger: </w:t>
      </w:r>
      <w:r w:rsidRPr="002F464A">
        <w:t>Administrator logs into the admin panel or accesses product functional managementities</w:t>
      </w:r>
    </w:p>
    <w:p w14:paraId="66F9942C" w14:textId="31FEFDD2" w:rsidR="002F464A" w:rsidRDefault="002F464A" w:rsidP="002F464A">
      <w:pPr>
        <w:pStyle w:val="ListParagraph"/>
        <w:numPr>
          <w:ilvl w:val="0"/>
          <w:numId w:val="14"/>
        </w:numPr>
      </w:pPr>
      <w:r>
        <w:t>Preconditions:</w:t>
      </w:r>
    </w:p>
    <w:p w14:paraId="7367762F" w14:textId="77777777" w:rsidR="002F464A" w:rsidRDefault="002F464A" w:rsidP="002F464A">
      <w:pPr>
        <w:pStyle w:val="ListParagraph"/>
        <w:numPr>
          <w:ilvl w:val="1"/>
          <w:numId w:val="14"/>
        </w:numPr>
      </w:pPr>
      <w:r>
        <w:lastRenderedPageBreak/>
        <w:t>The administrator has valid credentials to access the admin panel.</w:t>
      </w:r>
    </w:p>
    <w:p w14:paraId="1E5C3DAE" w14:textId="632DD15F" w:rsidR="002F464A" w:rsidRDefault="002F464A" w:rsidP="002F464A">
      <w:pPr>
        <w:pStyle w:val="ListParagraph"/>
        <w:numPr>
          <w:ilvl w:val="1"/>
          <w:numId w:val="14"/>
        </w:numPr>
      </w:pPr>
      <w:r>
        <w:t>The e-commerce website is operational.</w:t>
      </w:r>
    </w:p>
    <w:p w14:paraId="0FB655BF" w14:textId="6FC623B8" w:rsidR="002F464A" w:rsidRDefault="002F464A" w:rsidP="002F464A">
      <w:pPr>
        <w:pStyle w:val="ListParagraph"/>
        <w:numPr>
          <w:ilvl w:val="0"/>
          <w:numId w:val="14"/>
        </w:numPr>
      </w:pPr>
      <w:r>
        <w:t>Postconditions:</w:t>
      </w:r>
    </w:p>
    <w:p w14:paraId="1678AF51" w14:textId="77777777" w:rsidR="002F464A" w:rsidRDefault="002F464A" w:rsidP="002F464A">
      <w:pPr>
        <w:pStyle w:val="ListParagraph"/>
        <w:numPr>
          <w:ilvl w:val="1"/>
          <w:numId w:val="14"/>
        </w:numPr>
      </w:pPr>
      <w:r>
        <w:t>Product information is accurately updated in the system.</w:t>
      </w:r>
    </w:p>
    <w:p w14:paraId="1F552D80" w14:textId="2EEA6D80" w:rsidR="002F464A" w:rsidRDefault="002F464A" w:rsidP="002F464A">
      <w:pPr>
        <w:pStyle w:val="ListParagraph"/>
        <w:numPr>
          <w:ilvl w:val="1"/>
          <w:numId w:val="14"/>
        </w:numPr>
      </w:pPr>
      <w:r>
        <w:t>Changes made by the administrator are reflected in the product catalog of the website</w:t>
      </w:r>
    </w:p>
    <w:p w14:paraId="61043A3B" w14:textId="72778E61" w:rsidR="002F464A" w:rsidRDefault="002F464A" w:rsidP="002F464A">
      <w:pPr>
        <w:pStyle w:val="ListParagraph"/>
        <w:numPr>
          <w:ilvl w:val="0"/>
          <w:numId w:val="14"/>
        </w:numPr>
      </w:pPr>
      <w:r>
        <w:t>Basic Flow:</w:t>
      </w:r>
    </w:p>
    <w:p w14:paraId="750E7A38" w14:textId="77777777" w:rsidR="002F464A" w:rsidRDefault="002F464A" w:rsidP="002F464A">
      <w:pPr>
        <w:pStyle w:val="ListParagraph"/>
        <w:numPr>
          <w:ilvl w:val="1"/>
          <w:numId w:val="14"/>
        </w:numPr>
      </w:pPr>
      <w:r>
        <w:t>The administrator logs into the admin panel using valid credentials.</w:t>
      </w:r>
    </w:p>
    <w:p w14:paraId="4773B546" w14:textId="77777777" w:rsidR="002F464A" w:rsidRDefault="002F464A" w:rsidP="002F464A">
      <w:pPr>
        <w:pStyle w:val="ListParagraph"/>
        <w:numPr>
          <w:ilvl w:val="1"/>
          <w:numId w:val="14"/>
        </w:numPr>
      </w:pPr>
      <w:r>
        <w:t>The system authenticates the administrator and grants access to product management functionalities.</w:t>
      </w:r>
    </w:p>
    <w:p w14:paraId="3CFE0CE1" w14:textId="77777777" w:rsidR="002F464A" w:rsidRDefault="002F464A" w:rsidP="002F464A">
      <w:pPr>
        <w:pStyle w:val="ListParagraph"/>
        <w:numPr>
          <w:ilvl w:val="1"/>
          <w:numId w:val="14"/>
        </w:numPr>
      </w:pPr>
      <w:r>
        <w:t>The administrator navigates to the product management section.</w:t>
      </w:r>
    </w:p>
    <w:p w14:paraId="7940F465" w14:textId="77777777" w:rsidR="002F464A" w:rsidRDefault="002F464A" w:rsidP="002F464A">
      <w:pPr>
        <w:pStyle w:val="ListParagraph"/>
        <w:numPr>
          <w:ilvl w:val="1"/>
          <w:numId w:val="14"/>
        </w:numPr>
      </w:pPr>
      <w:r>
        <w:t>The system displays a list of existing products, including relevant details such as name, price, and availability.</w:t>
      </w:r>
    </w:p>
    <w:p w14:paraId="4BECACAB" w14:textId="77777777" w:rsidR="002F464A" w:rsidRDefault="002F464A" w:rsidP="002F464A">
      <w:pPr>
        <w:pStyle w:val="ListParagraph"/>
        <w:numPr>
          <w:ilvl w:val="1"/>
          <w:numId w:val="14"/>
        </w:numPr>
      </w:pPr>
      <w:r>
        <w:t>The administrator can perform various actions, such as:</w:t>
      </w:r>
    </w:p>
    <w:p w14:paraId="51A8FE34" w14:textId="77777777" w:rsidR="002F464A" w:rsidRDefault="002F464A" w:rsidP="002F464A">
      <w:pPr>
        <w:pStyle w:val="ListParagraph"/>
        <w:numPr>
          <w:ilvl w:val="2"/>
          <w:numId w:val="14"/>
        </w:numPr>
      </w:pPr>
      <w:r>
        <w:t>Adding a new product:</w:t>
      </w:r>
    </w:p>
    <w:p w14:paraId="5B2CE1D0" w14:textId="77777777" w:rsidR="002F464A" w:rsidRDefault="002F464A" w:rsidP="002F464A">
      <w:pPr>
        <w:pStyle w:val="ListParagraph"/>
        <w:numPr>
          <w:ilvl w:val="3"/>
          <w:numId w:val="14"/>
        </w:numPr>
      </w:pPr>
      <w:r>
        <w:t>The system allows the administrator to create a new product by selecting the "Add New Product" option.</w:t>
      </w:r>
    </w:p>
    <w:p w14:paraId="63DFC8FE" w14:textId="77777777" w:rsidR="002F464A" w:rsidRDefault="002F464A" w:rsidP="002F464A">
      <w:pPr>
        <w:pStyle w:val="ListParagraph"/>
        <w:numPr>
          <w:ilvl w:val="3"/>
          <w:numId w:val="14"/>
        </w:numPr>
      </w:pPr>
      <w:r>
        <w:t>The administrator enters the product details, including name, description, price, and inventory information.</w:t>
      </w:r>
    </w:p>
    <w:p w14:paraId="1B2EAFB6" w14:textId="77777777" w:rsidR="002F464A" w:rsidRDefault="002F464A" w:rsidP="002F464A">
      <w:pPr>
        <w:pStyle w:val="ListParagraph"/>
        <w:numPr>
          <w:ilvl w:val="3"/>
          <w:numId w:val="14"/>
        </w:numPr>
      </w:pPr>
      <w:r>
        <w:t>The system validates the entered information.</w:t>
      </w:r>
    </w:p>
    <w:p w14:paraId="6917A11F" w14:textId="77777777" w:rsidR="002F464A" w:rsidRDefault="002F464A" w:rsidP="002F464A">
      <w:pPr>
        <w:pStyle w:val="ListParagraph"/>
        <w:numPr>
          <w:ilvl w:val="3"/>
          <w:numId w:val="14"/>
        </w:numPr>
      </w:pPr>
      <w:r>
        <w:t>If valid, the new product is added to the catalog, and the administrator receives a confirmation.</w:t>
      </w:r>
    </w:p>
    <w:p w14:paraId="4A8D1174" w14:textId="77777777" w:rsidR="002F464A" w:rsidRDefault="002F464A" w:rsidP="002F464A">
      <w:pPr>
        <w:pStyle w:val="ListParagraph"/>
        <w:numPr>
          <w:ilvl w:val="2"/>
          <w:numId w:val="14"/>
        </w:numPr>
      </w:pPr>
      <w:r>
        <w:t>Updating existing product details:</w:t>
      </w:r>
    </w:p>
    <w:p w14:paraId="20E37E43" w14:textId="77777777" w:rsidR="002F464A" w:rsidRDefault="002F464A" w:rsidP="002F464A">
      <w:pPr>
        <w:pStyle w:val="ListParagraph"/>
        <w:numPr>
          <w:ilvl w:val="3"/>
          <w:numId w:val="14"/>
        </w:numPr>
      </w:pPr>
      <w:r>
        <w:t>The system allows the administrator to edit the details of an existing product, such as name, description, price, or inventory.</w:t>
      </w:r>
    </w:p>
    <w:p w14:paraId="526F9220" w14:textId="77777777" w:rsidR="002F464A" w:rsidRDefault="002F464A" w:rsidP="002F464A">
      <w:pPr>
        <w:pStyle w:val="ListParagraph"/>
        <w:numPr>
          <w:ilvl w:val="3"/>
          <w:numId w:val="14"/>
        </w:numPr>
      </w:pPr>
      <w:r>
        <w:t>The administrator makes the necessary changes and saves them.</w:t>
      </w:r>
    </w:p>
    <w:p w14:paraId="1D45C1E6" w14:textId="77777777" w:rsidR="002F464A" w:rsidRDefault="002F464A" w:rsidP="002F464A">
      <w:pPr>
        <w:pStyle w:val="ListParagraph"/>
        <w:numPr>
          <w:ilvl w:val="3"/>
          <w:numId w:val="14"/>
        </w:numPr>
      </w:pPr>
      <w:r>
        <w:t>The system updates the product information accordingly.</w:t>
      </w:r>
    </w:p>
    <w:p w14:paraId="182C5A17" w14:textId="77777777" w:rsidR="002F464A" w:rsidRDefault="002F464A" w:rsidP="002F464A">
      <w:pPr>
        <w:pStyle w:val="ListParagraph"/>
        <w:numPr>
          <w:ilvl w:val="2"/>
          <w:numId w:val="14"/>
        </w:numPr>
      </w:pPr>
      <w:r>
        <w:t>Removing a product from the catalog:</w:t>
      </w:r>
    </w:p>
    <w:p w14:paraId="7888ED68" w14:textId="77777777" w:rsidR="002F464A" w:rsidRDefault="002F464A" w:rsidP="002F464A">
      <w:pPr>
        <w:pStyle w:val="ListParagraph"/>
        <w:numPr>
          <w:ilvl w:val="3"/>
          <w:numId w:val="14"/>
        </w:numPr>
      </w:pPr>
      <w:r>
        <w:t>The administrator selects the option to remove a product.</w:t>
      </w:r>
    </w:p>
    <w:p w14:paraId="3808B2CE" w14:textId="77777777" w:rsidR="002F464A" w:rsidRDefault="002F464A" w:rsidP="002F464A">
      <w:pPr>
        <w:pStyle w:val="ListParagraph"/>
        <w:numPr>
          <w:ilvl w:val="3"/>
          <w:numId w:val="14"/>
        </w:numPr>
      </w:pPr>
      <w:r>
        <w:t>The system prompts for confirmation and displays potential consequences.</w:t>
      </w:r>
    </w:p>
    <w:p w14:paraId="40C064C6" w14:textId="77777777" w:rsidR="002F464A" w:rsidRDefault="002F464A" w:rsidP="002F464A">
      <w:pPr>
        <w:pStyle w:val="ListParagraph"/>
        <w:numPr>
          <w:ilvl w:val="3"/>
          <w:numId w:val="14"/>
        </w:numPr>
      </w:pPr>
      <w:r>
        <w:t>If confirmed, the product is removed from the catalog, and the system updates the product list.</w:t>
      </w:r>
    </w:p>
    <w:p w14:paraId="2FE6D4E6" w14:textId="77777777" w:rsidR="002F464A" w:rsidRDefault="002F464A" w:rsidP="002F464A">
      <w:pPr>
        <w:pStyle w:val="ListParagraph"/>
        <w:numPr>
          <w:ilvl w:val="1"/>
          <w:numId w:val="14"/>
        </w:numPr>
      </w:pPr>
      <w:r>
        <w:lastRenderedPageBreak/>
        <w:t>The administrator may review and confirm the changes before finalizing.</w:t>
      </w:r>
    </w:p>
    <w:p w14:paraId="458254A5" w14:textId="77777777" w:rsidR="002F464A" w:rsidRDefault="002F464A" w:rsidP="002F464A">
      <w:pPr>
        <w:pStyle w:val="ListParagraph"/>
        <w:numPr>
          <w:ilvl w:val="1"/>
          <w:numId w:val="14"/>
        </w:numPr>
      </w:pPr>
      <w:r>
        <w:t>The system updates the product information in the database.</w:t>
      </w:r>
    </w:p>
    <w:p w14:paraId="6F9E18FF" w14:textId="33F616A8" w:rsidR="002F464A" w:rsidRDefault="002F464A" w:rsidP="002F464A">
      <w:pPr>
        <w:pStyle w:val="ListParagraph"/>
        <w:numPr>
          <w:ilvl w:val="1"/>
          <w:numId w:val="14"/>
        </w:numPr>
      </w:pPr>
      <w:r>
        <w:t>The administrator receives a confirmation message indicating the success of the product management action</w:t>
      </w:r>
    </w:p>
    <w:p w14:paraId="2D8A9295" w14:textId="2CB7D26C" w:rsidR="002F464A" w:rsidRDefault="002F464A" w:rsidP="002F464A">
      <w:pPr>
        <w:pStyle w:val="ListParagraph"/>
        <w:numPr>
          <w:ilvl w:val="0"/>
          <w:numId w:val="14"/>
        </w:numPr>
      </w:pPr>
      <w:r>
        <w:t>Exception Flow:</w:t>
      </w:r>
    </w:p>
    <w:p w14:paraId="1C251D0D" w14:textId="77777777" w:rsidR="00F94169" w:rsidRDefault="00F94169" w:rsidP="00F94169">
      <w:pPr>
        <w:pStyle w:val="ListParagraph"/>
        <w:numPr>
          <w:ilvl w:val="1"/>
          <w:numId w:val="14"/>
        </w:numPr>
      </w:pPr>
      <w:r>
        <w:t>If the administrator enters invalid credentials during login:</w:t>
      </w:r>
    </w:p>
    <w:p w14:paraId="56D845AD" w14:textId="77777777" w:rsidR="00F94169" w:rsidRDefault="00F94169" w:rsidP="00F94169">
      <w:pPr>
        <w:pStyle w:val="ListParagraph"/>
        <w:numPr>
          <w:ilvl w:val="2"/>
          <w:numId w:val="14"/>
        </w:numPr>
      </w:pPr>
      <w:r>
        <w:t>The system displays an error message indicating incorrect login credentials.</w:t>
      </w:r>
    </w:p>
    <w:p w14:paraId="41F5E267" w14:textId="77777777" w:rsidR="00F94169" w:rsidRDefault="00F94169" w:rsidP="00F94169">
      <w:pPr>
        <w:pStyle w:val="ListParagraph"/>
        <w:numPr>
          <w:ilvl w:val="2"/>
          <w:numId w:val="14"/>
        </w:numPr>
      </w:pPr>
      <w:r>
        <w:t>The administrator is urged to re-enter the correct credentials.</w:t>
      </w:r>
    </w:p>
    <w:p w14:paraId="10FB5A1E" w14:textId="77777777" w:rsidR="00F94169" w:rsidRDefault="00F94169" w:rsidP="00F94169">
      <w:pPr>
        <w:pStyle w:val="ListParagraph"/>
        <w:numPr>
          <w:ilvl w:val="1"/>
          <w:numId w:val="14"/>
        </w:numPr>
      </w:pPr>
      <w:r>
        <w:t>If there is an issue with the product creation or modification process:</w:t>
      </w:r>
    </w:p>
    <w:p w14:paraId="15BCFC6E" w14:textId="77777777" w:rsidR="00F94169" w:rsidRDefault="00F94169" w:rsidP="00F94169">
      <w:pPr>
        <w:pStyle w:val="ListParagraph"/>
        <w:numPr>
          <w:ilvl w:val="2"/>
          <w:numId w:val="14"/>
        </w:numPr>
      </w:pPr>
      <w:r>
        <w:t>The system displays an error message indicating that the changes could not be saved.</w:t>
      </w:r>
    </w:p>
    <w:p w14:paraId="0E2CBF09" w14:textId="77777777" w:rsidR="00F94169" w:rsidRDefault="00F94169" w:rsidP="00F94169">
      <w:pPr>
        <w:pStyle w:val="ListParagraph"/>
        <w:numPr>
          <w:ilvl w:val="2"/>
          <w:numId w:val="14"/>
        </w:numPr>
      </w:pPr>
      <w:r>
        <w:t>The administrator is advised to check the entered information and retry or contact support for assistance.</w:t>
      </w:r>
    </w:p>
    <w:p w14:paraId="65A98326" w14:textId="77777777" w:rsidR="00F94169" w:rsidRDefault="00F94169" w:rsidP="00F94169">
      <w:pPr>
        <w:pStyle w:val="ListParagraph"/>
        <w:numPr>
          <w:ilvl w:val="1"/>
          <w:numId w:val="14"/>
        </w:numPr>
      </w:pPr>
      <w:r>
        <w:t>If the administrator tries to remove a non-existent product:</w:t>
      </w:r>
    </w:p>
    <w:p w14:paraId="33194290" w14:textId="77777777" w:rsidR="00F94169" w:rsidRDefault="00F94169" w:rsidP="00F94169">
      <w:pPr>
        <w:pStyle w:val="ListParagraph"/>
        <w:numPr>
          <w:ilvl w:val="2"/>
          <w:numId w:val="14"/>
        </w:numPr>
      </w:pPr>
      <w:r>
        <w:t>The system displays an error message indicating that the product does not exist.</w:t>
      </w:r>
    </w:p>
    <w:p w14:paraId="6B1B6E85" w14:textId="77777777" w:rsidR="00F94169" w:rsidRDefault="00F94169" w:rsidP="00F94169">
      <w:pPr>
        <w:pStyle w:val="ListParagraph"/>
        <w:numPr>
          <w:ilvl w:val="2"/>
          <w:numId w:val="14"/>
        </w:numPr>
      </w:pPr>
      <w:r>
        <w:t>The administrator is advised to verify the product before attempting removal.</w:t>
      </w:r>
    </w:p>
    <w:p w14:paraId="166BC6DA" w14:textId="77777777" w:rsidR="00F94169" w:rsidRDefault="00F94169" w:rsidP="00F94169">
      <w:pPr>
        <w:pStyle w:val="ListParagraph"/>
        <w:numPr>
          <w:ilvl w:val="1"/>
          <w:numId w:val="14"/>
        </w:numPr>
      </w:pPr>
      <w:r>
        <w:t>If there are security concerns related to product management actions:</w:t>
      </w:r>
    </w:p>
    <w:p w14:paraId="3FB84747" w14:textId="77777777" w:rsidR="00F94169" w:rsidRDefault="00F94169" w:rsidP="00F94169">
      <w:pPr>
        <w:pStyle w:val="ListParagraph"/>
        <w:numPr>
          <w:ilvl w:val="2"/>
          <w:numId w:val="14"/>
        </w:numPr>
      </w:pPr>
      <w:r>
        <w:t>The system may implement access controls to ensure that only authorized administrators can add, edit, or remove products.</w:t>
      </w:r>
    </w:p>
    <w:p w14:paraId="2310449D" w14:textId="1B933D78" w:rsidR="00F94169" w:rsidRPr="002F464A" w:rsidRDefault="00F94169" w:rsidP="00F94169">
      <w:pPr>
        <w:pStyle w:val="ListParagraph"/>
        <w:numPr>
          <w:ilvl w:val="2"/>
          <w:numId w:val="14"/>
        </w:numPr>
      </w:pPr>
      <w:r>
        <w:t>The system may log product management activities for security and audit purposes.</w:t>
      </w:r>
    </w:p>
    <w:p w14:paraId="566AA70E" w14:textId="3E6BA0A4" w:rsidR="003D3BD2" w:rsidRDefault="004422EA" w:rsidP="004422EA">
      <w:pPr>
        <w:pStyle w:val="Heading3"/>
      </w:pPr>
      <w:bookmarkStart w:id="25" w:name="_Toc153266378"/>
      <w:r w:rsidRPr="004422EA">
        <w:lastRenderedPageBreak/>
        <w:t>Using Use Case Diagrams</w:t>
      </w:r>
      <w:r>
        <w:t>:</w:t>
      </w:r>
      <w:bookmarkEnd w:id="25"/>
    </w:p>
    <w:p w14:paraId="5497B381" w14:textId="3F8432EE" w:rsidR="003D3BD2" w:rsidRDefault="004422EA" w:rsidP="004422EA">
      <w:pPr>
        <w:pStyle w:val="Heading4"/>
        <w:rPr>
          <w:i/>
        </w:rPr>
      </w:pPr>
      <w:r w:rsidRPr="004422EA">
        <w:t>General Diagram</w:t>
      </w:r>
      <w:r>
        <w:t>:</w:t>
      </w:r>
    </w:p>
    <w:p w14:paraId="5ACE3986" w14:textId="4D6451FD" w:rsidR="003D3BD2" w:rsidRDefault="003A1692" w:rsidP="00E5311D">
      <w:pPr>
        <w:keepNext/>
        <w:jc w:val="center"/>
      </w:pPr>
      <w:r w:rsidRPr="00D3696D">
        <w:rPr>
          <w:noProof/>
        </w:rPr>
        <w:drawing>
          <wp:anchor distT="0" distB="0" distL="114300" distR="114300" simplePos="0" relativeHeight="251664384" behindDoc="0" locked="0" layoutInCell="1" allowOverlap="1" wp14:anchorId="131F986B" wp14:editId="1CAA2B6F">
            <wp:simplePos x="0" y="0"/>
            <wp:positionH relativeFrom="margin">
              <wp:align>right</wp:align>
            </wp:positionH>
            <wp:positionV relativeFrom="paragraph">
              <wp:posOffset>512445</wp:posOffset>
            </wp:positionV>
            <wp:extent cx="5760720" cy="4064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4064000"/>
                    </a:xfrm>
                    <a:prstGeom prst="rect">
                      <a:avLst/>
                    </a:prstGeom>
                  </pic:spPr>
                </pic:pic>
              </a:graphicData>
            </a:graphic>
          </wp:anchor>
        </w:drawing>
      </w:r>
    </w:p>
    <w:p w14:paraId="3481A578" w14:textId="19B02609" w:rsidR="00C07FC0" w:rsidRPr="00900F39" w:rsidRDefault="003A1692" w:rsidP="003D3BD2">
      <w:pPr>
        <w:pStyle w:val="Caption"/>
        <w:jc w:val="center"/>
        <w:rPr>
          <w:b w:val="0"/>
          <w:i/>
        </w:rPr>
      </w:pPr>
      <w:r>
        <w:br/>
      </w:r>
      <w:r w:rsidR="004422EA" w:rsidRPr="00900F39">
        <w:rPr>
          <w:b w:val="0"/>
          <w:i/>
        </w:rPr>
        <w:t>P</w:t>
      </w:r>
      <w:r w:rsidR="003D3BD2"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003674FB" w:rsidRPr="00900F39">
        <w:rPr>
          <w:b w:val="0"/>
          <w:i/>
          <w:noProof/>
        </w:rPr>
        <w:t>1</w:t>
      </w:r>
      <w:r w:rsidR="00A06802" w:rsidRPr="00900F39">
        <w:rPr>
          <w:b w:val="0"/>
          <w:i/>
          <w:noProof/>
        </w:rPr>
        <w:fldChar w:fldCharType="end"/>
      </w:r>
      <w:r w:rsidR="003D3BD2" w:rsidRPr="00900F39">
        <w:rPr>
          <w:b w:val="0"/>
          <w:i/>
        </w:rPr>
        <w:t xml:space="preserve">. </w:t>
      </w:r>
      <w:r w:rsidR="004422EA" w:rsidRPr="00900F39">
        <w:rPr>
          <w:b w:val="0"/>
          <w:i/>
        </w:rPr>
        <w:t>General diagram</w:t>
      </w:r>
    </w:p>
    <w:p w14:paraId="6E6DC430" w14:textId="77777777" w:rsidR="00C07FC0" w:rsidRDefault="00C07FC0">
      <w:pPr>
        <w:rPr>
          <w:b/>
          <w:iCs/>
          <w:sz w:val="24"/>
          <w:szCs w:val="18"/>
        </w:rPr>
      </w:pPr>
      <w:r>
        <w:br w:type="page"/>
      </w:r>
    </w:p>
    <w:p w14:paraId="4E79BF73" w14:textId="77777777" w:rsidR="003D3BD2" w:rsidRDefault="003D3BD2" w:rsidP="003D3BD2">
      <w:pPr>
        <w:pStyle w:val="Caption"/>
        <w:jc w:val="center"/>
      </w:pPr>
    </w:p>
    <w:p w14:paraId="6CB5B3A0" w14:textId="50B12732" w:rsidR="003D3BD2" w:rsidRPr="003D3BD2" w:rsidRDefault="004422EA" w:rsidP="003D3BD2">
      <w:pPr>
        <w:pStyle w:val="Heading4"/>
      </w:pPr>
      <w:r>
        <w:rPr>
          <w:lang w:val="vi-VN"/>
        </w:rPr>
        <w:t>Log in:</w:t>
      </w:r>
    </w:p>
    <w:p w14:paraId="11B8E276" w14:textId="77777777" w:rsidR="00AD5264" w:rsidRPr="00AD5264" w:rsidRDefault="00AD5264" w:rsidP="00AD5264"/>
    <w:p w14:paraId="7CD47A8B" w14:textId="77777777" w:rsidR="005232FE" w:rsidRDefault="005232FE" w:rsidP="005232FE">
      <w:pPr>
        <w:pStyle w:val="Heading1"/>
        <w:numPr>
          <w:ilvl w:val="0"/>
          <w:numId w:val="0"/>
        </w:numPr>
      </w:pPr>
      <w:bookmarkStart w:id="26" w:name="_Toc152675769"/>
      <w:bookmarkStart w:id="27" w:name="_Toc153049785"/>
      <w:bookmarkStart w:id="28" w:name="_Toc153220530"/>
      <w:bookmarkStart w:id="29" w:name="_Toc153230164"/>
      <w:bookmarkStart w:id="30" w:name="_Toc153266379"/>
      <w:bookmarkEnd w:id="23"/>
      <w:r w:rsidRPr="00B70757">
        <w:rPr>
          <w:rFonts w:asciiTheme="majorHAnsi" w:hAnsiTheme="majorHAnsi" w:cstheme="majorHAnsi"/>
          <w:noProof/>
          <w:color w:val="000000"/>
          <w:sz w:val="24"/>
        </w:rPr>
        <w:drawing>
          <wp:inline distT="0" distB="0" distL="0" distR="0" wp14:anchorId="6001A98B" wp14:editId="3AD21775">
            <wp:extent cx="5760085" cy="1520190"/>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633211_790641878708904_846255014097746384_n.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1520190"/>
                    </a:xfrm>
                    <a:prstGeom prst="rect">
                      <a:avLst/>
                    </a:prstGeom>
                  </pic:spPr>
                </pic:pic>
              </a:graphicData>
            </a:graphic>
          </wp:inline>
        </w:drawing>
      </w:r>
      <w:bookmarkEnd w:id="26"/>
      <w:bookmarkEnd w:id="27"/>
      <w:bookmarkEnd w:id="28"/>
      <w:bookmarkEnd w:id="29"/>
      <w:bookmarkEnd w:id="30"/>
    </w:p>
    <w:p w14:paraId="7E6E10BE" w14:textId="2CA08AB8" w:rsidR="00823758" w:rsidRPr="00900F39" w:rsidRDefault="00C07FC0" w:rsidP="005232FE">
      <w:pPr>
        <w:pStyle w:val="Caption"/>
        <w:jc w:val="center"/>
        <w:rPr>
          <w:b w:val="0"/>
          <w:i/>
        </w:rPr>
      </w:pPr>
      <w:r>
        <w:br/>
      </w:r>
      <w:r>
        <w:br/>
      </w:r>
      <w:r w:rsidR="004422EA" w:rsidRPr="00900F39">
        <w:rPr>
          <w:b w:val="0"/>
          <w:i/>
          <w:lang w:val="vi-VN"/>
        </w:rPr>
        <w:t>P</w:t>
      </w:r>
      <w:r w:rsidR="005232FE"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003674FB" w:rsidRPr="00900F39">
        <w:rPr>
          <w:b w:val="0"/>
          <w:i/>
          <w:noProof/>
        </w:rPr>
        <w:t>2</w:t>
      </w:r>
      <w:r w:rsidR="00A06802" w:rsidRPr="00900F39">
        <w:rPr>
          <w:b w:val="0"/>
          <w:i/>
          <w:noProof/>
        </w:rPr>
        <w:fldChar w:fldCharType="end"/>
      </w:r>
      <w:r w:rsidR="005232FE" w:rsidRPr="00900F39">
        <w:rPr>
          <w:b w:val="0"/>
          <w:i/>
        </w:rPr>
        <w:t xml:space="preserve">. </w:t>
      </w:r>
      <w:r w:rsidR="004422EA" w:rsidRPr="00900F39">
        <w:rPr>
          <w:b w:val="0"/>
          <w:i/>
        </w:rPr>
        <w:t>Use case</w:t>
      </w:r>
      <w:r w:rsidR="00900F39">
        <w:rPr>
          <w:b w:val="0"/>
          <w:i/>
          <w:lang w:val="vi-VN"/>
        </w:rPr>
        <w:t xml:space="preserve"> </w:t>
      </w:r>
      <w:r w:rsidR="004422EA" w:rsidRPr="00900F39">
        <w:rPr>
          <w:b w:val="0"/>
          <w:i/>
        </w:rPr>
        <w:t>- Login</w:t>
      </w:r>
    </w:p>
    <w:p w14:paraId="5F8538BD" w14:textId="77777777" w:rsidR="007D28A3" w:rsidRDefault="007D28A3" w:rsidP="005232FE"/>
    <w:p w14:paraId="14DEA446" w14:textId="040C4AF8" w:rsidR="005232FE" w:rsidRDefault="005232FE" w:rsidP="007D28A3"/>
    <w:p w14:paraId="66A4C45D" w14:textId="5A0E0D6F" w:rsidR="00C07FC0" w:rsidRDefault="00C07FC0" w:rsidP="007D28A3"/>
    <w:p w14:paraId="68263982" w14:textId="77777777" w:rsidR="00C07FC0" w:rsidRPr="007D28A3" w:rsidRDefault="00C07FC0" w:rsidP="007D28A3"/>
    <w:p w14:paraId="3C50BD57" w14:textId="452651C4" w:rsidR="005232FE" w:rsidRDefault="004422EA" w:rsidP="005232FE">
      <w:pPr>
        <w:pStyle w:val="Heading4"/>
        <w:rPr>
          <w:b w:val="0"/>
          <w:i/>
        </w:rPr>
      </w:pPr>
      <w:r>
        <w:rPr>
          <w:lang w:val="vi-VN"/>
        </w:rPr>
        <w:t>Sig</w:t>
      </w:r>
      <w:r w:rsidR="00F91A2C">
        <w:t>n</w:t>
      </w:r>
      <w:r>
        <w:rPr>
          <w:lang w:val="vi-VN"/>
        </w:rPr>
        <w:t xml:space="preserve"> up:</w:t>
      </w:r>
    </w:p>
    <w:p w14:paraId="007C7705" w14:textId="77777777" w:rsidR="005232FE" w:rsidRDefault="005232FE" w:rsidP="005232FE">
      <w:pPr>
        <w:keepNext/>
      </w:pPr>
      <w:r w:rsidRPr="00B70757">
        <w:rPr>
          <w:rFonts w:asciiTheme="majorHAnsi" w:hAnsiTheme="majorHAnsi" w:cstheme="majorHAnsi"/>
          <w:noProof/>
          <w:color w:val="000000"/>
          <w:sz w:val="24"/>
        </w:rPr>
        <w:drawing>
          <wp:inline distT="0" distB="0" distL="0" distR="0" wp14:anchorId="28DAB4CE" wp14:editId="6956F962">
            <wp:extent cx="5003800" cy="15494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0793219_393583192898345_2096669827307996529_n.png"/>
                    <pic:cNvPicPr/>
                  </pic:nvPicPr>
                  <pic:blipFill>
                    <a:blip r:embed="rId18">
                      <a:extLst>
                        <a:ext uri="{28A0092B-C50C-407E-A947-70E740481C1C}">
                          <a14:useLocalDpi xmlns:a14="http://schemas.microsoft.com/office/drawing/2010/main" val="0"/>
                        </a:ext>
                      </a:extLst>
                    </a:blip>
                    <a:stretch>
                      <a:fillRect/>
                    </a:stretch>
                  </pic:blipFill>
                  <pic:spPr>
                    <a:xfrm>
                      <a:off x="0" y="0"/>
                      <a:ext cx="5003800" cy="1549400"/>
                    </a:xfrm>
                    <a:prstGeom prst="rect">
                      <a:avLst/>
                    </a:prstGeom>
                  </pic:spPr>
                </pic:pic>
              </a:graphicData>
            </a:graphic>
          </wp:inline>
        </w:drawing>
      </w:r>
    </w:p>
    <w:p w14:paraId="41EEA813" w14:textId="608D2B5B" w:rsidR="005232FE" w:rsidRPr="00900F39" w:rsidRDefault="00C07FC0" w:rsidP="005232FE">
      <w:pPr>
        <w:pStyle w:val="Caption"/>
        <w:jc w:val="center"/>
        <w:rPr>
          <w:b w:val="0"/>
          <w:i/>
        </w:rPr>
      </w:pPr>
      <w:r>
        <w:br/>
      </w:r>
      <w:r>
        <w:br/>
      </w:r>
      <w:r w:rsidR="004422EA" w:rsidRPr="00900F39">
        <w:rPr>
          <w:b w:val="0"/>
          <w:i/>
          <w:lang w:val="vi-VN"/>
        </w:rPr>
        <w:t>P</w:t>
      </w:r>
      <w:r w:rsidR="005232FE"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003674FB" w:rsidRPr="00900F39">
        <w:rPr>
          <w:b w:val="0"/>
          <w:i/>
          <w:noProof/>
        </w:rPr>
        <w:t>3</w:t>
      </w:r>
      <w:r w:rsidR="00A06802" w:rsidRPr="00900F39">
        <w:rPr>
          <w:b w:val="0"/>
          <w:i/>
          <w:noProof/>
        </w:rPr>
        <w:fldChar w:fldCharType="end"/>
      </w:r>
      <w:r w:rsidR="005232FE" w:rsidRPr="00900F39">
        <w:rPr>
          <w:b w:val="0"/>
          <w:i/>
        </w:rPr>
        <w:t xml:space="preserve">. </w:t>
      </w:r>
      <w:r w:rsidR="004422EA" w:rsidRPr="00900F39">
        <w:rPr>
          <w:b w:val="0"/>
          <w:i/>
        </w:rPr>
        <w:t>Use case case</w:t>
      </w:r>
      <w:r w:rsidR="00900F39">
        <w:rPr>
          <w:b w:val="0"/>
          <w:i/>
          <w:lang w:val="vi-VN"/>
        </w:rPr>
        <w:t xml:space="preserve"> </w:t>
      </w:r>
      <w:r w:rsidR="004422EA" w:rsidRPr="00900F39">
        <w:rPr>
          <w:b w:val="0"/>
          <w:i/>
        </w:rPr>
        <w:t>-</w:t>
      </w:r>
      <w:r w:rsidR="00900F39">
        <w:rPr>
          <w:b w:val="0"/>
          <w:i/>
          <w:lang w:val="vi-VN"/>
        </w:rPr>
        <w:t xml:space="preserve"> </w:t>
      </w:r>
      <w:r w:rsidR="004422EA" w:rsidRPr="00900F39">
        <w:rPr>
          <w:b w:val="0"/>
          <w:i/>
        </w:rPr>
        <w:t>Register</w:t>
      </w:r>
    </w:p>
    <w:p w14:paraId="7BB2AFA6" w14:textId="77777777" w:rsidR="005232FE" w:rsidRDefault="005232FE" w:rsidP="005232FE"/>
    <w:p w14:paraId="11097B4D" w14:textId="7E48CF64" w:rsidR="005232FE" w:rsidRDefault="00C07FC0" w:rsidP="004422EA">
      <w:pPr>
        <w:pStyle w:val="Heading4"/>
        <w:rPr>
          <w:i/>
        </w:rPr>
      </w:pPr>
      <w:r w:rsidRPr="00B70757">
        <w:rPr>
          <w:rFonts w:asciiTheme="majorHAnsi" w:hAnsiTheme="majorHAnsi" w:cstheme="majorHAnsi"/>
          <w:noProof/>
          <w:szCs w:val="28"/>
        </w:rPr>
        <w:lastRenderedPageBreak/>
        <w:drawing>
          <wp:anchor distT="0" distB="0" distL="114300" distR="114300" simplePos="0" relativeHeight="251665408" behindDoc="0" locked="0" layoutInCell="1" allowOverlap="1" wp14:anchorId="48AA076F" wp14:editId="283460F9">
            <wp:simplePos x="0" y="0"/>
            <wp:positionH relativeFrom="margin">
              <wp:align>right</wp:align>
            </wp:positionH>
            <wp:positionV relativeFrom="paragraph">
              <wp:posOffset>294005</wp:posOffset>
            </wp:positionV>
            <wp:extent cx="5691505" cy="2311686"/>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712399_8230757903662338_43458925780301863_n.png"/>
                    <pic:cNvPicPr/>
                  </pic:nvPicPr>
                  <pic:blipFill>
                    <a:blip r:embed="rId19">
                      <a:extLst>
                        <a:ext uri="{28A0092B-C50C-407E-A947-70E740481C1C}">
                          <a14:useLocalDpi xmlns:a14="http://schemas.microsoft.com/office/drawing/2010/main" val="0"/>
                        </a:ext>
                      </a:extLst>
                    </a:blip>
                    <a:stretch>
                      <a:fillRect/>
                    </a:stretch>
                  </pic:blipFill>
                  <pic:spPr>
                    <a:xfrm>
                      <a:off x="0" y="0"/>
                      <a:ext cx="5691505" cy="2311686"/>
                    </a:xfrm>
                    <a:prstGeom prst="rect">
                      <a:avLst/>
                    </a:prstGeom>
                  </pic:spPr>
                </pic:pic>
              </a:graphicData>
            </a:graphic>
          </wp:anchor>
        </w:drawing>
      </w:r>
      <w:r w:rsidR="004422EA" w:rsidRPr="004422EA">
        <w:t xml:space="preserve"> Adding to </w:t>
      </w:r>
      <w:r w:rsidR="004422EA">
        <w:rPr>
          <w:lang w:val="vi-VN"/>
        </w:rPr>
        <w:t>cart:</w:t>
      </w:r>
    </w:p>
    <w:p w14:paraId="33CC0686" w14:textId="1C317A5F" w:rsidR="005232FE" w:rsidRDefault="005232FE" w:rsidP="005232FE">
      <w:pPr>
        <w:keepNext/>
      </w:pPr>
    </w:p>
    <w:p w14:paraId="1F070C1F" w14:textId="196273EE" w:rsidR="005232FE" w:rsidRPr="00900F39" w:rsidRDefault="004422EA" w:rsidP="004422EA">
      <w:pPr>
        <w:pStyle w:val="Caption"/>
        <w:jc w:val="center"/>
        <w:rPr>
          <w:b w:val="0"/>
          <w:i/>
        </w:rPr>
      </w:pPr>
      <w:r w:rsidRPr="00900F39">
        <w:rPr>
          <w:b w:val="0"/>
          <w:i/>
          <w:lang w:val="vi-VN"/>
        </w:rPr>
        <w:t>P</w:t>
      </w:r>
      <w:r w:rsidR="005232FE"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003674FB" w:rsidRPr="00900F39">
        <w:rPr>
          <w:b w:val="0"/>
          <w:i/>
          <w:noProof/>
        </w:rPr>
        <w:t>4</w:t>
      </w:r>
      <w:r w:rsidR="00A06802" w:rsidRPr="00900F39">
        <w:rPr>
          <w:b w:val="0"/>
          <w:i/>
          <w:noProof/>
        </w:rPr>
        <w:fldChar w:fldCharType="end"/>
      </w:r>
      <w:r w:rsidR="005232FE" w:rsidRPr="00900F39">
        <w:rPr>
          <w:b w:val="0"/>
          <w:i/>
        </w:rPr>
        <w:t xml:space="preserve">. </w:t>
      </w:r>
      <w:r w:rsidRPr="00900F39">
        <w:rPr>
          <w:b w:val="0"/>
          <w:i/>
        </w:rPr>
        <w:t>Use case</w:t>
      </w:r>
      <w:r w:rsidR="00900F39">
        <w:rPr>
          <w:b w:val="0"/>
          <w:i/>
          <w:lang w:val="vi-VN"/>
        </w:rPr>
        <w:t xml:space="preserve"> </w:t>
      </w:r>
      <w:r w:rsidRPr="00900F39">
        <w:rPr>
          <w:b w:val="0"/>
          <w:i/>
        </w:rPr>
        <w:t>- Add to cart</w:t>
      </w:r>
    </w:p>
    <w:p w14:paraId="6C68B868" w14:textId="77777777" w:rsidR="005232FE" w:rsidRDefault="005232FE" w:rsidP="005232FE"/>
    <w:p w14:paraId="08776200" w14:textId="24CC7531" w:rsidR="005232FE" w:rsidRDefault="004422EA" w:rsidP="004422EA">
      <w:pPr>
        <w:pStyle w:val="Heading4"/>
        <w:rPr>
          <w:i/>
        </w:rPr>
      </w:pPr>
      <w:r w:rsidRPr="004422EA">
        <w:t xml:space="preserve">Online </w:t>
      </w:r>
      <w:r>
        <w:rPr>
          <w:lang w:val="vi-VN"/>
        </w:rPr>
        <w:t>ordering:</w:t>
      </w:r>
    </w:p>
    <w:p w14:paraId="66F742FC" w14:textId="77777777" w:rsidR="005232FE" w:rsidRDefault="005232FE" w:rsidP="005232FE">
      <w:pPr>
        <w:keepNext/>
      </w:pPr>
      <w:r w:rsidRPr="00B70757">
        <w:rPr>
          <w:rFonts w:asciiTheme="majorHAnsi" w:hAnsiTheme="majorHAnsi" w:cstheme="majorHAnsi"/>
          <w:noProof/>
          <w:szCs w:val="28"/>
        </w:rPr>
        <w:drawing>
          <wp:inline distT="0" distB="0" distL="0" distR="0" wp14:anchorId="2077637A" wp14:editId="1F301424">
            <wp:extent cx="5207000" cy="154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2151298_3302856633266299_5911593471173453656_n.png"/>
                    <pic:cNvPicPr/>
                  </pic:nvPicPr>
                  <pic:blipFill>
                    <a:blip r:embed="rId20">
                      <a:extLst>
                        <a:ext uri="{28A0092B-C50C-407E-A947-70E740481C1C}">
                          <a14:useLocalDpi xmlns:a14="http://schemas.microsoft.com/office/drawing/2010/main" val="0"/>
                        </a:ext>
                      </a:extLst>
                    </a:blip>
                    <a:stretch>
                      <a:fillRect/>
                    </a:stretch>
                  </pic:blipFill>
                  <pic:spPr>
                    <a:xfrm>
                      <a:off x="0" y="0"/>
                      <a:ext cx="5207000" cy="1549400"/>
                    </a:xfrm>
                    <a:prstGeom prst="rect">
                      <a:avLst/>
                    </a:prstGeom>
                  </pic:spPr>
                </pic:pic>
              </a:graphicData>
            </a:graphic>
          </wp:inline>
        </w:drawing>
      </w:r>
    </w:p>
    <w:p w14:paraId="36D1A519" w14:textId="6DB00AFB" w:rsidR="005232FE" w:rsidRPr="00900F39" w:rsidRDefault="004422EA" w:rsidP="005232FE">
      <w:pPr>
        <w:pStyle w:val="Caption"/>
        <w:jc w:val="center"/>
        <w:rPr>
          <w:b w:val="0"/>
          <w:i/>
        </w:rPr>
      </w:pPr>
      <w:r w:rsidRPr="00900F39">
        <w:rPr>
          <w:b w:val="0"/>
          <w:i/>
          <w:lang w:val="vi-VN"/>
        </w:rPr>
        <w:t>P</w:t>
      </w:r>
      <w:r w:rsidR="005232FE"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003674FB" w:rsidRPr="00900F39">
        <w:rPr>
          <w:b w:val="0"/>
          <w:i/>
          <w:noProof/>
        </w:rPr>
        <w:t>5</w:t>
      </w:r>
      <w:r w:rsidR="00A06802" w:rsidRPr="00900F39">
        <w:rPr>
          <w:b w:val="0"/>
          <w:i/>
          <w:noProof/>
        </w:rPr>
        <w:fldChar w:fldCharType="end"/>
      </w:r>
      <w:r w:rsidR="005232FE" w:rsidRPr="00900F39">
        <w:rPr>
          <w:b w:val="0"/>
          <w:i/>
        </w:rPr>
        <w:t xml:space="preserve">. </w:t>
      </w:r>
      <w:r w:rsidRPr="00900F39">
        <w:rPr>
          <w:b w:val="0"/>
          <w:i/>
        </w:rPr>
        <w:t>Use case- Order</w:t>
      </w:r>
    </w:p>
    <w:p w14:paraId="23B78AF9" w14:textId="77777777" w:rsidR="005232FE" w:rsidRDefault="005232FE" w:rsidP="005232FE"/>
    <w:p w14:paraId="535B3298" w14:textId="130C6B36" w:rsidR="005232FE" w:rsidRDefault="004422EA" w:rsidP="004422EA">
      <w:pPr>
        <w:pStyle w:val="Heading2"/>
      </w:pPr>
      <w:bookmarkStart w:id="31" w:name="_Toc153266380"/>
      <w:r w:rsidRPr="004422EA">
        <w:t>Class diagram:</w:t>
      </w:r>
      <w:bookmarkEnd w:id="31"/>
    </w:p>
    <w:p w14:paraId="6CB0DDA3" w14:textId="5C6A0924" w:rsidR="005232FE" w:rsidRDefault="004422EA" w:rsidP="004422EA">
      <w:pPr>
        <w:pStyle w:val="Heading3"/>
      </w:pPr>
      <w:bookmarkStart w:id="32" w:name="_Toc153266381"/>
      <w:r w:rsidRPr="004422EA">
        <w:t>List of classes</w:t>
      </w:r>
      <w:r>
        <w:rPr>
          <w:lang w:val="vi-VN"/>
        </w:rPr>
        <w:t>:</w:t>
      </w:r>
      <w:bookmarkEnd w:id="32"/>
    </w:p>
    <w:p w14:paraId="5833B00C" w14:textId="552DDF6E" w:rsidR="005232FE" w:rsidRPr="00D81302" w:rsidRDefault="009D7810" w:rsidP="0021484E">
      <w:pPr>
        <w:pStyle w:val="ListParagraph"/>
        <w:numPr>
          <w:ilvl w:val="0"/>
          <w:numId w:val="14"/>
        </w:numPr>
        <w:spacing w:before="0" w:after="0" w:line="240" w:lineRule="auto"/>
        <w:jc w:val="left"/>
        <w:rPr>
          <w:rFonts w:cs="Times New Roman"/>
        </w:rPr>
      </w:pPr>
      <w:r>
        <w:rPr>
          <w:rFonts w:cs="Times New Roman"/>
        </w:rPr>
        <w:t>Product</w:t>
      </w:r>
      <w:r w:rsidR="005232FE" w:rsidRPr="00D81302">
        <w:rPr>
          <w:rFonts w:cs="Times New Roman"/>
        </w:rPr>
        <w:t>.</w:t>
      </w:r>
    </w:p>
    <w:p w14:paraId="51F5A3AF" w14:textId="0E775F1C" w:rsidR="005232FE" w:rsidRPr="00D81302" w:rsidRDefault="009D7810" w:rsidP="0021484E">
      <w:pPr>
        <w:pStyle w:val="ListParagraph"/>
        <w:numPr>
          <w:ilvl w:val="0"/>
          <w:numId w:val="14"/>
        </w:numPr>
        <w:spacing w:before="0" w:after="0" w:line="240" w:lineRule="auto"/>
        <w:jc w:val="left"/>
        <w:rPr>
          <w:rFonts w:cs="Times New Roman"/>
        </w:rPr>
      </w:pPr>
      <w:r>
        <w:rPr>
          <w:rFonts w:cs="Times New Roman"/>
        </w:rPr>
        <w:t>Product category</w:t>
      </w:r>
      <w:r w:rsidR="005232FE" w:rsidRPr="00D81302">
        <w:rPr>
          <w:rFonts w:cs="Times New Roman"/>
        </w:rPr>
        <w:t>.</w:t>
      </w:r>
    </w:p>
    <w:p w14:paraId="57955CEB" w14:textId="1F490A23" w:rsidR="005232FE" w:rsidRPr="00D81302" w:rsidRDefault="009D7810" w:rsidP="0021484E">
      <w:pPr>
        <w:pStyle w:val="ListParagraph"/>
        <w:numPr>
          <w:ilvl w:val="0"/>
          <w:numId w:val="14"/>
        </w:numPr>
        <w:spacing w:before="0" w:after="0" w:line="240" w:lineRule="auto"/>
        <w:jc w:val="left"/>
        <w:rPr>
          <w:rFonts w:cs="Times New Roman"/>
        </w:rPr>
      </w:pPr>
      <w:r>
        <w:rPr>
          <w:rFonts w:cs="Times New Roman"/>
        </w:rPr>
        <w:t>Brand</w:t>
      </w:r>
      <w:r w:rsidR="005232FE" w:rsidRPr="00D81302">
        <w:rPr>
          <w:rFonts w:cs="Times New Roman"/>
        </w:rPr>
        <w:t>.</w:t>
      </w:r>
    </w:p>
    <w:p w14:paraId="181A963D" w14:textId="1F80B783" w:rsidR="005232FE" w:rsidRPr="00D81302" w:rsidRDefault="009D7810" w:rsidP="0021484E">
      <w:pPr>
        <w:pStyle w:val="ListParagraph"/>
        <w:numPr>
          <w:ilvl w:val="0"/>
          <w:numId w:val="14"/>
        </w:numPr>
        <w:spacing w:before="0" w:after="0" w:line="240" w:lineRule="auto"/>
        <w:jc w:val="left"/>
        <w:rPr>
          <w:rFonts w:cs="Times New Roman"/>
        </w:rPr>
      </w:pPr>
      <w:r>
        <w:rPr>
          <w:rFonts w:cs="Times New Roman"/>
        </w:rPr>
        <w:t>Order</w:t>
      </w:r>
      <w:r w:rsidR="005232FE" w:rsidRPr="00D81302">
        <w:rPr>
          <w:rFonts w:cs="Times New Roman"/>
        </w:rPr>
        <w:t>.</w:t>
      </w:r>
    </w:p>
    <w:p w14:paraId="4F026718" w14:textId="2D3AB9A9" w:rsidR="005232FE" w:rsidRPr="00D81302" w:rsidRDefault="009D7810" w:rsidP="0021484E">
      <w:pPr>
        <w:pStyle w:val="ListParagraph"/>
        <w:numPr>
          <w:ilvl w:val="0"/>
          <w:numId w:val="14"/>
        </w:numPr>
        <w:spacing w:before="0" w:after="0" w:line="240" w:lineRule="auto"/>
        <w:jc w:val="left"/>
        <w:rPr>
          <w:rFonts w:cs="Times New Roman"/>
        </w:rPr>
      </w:pPr>
      <w:r>
        <w:rPr>
          <w:rFonts w:cs="Times New Roman"/>
        </w:rPr>
        <w:t>Coupon</w:t>
      </w:r>
      <w:r w:rsidR="005232FE" w:rsidRPr="00D81302">
        <w:rPr>
          <w:rFonts w:cs="Times New Roman"/>
        </w:rPr>
        <w:t>.</w:t>
      </w:r>
    </w:p>
    <w:p w14:paraId="2A39E1C1" w14:textId="7096B839" w:rsidR="005232FE" w:rsidRPr="00D81302" w:rsidRDefault="009D7810" w:rsidP="0021484E">
      <w:pPr>
        <w:pStyle w:val="ListParagraph"/>
        <w:numPr>
          <w:ilvl w:val="0"/>
          <w:numId w:val="14"/>
        </w:numPr>
        <w:spacing w:before="0" w:after="0" w:line="240" w:lineRule="auto"/>
        <w:jc w:val="left"/>
        <w:rPr>
          <w:rFonts w:cs="Times New Roman"/>
        </w:rPr>
      </w:pPr>
      <w:r>
        <w:rPr>
          <w:rFonts w:cs="Times New Roman"/>
        </w:rPr>
        <w:t>User</w:t>
      </w:r>
    </w:p>
    <w:p w14:paraId="09968162" w14:textId="1A161E72" w:rsidR="005232FE" w:rsidRPr="00D81302" w:rsidRDefault="009D7810" w:rsidP="0021484E">
      <w:pPr>
        <w:pStyle w:val="ListParagraph"/>
        <w:numPr>
          <w:ilvl w:val="0"/>
          <w:numId w:val="14"/>
        </w:numPr>
        <w:spacing w:before="0" w:after="0" w:line="240" w:lineRule="auto"/>
        <w:jc w:val="left"/>
        <w:rPr>
          <w:rFonts w:cs="Times New Roman"/>
        </w:rPr>
      </w:pPr>
      <w:r>
        <w:rPr>
          <w:rFonts w:cs="Times New Roman"/>
        </w:rPr>
        <w:t>Blog</w:t>
      </w:r>
      <w:r w:rsidR="005232FE" w:rsidRPr="00D81302">
        <w:rPr>
          <w:rFonts w:cs="Times New Roman"/>
        </w:rPr>
        <w:t>.</w:t>
      </w:r>
    </w:p>
    <w:p w14:paraId="74276865" w14:textId="48046508" w:rsidR="005232FE" w:rsidRPr="009D7810" w:rsidRDefault="009D7810" w:rsidP="009D7810">
      <w:pPr>
        <w:pStyle w:val="ListParagraph"/>
        <w:numPr>
          <w:ilvl w:val="0"/>
          <w:numId w:val="14"/>
        </w:numPr>
        <w:spacing w:before="0" w:after="0" w:line="240" w:lineRule="auto"/>
        <w:jc w:val="left"/>
        <w:rPr>
          <w:rFonts w:cs="Times New Roman"/>
        </w:rPr>
      </w:pPr>
      <w:r>
        <w:rPr>
          <w:rFonts w:cs="Times New Roman"/>
        </w:rPr>
        <w:t>Blog category</w:t>
      </w:r>
    </w:p>
    <w:p w14:paraId="26DCEFC4" w14:textId="01B49CDD" w:rsidR="00D81302" w:rsidRDefault="00D81302" w:rsidP="00D81302">
      <w:pPr>
        <w:pStyle w:val="Heading1"/>
        <w:numPr>
          <w:ilvl w:val="0"/>
          <w:numId w:val="0"/>
        </w:numPr>
      </w:pPr>
    </w:p>
    <w:p w14:paraId="04E6FC76" w14:textId="3D06D119" w:rsidR="005232FE" w:rsidRPr="00900F39" w:rsidRDefault="00C07FC0" w:rsidP="00D81302">
      <w:pPr>
        <w:pStyle w:val="Caption"/>
        <w:jc w:val="center"/>
        <w:rPr>
          <w:b w:val="0"/>
          <w:i/>
        </w:rPr>
      </w:pPr>
      <w:r w:rsidRPr="009D7810">
        <w:rPr>
          <w:noProof/>
        </w:rPr>
        <w:drawing>
          <wp:anchor distT="0" distB="0" distL="114300" distR="114300" simplePos="0" relativeHeight="251666432" behindDoc="0" locked="0" layoutInCell="1" allowOverlap="1" wp14:anchorId="59E47235" wp14:editId="6965DE70">
            <wp:simplePos x="0" y="0"/>
            <wp:positionH relativeFrom="margin">
              <wp:align>right</wp:align>
            </wp:positionH>
            <wp:positionV relativeFrom="paragraph">
              <wp:posOffset>386715</wp:posOffset>
            </wp:positionV>
            <wp:extent cx="5760720" cy="47059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4705985"/>
                    </a:xfrm>
                    <a:prstGeom prst="rect">
                      <a:avLst/>
                    </a:prstGeom>
                  </pic:spPr>
                </pic:pic>
              </a:graphicData>
            </a:graphic>
          </wp:anchor>
        </w:drawing>
      </w:r>
      <w:r>
        <w:br/>
      </w:r>
      <w:r>
        <w:br/>
      </w:r>
      <w:r w:rsidR="004422EA" w:rsidRPr="00900F39">
        <w:rPr>
          <w:b w:val="0"/>
          <w:i/>
          <w:lang w:val="vi-VN"/>
        </w:rPr>
        <w:t>P</w:t>
      </w:r>
      <w:r w:rsidR="00D81302"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003674FB" w:rsidRPr="00900F39">
        <w:rPr>
          <w:b w:val="0"/>
          <w:i/>
          <w:noProof/>
        </w:rPr>
        <w:t>6</w:t>
      </w:r>
      <w:r w:rsidR="00A06802" w:rsidRPr="00900F39">
        <w:rPr>
          <w:b w:val="0"/>
          <w:i/>
          <w:noProof/>
        </w:rPr>
        <w:fldChar w:fldCharType="end"/>
      </w:r>
      <w:r w:rsidR="00D81302" w:rsidRPr="00900F39">
        <w:rPr>
          <w:b w:val="0"/>
          <w:i/>
        </w:rPr>
        <w:t xml:space="preserve">. </w:t>
      </w:r>
      <w:r w:rsidR="004422EA" w:rsidRPr="00900F39">
        <w:rPr>
          <w:b w:val="0"/>
          <w:i/>
        </w:rPr>
        <w:t>Class diagram</w:t>
      </w:r>
    </w:p>
    <w:p w14:paraId="2C6FEE92" w14:textId="387770D6" w:rsidR="00D81302" w:rsidRDefault="004422EA" w:rsidP="004422EA">
      <w:pPr>
        <w:pStyle w:val="Heading2"/>
      </w:pPr>
      <w:bookmarkStart w:id="33" w:name="_Toc153266382"/>
      <w:r w:rsidRPr="004422EA">
        <w:lastRenderedPageBreak/>
        <w:t>Activity diagram</w:t>
      </w:r>
      <w:r>
        <w:rPr>
          <w:lang w:val="vi-VN"/>
        </w:rPr>
        <w:t>:</w:t>
      </w:r>
      <w:bookmarkEnd w:id="33"/>
    </w:p>
    <w:p w14:paraId="5D201740" w14:textId="6B553EB8" w:rsidR="00D81302" w:rsidRDefault="003674FB" w:rsidP="002E20ED">
      <w:pPr>
        <w:pStyle w:val="Heading3"/>
        <w:jc w:val="left"/>
      </w:pPr>
      <w:bookmarkStart w:id="34" w:name="_Toc153266383"/>
      <w:r>
        <w:rPr>
          <w:lang w:val="vi-VN"/>
        </w:rPr>
        <w:t>General diagram:</w:t>
      </w:r>
      <w:bookmarkEnd w:id="34"/>
      <w:r w:rsidR="002E20ED">
        <w:br/>
      </w:r>
    </w:p>
    <w:p w14:paraId="3328E5A4" w14:textId="2A25DB85" w:rsidR="00D81302" w:rsidRDefault="002E20ED" w:rsidP="00D81302">
      <w:pPr>
        <w:keepNext/>
      </w:pPr>
      <w:r w:rsidRPr="002E20ED">
        <w:rPr>
          <w:noProof/>
        </w:rPr>
        <w:drawing>
          <wp:inline distT="0" distB="0" distL="0" distR="0" wp14:anchorId="2C3AF83F" wp14:editId="058C6583">
            <wp:extent cx="4979041" cy="4122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3373" cy="4150845"/>
                    </a:xfrm>
                    <a:prstGeom prst="rect">
                      <a:avLst/>
                    </a:prstGeom>
                  </pic:spPr>
                </pic:pic>
              </a:graphicData>
            </a:graphic>
          </wp:inline>
        </w:drawing>
      </w:r>
    </w:p>
    <w:p w14:paraId="42FE93ED" w14:textId="3C929B38" w:rsidR="00D81302" w:rsidRPr="00900F39" w:rsidRDefault="002E20ED" w:rsidP="00D81302">
      <w:pPr>
        <w:pStyle w:val="Caption"/>
        <w:jc w:val="center"/>
        <w:rPr>
          <w:b w:val="0"/>
          <w:i/>
        </w:rPr>
      </w:pPr>
      <w:r>
        <w:br/>
      </w:r>
      <w:r>
        <w:br/>
      </w:r>
      <w:r>
        <w:br/>
      </w:r>
      <w:r>
        <w:br/>
      </w:r>
      <w:r w:rsidR="003674FB" w:rsidRPr="00900F39">
        <w:rPr>
          <w:b w:val="0"/>
          <w:i/>
          <w:lang w:val="vi-VN"/>
        </w:rPr>
        <w:t>P</w:t>
      </w:r>
      <w:r w:rsidR="00D81302"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003674FB" w:rsidRPr="00900F39">
        <w:rPr>
          <w:b w:val="0"/>
          <w:i/>
          <w:noProof/>
        </w:rPr>
        <w:t>7</w:t>
      </w:r>
      <w:r w:rsidR="00A06802" w:rsidRPr="00900F39">
        <w:rPr>
          <w:b w:val="0"/>
          <w:i/>
          <w:noProof/>
        </w:rPr>
        <w:fldChar w:fldCharType="end"/>
      </w:r>
      <w:r w:rsidR="00D81302" w:rsidRPr="00900F39">
        <w:rPr>
          <w:b w:val="0"/>
          <w:i/>
        </w:rPr>
        <w:t xml:space="preserve">. </w:t>
      </w:r>
      <w:r w:rsidR="003674FB" w:rsidRPr="00900F39">
        <w:rPr>
          <w:b w:val="0"/>
          <w:i/>
        </w:rPr>
        <w:t>Blog management activity diagram</w:t>
      </w:r>
    </w:p>
    <w:p w14:paraId="3B7DD2A6" w14:textId="7A9B56DD" w:rsidR="00D81302" w:rsidRDefault="003674FB" w:rsidP="003674FB">
      <w:pPr>
        <w:pStyle w:val="Heading3"/>
      </w:pPr>
      <w:bookmarkStart w:id="35" w:name="_Toc153266384"/>
      <w:r w:rsidRPr="003674FB">
        <w:lastRenderedPageBreak/>
        <w:t>Log in to the website</w:t>
      </w:r>
      <w:r>
        <w:rPr>
          <w:lang w:val="vi-VN"/>
        </w:rPr>
        <w:t>:</w:t>
      </w:r>
      <w:bookmarkEnd w:id="35"/>
    </w:p>
    <w:p w14:paraId="65070531" w14:textId="77777777" w:rsidR="00D81302" w:rsidRDefault="00D81302" w:rsidP="00D81302">
      <w:pPr>
        <w:keepNext/>
      </w:pPr>
      <w:r w:rsidRPr="00B70757">
        <w:rPr>
          <w:rFonts w:asciiTheme="majorHAnsi" w:hAnsiTheme="majorHAnsi" w:cstheme="majorHAnsi"/>
          <w:b/>
          <w:noProof/>
          <w:color w:val="000000"/>
        </w:rPr>
        <w:drawing>
          <wp:inline distT="0" distB="0" distL="0" distR="0" wp14:anchorId="1F77D93C" wp14:editId="53D582E6">
            <wp:extent cx="5204460" cy="49149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_login.png"/>
                    <pic:cNvPicPr/>
                  </pic:nvPicPr>
                  <pic:blipFill>
                    <a:blip r:embed="rId23">
                      <a:extLst>
                        <a:ext uri="{28A0092B-C50C-407E-A947-70E740481C1C}">
                          <a14:useLocalDpi xmlns:a14="http://schemas.microsoft.com/office/drawing/2010/main" val="0"/>
                        </a:ext>
                      </a:extLst>
                    </a:blip>
                    <a:stretch>
                      <a:fillRect/>
                    </a:stretch>
                  </pic:blipFill>
                  <pic:spPr>
                    <a:xfrm>
                      <a:off x="0" y="0"/>
                      <a:ext cx="5204460" cy="4914900"/>
                    </a:xfrm>
                    <a:prstGeom prst="rect">
                      <a:avLst/>
                    </a:prstGeom>
                  </pic:spPr>
                </pic:pic>
              </a:graphicData>
            </a:graphic>
          </wp:inline>
        </w:drawing>
      </w:r>
    </w:p>
    <w:p w14:paraId="595F0F4D" w14:textId="4C78DEE4" w:rsidR="00D81302" w:rsidRPr="00900F39" w:rsidRDefault="003674FB" w:rsidP="00D81302">
      <w:pPr>
        <w:pStyle w:val="Caption"/>
        <w:jc w:val="center"/>
        <w:rPr>
          <w:b w:val="0"/>
          <w:i/>
        </w:rPr>
      </w:pPr>
      <w:r w:rsidRPr="00900F39">
        <w:rPr>
          <w:b w:val="0"/>
          <w:i/>
          <w:lang w:val="vi-VN"/>
        </w:rPr>
        <w:t>P</w:t>
      </w:r>
      <w:r w:rsidR="00D81302"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8</w:t>
      </w:r>
      <w:r w:rsidR="00A06802" w:rsidRPr="00900F39">
        <w:rPr>
          <w:b w:val="0"/>
          <w:i/>
          <w:noProof/>
        </w:rPr>
        <w:fldChar w:fldCharType="end"/>
      </w:r>
      <w:r w:rsidR="00D81302" w:rsidRPr="00900F39">
        <w:rPr>
          <w:b w:val="0"/>
          <w:i/>
        </w:rPr>
        <w:t xml:space="preserve">. </w:t>
      </w:r>
      <w:r w:rsidRPr="00900F39">
        <w:rPr>
          <w:b w:val="0"/>
          <w:i/>
        </w:rPr>
        <w:t>Activity diagram</w:t>
      </w:r>
      <w:r w:rsidR="00900F39">
        <w:rPr>
          <w:b w:val="0"/>
          <w:i/>
          <w:lang w:val="vi-VN"/>
        </w:rPr>
        <w:t xml:space="preserve"> </w:t>
      </w:r>
      <w:r w:rsidRPr="00900F39">
        <w:rPr>
          <w:b w:val="0"/>
          <w:i/>
        </w:rPr>
        <w:t>-</w:t>
      </w:r>
      <w:r w:rsidR="00900F39">
        <w:rPr>
          <w:b w:val="0"/>
          <w:i/>
          <w:lang w:val="vi-VN"/>
        </w:rPr>
        <w:t xml:space="preserve"> </w:t>
      </w:r>
      <w:r w:rsidRPr="00900F39">
        <w:rPr>
          <w:b w:val="0"/>
          <w:i/>
        </w:rPr>
        <w:t>Login</w:t>
      </w:r>
    </w:p>
    <w:p w14:paraId="2EDAE965" w14:textId="77777777" w:rsidR="00D81302" w:rsidRDefault="00D81302" w:rsidP="00D81302"/>
    <w:p w14:paraId="1F389B2A" w14:textId="3ABC3CEC" w:rsidR="00D81302" w:rsidRDefault="003674FB" w:rsidP="003674FB">
      <w:pPr>
        <w:pStyle w:val="Heading3"/>
      </w:pPr>
      <w:bookmarkStart w:id="36" w:name="_Toc153266385"/>
      <w:r w:rsidRPr="003674FB">
        <w:lastRenderedPageBreak/>
        <w:t>Register an account</w:t>
      </w:r>
      <w:r>
        <w:rPr>
          <w:lang w:val="vi-VN"/>
        </w:rPr>
        <w:t>:</w:t>
      </w:r>
      <w:bookmarkEnd w:id="36"/>
    </w:p>
    <w:p w14:paraId="59A55B12" w14:textId="77777777" w:rsidR="00D81302" w:rsidRDefault="00D81302" w:rsidP="00D81302">
      <w:pPr>
        <w:keepNext/>
      </w:pPr>
      <w:r w:rsidRPr="00B70757">
        <w:rPr>
          <w:rFonts w:asciiTheme="majorHAnsi" w:hAnsiTheme="majorHAnsi" w:cstheme="majorHAnsi"/>
          <w:b/>
          <w:noProof/>
          <w:color w:val="000000"/>
        </w:rPr>
        <w:drawing>
          <wp:inline distT="0" distB="0" distL="0" distR="0" wp14:anchorId="410BA2EC" wp14:editId="76760AC0">
            <wp:extent cx="4559300" cy="436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_register.png"/>
                    <pic:cNvPicPr/>
                  </pic:nvPicPr>
                  <pic:blipFill>
                    <a:blip r:embed="rId24">
                      <a:extLst>
                        <a:ext uri="{28A0092B-C50C-407E-A947-70E740481C1C}">
                          <a14:useLocalDpi xmlns:a14="http://schemas.microsoft.com/office/drawing/2010/main" val="0"/>
                        </a:ext>
                      </a:extLst>
                    </a:blip>
                    <a:stretch>
                      <a:fillRect/>
                    </a:stretch>
                  </pic:blipFill>
                  <pic:spPr>
                    <a:xfrm>
                      <a:off x="0" y="0"/>
                      <a:ext cx="4559300" cy="4368800"/>
                    </a:xfrm>
                    <a:prstGeom prst="rect">
                      <a:avLst/>
                    </a:prstGeom>
                  </pic:spPr>
                </pic:pic>
              </a:graphicData>
            </a:graphic>
          </wp:inline>
        </w:drawing>
      </w:r>
    </w:p>
    <w:p w14:paraId="37A39FF3" w14:textId="74C23FF0" w:rsidR="00D81302" w:rsidRPr="00900F39" w:rsidRDefault="003674FB" w:rsidP="00D81302">
      <w:pPr>
        <w:pStyle w:val="Caption"/>
        <w:jc w:val="center"/>
        <w:rPr>
          <w:b w:val="0"/>
          <w:i/>
        </w:rPr>
      </w:pPr>
      <w:r w:rsidRPr="00900F39">
        <w:rPr>
          <w:b w:val="0"/>
          <w:i/>
          <w:lang w:val="vi-VN"/>
        </w:rPr>
        <w:t>P</w:t>
      </w:r>
      <w:r w:rsidR="00D81302"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9</w:t>
      </w:r>
      <w:r w:rsidR="00A06802" w:rsidRPr="00900F39">
        <w:rPr>
          <w:b w:val="0"/>
          <w:i/>
          <w:noProof/>
        </w:rPr>
        <w:fldChar w:fldCharType="end"/>
      </w:r>
      <w:r w:rsidR="00D81302" w:rsidRPr="00900F39">
        <w:rPr>
          <w:b w:val="0"/>
          <w:i/>
        </w:rPr>
        <w:t xml:space="preserve">. </w:t>
      </w:r>
      <w:r w:rsidRPr="00900F39">
        <w:rPr>
          <w:b w:val="0"/>
          <w:i/>
        </w:rPr>
        <w:t>Activity diagram - Register an account</w:t>
      </w:r>
    </w:p>
    <w:p w14:paraId="1B3C0206" w14:textId="2295CBF4" w:rsidR="00D81302" w:rsidRDefault="003674FB" w:rsidP="003674FB">
      <w:pPr>
        <w:pStyle w:val="Heading3"/>
      </w:pPr>
      <w:bookmarkStart w:id="37" w:name="_Toc153266386"/>
      <w:r w:rsidRPr="003674FB">
        <w:lastRenderedPageBreak/>
        <w:t>Add product (Admin)</w:t>
      </w:r>
      <w:r>
        <w:rPr>
          <w:lang w:val="vi-VN"/>
        </w:rPr>
        <w:t>:</w:t>
      </w:r>
      <w:bookmarkEnd w:id="37"/>
    </w:p>
    <w:p w14:paraId="6826645D" w14:textId="77777777" w:rsidR="00E9687D" w:rsidRDefault="00E9687D" w:rsidP="00E9687D">
      <w:pPr>
        <w:keepNext/>
      </w:pPr>
      <w:r w:rsidRPr="00B70757">
        <w:rPr>
          <w:rFonts w:asciiTheme="majorHAnsi" w:hAnsiTheme="majorHAnsi" w:cstheme="majorHAnsi"/>
          <w:b/>
          <w:noProof/>
          <w:color w:val="000000"/>
        </w:rPr>
        <w:drawing>
          <wp:inline distT="0" distB="0" distL="0" distR="0" wp14:anchorId="298771D8" wp14:editId="4C273C51">
            <wp:extent cx="4445000" cy="383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_addproduct(admin).png"/>
                    <pic:cNvPicPr/>
                  </pic:nvPicPr>
                  <pic:blipFill>
                    <a:blip r:embed="rId25">
                      <a:extLst>
                        <a:ext uri="{28A0092B-C50C-407E-A947-70E740481C1C}">
                          <a14:useLocalDpi xmlns:a14="http://schemas.microsoft.com/office/drawing/2010/main" val="0"/>
                        </a:ext>
                      </a:extLst>
                    </a:blip>
                    <a:stretch>
                      <a:fillRect/>
                    </a:stretch>
                  </pic:blipFill>
                  <pic:spPr>
                    <a:xfrm>
                      <a:off x="0" y="0"/>
                      <a:ext cx="4445000" cy="3835400"/>
                    </a:xfrm>
                    <a:prstGeom prst="rect">
                      <a:avLst/>
                    </a:prstGeom>
                  </pic:spPr>
                </pic:pic>
              </a:graphicData>
            </a:graphic>
          </wp:inline>
        </w:drawing>
      </w:r>
    </w:p>
    <w:p w14:paraId="23E528DE" w14:textId="2B9107D5" w:rsidR="00E9687D" w:rsidRPr="00900F39" w:rsidRDefault="003674FB" w:rsidP="00E9687D">
      <w:pPr>
        <w:pStyle w:val="Caption"/>
        <w:jc w:val="center"/>
        <w:rPr>
          <w:b w:val="0"/>
          <w:i/>
        </w:rPr>
      </w:pPr>
      <w:r w:rsidRPr="00900F39">
        <w:rPr>
          <w:b w:val="0"/>
          <w:i/>
          <w:lang w:val="vi-VN"/>
        </w:rPr>
        <w:t>P</w:t>
      </w:r>
      <w:r w:rsidR="00E9687D"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10</w:t>
      </w:r>
      <w:r w:rsidR="00A06802" w:rsidRPr="00900F39">
        <w:rPr>
          <w:b w:val="0"/>
          <w:i/>
          <w:noProof/>
        </w:rPr>
        <w:fldChar w:fldCharType="end"/>
      </w:r>
      <w:r w:rsidR="00E9687D" w:rsidRPr="00900F39">
        <w:rPr>
          <w:b w:val="0"/>
          <w:i/>
        </w:rPr>
        <w:t xml:space="preserve">. </w:t>
      </w:r>
      <w:r w:rsidRPr="00900F39">
        <w:rPr>
          <w:b w:val="0"/>
          <w:i/>
        </w:rPr>
        <w:t>Activity diagram</w:t>
      </w:r>
      <w:r w:rsidR="00900F39">
        <w:rPr>
          <w:b w:val="0"/>
          <w:i/>
          <w:lang w:val="vi-VN"/>
        </w:rPr>
        <w:t xml:space="preserve"> </w:t>
      </w:r>
      <w:r w:rsidRPr="00900F39">
        <w:rPr>
          <w:b w:val="0"/>
          <w:i/>
        </w:rPr>
        <w:t>-</w:t>
      </w:r>
      <w:r w:rsidR="00900F39">
        <w:rPr>
          <w:b w:val="0"/>
          <w:i/>
          <w:lang w:val="vi-VN"/>
        </w:rPr>
        <w:t xml:space="preserve"> </w:t>
      </w:r>
      <w:r w:rsidRPr="00900F39">
        <w:rPr>
          <w:b w:val="0"/>
          <w:i/>
        </w:rPr>
        <w:t>Add product</w:t>
      </w:r>
    </w:p>
    <w:p w14:paraId="295D8166" w14:textId="4883C793" w:rsidR="00E9687D" w:rsidRDefault="003674FB" w:rsidP="003674FB">
      <w:pPr>
        <w:pStyle w:val="Heading3"/>
      </w:pPr>
      <w:bookmarkStart w:id="38" w:name="_Toc153266387"/>
      <w:r w:rsidRPr="003674FB">
        <w:lastRenderedPageBreak/>
        <w:t>Product deletion (Administrator)</w:t>
      </w:r>
      <w:r>
        <w:rPr>
          <w:lang w:val="vi-VN"/>
        </w:rPr>
        <w:t>:</w:t>
      </w:r>
      <w:bookmarkEnd w:id="38"/>
    </w:p>
    <w:p w14:paraId="0339FB1A" w14:textId="77777777" w:rsidR="00E9687D" w:rsidRDefault="00E9687D" w:rsidP="00E9687D">
      <w:pPr>
        <w:keepNext/>
      </w:pPr>
      <w:r w:rsidRPr="00B70757">
        <w:rPr>
          <w:rFonts w:asciiTheme="majorHAnsi" w:hAnsiTheme="majorHAnsi" w:cstheme="majorHAnsi"/>
          <w:b/>
          <w:noProof/>
          <w:color w:val="000000"/>
        </w:rPr>
        <w:drawing>
          <wp:inline distT="0" distB="0" distL="0" distR="0" wp14:anchorId="1841C8E5" wp14:editId="2EC4A806">
            <wp:extent cx="4330700" cy="408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_deleteproduct(admin).png"/>
                    <pic:cNvPicPr/>
                  </pic:nvPicPr>
                  <pic:blipFill>
                    <a:blip r:embed="rId26">
                      <a:extLst>
                        <a:ext uri="{28A0092B-C50C-407E-A947-70E740481C1C}">
                          <a14:useLocalDpi xmlns:a14="http://schemas.microsoft.com/office/drawing/2010/main" val="0"/>
                        </a:ext>
                      </a:extLst>
                    </a:blip>
                    <a:stretch>
                      <a:fillRect/>
                    </a:stretch>
                  </pic:blipFill>
                  <pic:spPr>
                    <a:xfrm>
                      <a:off x="0" y="0"/>
                      <a:ext cx="4330700" cy="4089400"/>
                    </a:xfrm>
                    <a:prstGeom prst="rect">
                      <a:avLst/>
                    </a:prstGeom>
                  </pic:spPr>
                </pic:pic>
              </a:graphicData>
            </a:graphic>
          </wp:inline>
        </w:drawing>
      </w:r>
    </w:p>
    <w:p w14:paraId="6262CE23" w14:textId="44E150D6" w:rsidR="00E9687D" w:rsidRPr="00900F39" w:rsidRDefault="003674FB" w:rsidP="00E9687D">
      <w:pPr>
        <w:pStyle w:val="Caption"/>
        <w:jc w:val="center"/>
        <w:rPr>
          <w:b w:val="0"/>
          <w:i/>
        </w:rPr>
      </w:pPr>
      <w:r w:rsidRPr="00900F39">
        <w:rPr>
          <w:b w:val="0"/>
          <w:i/>
          <w:lang w:val="vi-VN"/>
        </w:rPr>
        <w:t>P</w:t>
      </w:r>
      <w:r w:rsidR="00E9687D"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11</w:t>
      </w:r>
      <w:r w:rsidR="00A06802" w:rsidRPr="00900F39">
        <w:rPr>
          <w:b w:val="0"/>
          <w:i/>
          <w:noProof/>
        </w:rPr>
        <w:fldChar w:fldCharType="end"/>
      </w:r>
      <w:r w:rsidR="00E9687D" w:rsidRPr="00900F39">
        <w:rPr>
          <w:b w:val="0"/>
          <w:i/>
        </w:rPr>
        <w:t xml:space="preserve">. </w:t>
      </w:r>
      <w:r w:rsidRPr="00900F39">
        <w:rPr>
          <w:b w:val="0"/>
          <w:i/>
        </w:rPr>
        <w:t>Activity diagram - Delete product</w:t>
      </w:r>
    </w:p>
    <w:p w14:paraId="038B0FAE" w14:textId="5990FF82" w:rsidR="00E9687D" w:rsidRDefault="003674FB" w:rsidP="003674FB">
      <w:pPr>
        <w:pStyle w:val="Heading3"/>
      </w:pPr>
      <w:bookmarkStart w:id="39" w:name="_Toc153266388"/>
      <w:r w:rsidRPr="003674FB">
        <w:lastRenderedPageBreak/>
        <w:t>Buy products</w:t>
      </w:r>
      <w:r>
        <w:rPr>
          <w:lang w:val="vi-VN"/>
        </w:rPr>
        <w:t>:</w:t>
      </w:r>
      <w:bookmarkEnd w:id="39"/>
    </w:p>
    <w:p w14:paraId="08E52D1A" w14:textId="77777777" w:rsidR="00E9687D" w:rsidRDefault="00E9687D" w:rsidP="00E9687D">
      <w:pPr>
        <w:keepNext/>
      </w:pPr>
      <w:r w:rsidRPr="00B70757">
        <w:rPr>
          <w:rFonts w:asciiTheme="majorHAnsi" w:hAnsiTheme="majorHAnsi" w:cstheme="majorHAnsi"/>
          <w:b/>
          <w:noProof/>
          <w:color w:val="000000"/>
        </w:rPr>
        <w:drawing>
          <wp:inline distT="0" distB="0" distL="0" distR="0" wp14:anchorId="496EB5D0" wp14:editId="3741B8EA">
            <wp:extent cx="497840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_buyproduct.png"/>
                    <pic:cNvPicPr/>
                  </pic:nvPicPr>
                  <pic:blipFill>
                    <a:blip r:embed="rId27">
                      <a:extLst>
                        <a:ext uri="{28A0092B-C50C-407E-A947-70E740481C1C}">
                          <a14:useLocalDpi xmlns:a14="http://schemas.microsoft.com/office/drawing/2010/main" val="0"/>
                        </a:ext>
                      </a:extLst>
                    </a:blip>
                    <a:stretch>
                      <a:fillRect/>
                    </a:stretch>
                  </pic:blipFill>
                  <pic:spPr>
                    <a:xfrm>
                      <a:off x="0" y="0"/>
                      <a:ext cx="4978400" cy="4114800"/>
                    </a:xfrm>
                    <a:prstGeom prst="rect">
                      <a:avLst/>
                    </a:prstGeom>
                  </pic:spPr>
                </pic:pic>
              </a:graphicData>
            </a:graphic>
          </wp:inline>
        </w:drawing>
      </w:r>
    </w:p>
    <w:p w14:paraId="5AFFFC56" w14:textId="325907E4" w:rsidR="00E9687D" w:rsidRPr="00900F39" w:rsidRDefault="003674FB" w:rsidP="00E9687D">
      <w:pPr>
        <w:pStyle w:val="Caption"/>
        <w:jc w:val="center"/>
        <w:rPr>
          <w:b w:val="0"/>
          <w:i/>
        </w:rPr>
      </w:pPr>
      <w:r w:rsidRPr="00900F39">
        <w:rPr>
          <w:b w:val="0"/>
          <w:i/>
          <w:lang w:val="vi-VN"/>
        </w:rPr>
        <w:t>P</w:t>
      </w:r>
      <w:r w:rsidR="00E9687D"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12</w:t>
      </w:r>
      <w:r w:rsidR="00A06802" w:rsidRPr="00900F39">
        <w:rPr>
          <w:b w:val="0"/>
          <w:i/>
          <w:noProof/>
        </w:rPr>
        <w:fldChar w:fldCharType="end"/>
      </w:r>
      <w:r w:rsidR="00E9687D" w:rsidRPr="00900F39">
        <w:rPr>
          <w:b w:val="0"/>
          <w:i/>
        </w:rPr>
        <w:t xml:space="preserve">. </w:t>
      </w:r>
      <w:r w:rsidRPr="00900F39">
        <w:rPr>
          <w:b w:val="0"/>
          <w:i/>
        </w:rPr>
        <w:t>Activity diagram - Buy products</w:t>
      </w:r>
    </w:p>
    <w:p w14:paraId="29804A6E" w14:textId="0EAE5817" w:rsidR="00E9687D" w:rsidRDefault="003674FB" w:rsidP="003674FB">
      <w:pPr>
        <w:pStyle w:val="Heading2"/>
      </w:pPr>
      <w:bookmarkStart w:id="40" w:name="_Toc153266389"/>
      <w:r w:rsidRPr="003674FB">
        <w:t>State diagram</w:t>
      </w:r>
      <w:r>
        <w:rPr>
          <w:lang w:val="vi-VN"/>
        </w:rPr>
        <w:t>:</w:t>
      </w:r>
      <w:bookmarkEnd w:id="40"/>
    </w:p>
    <w:p w14:paraId="39B439F9" w14:textId="228A61B3" w:rsidR="00E9687D" w:rsidRDefault="003674FB" w:rsidP="003674FB">
      <w:pPr>
        <w:pStyle w:val="Heading3"/>
      </w:pPr>
      <w:bookmarkStart w:id="41" w:name="_Toc153266390"/>
      <w:r w:rsidRPr="003674FB">
        <w:t>Login</w:t>
      </w:r>
      <w:r>
        <w:rPr>
          <w:lang w:val="vi-VN"/>
        </w:rPr>
        <w:t>:</w:t>
      </w:r>
      <w:bookmarkEnd w:id="41"/>
    </w:p>
    <w:p w14:paraId="5220E165" w14:textId="77777777" w:rsidR="00E9687D" w:rsidRDefault="00E9687D" w:rsidP="00E9687D">
      <w:pPr>
        <w:keepNext/>
      </w:pPr>
      <w:r w:rsidRPr="00B70757">
        <w:rPr>
          <w:rFonts w:asciiTheme="majorHAnsi" w:hAnsiTheme="majorHAnsi" w:cstheme="majorHAnsi"/>
          <w:b/>
          <w:noProof/>
          <w:color w:val="000000"/>
        </w:rPr>
        <w:drawing>
          <wp:inline distT="0" distB="0" distL="0" distR="0" wp14:anchorId="6F5FC65E" wp14:editId="4849EA6D">
            <wp:extent cx="4013200" cy="2247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a:blip r:embed="rId28">
                      <a:extLst>
                        <a:ext uri="{28A0092B-C50C-407E-A947-70E740481C1C}">
                          <a14:useLocalDpi xmlns:a14="http://schemas.microsoft.com/office/drawing/2010/main" val="0"/>
                        </a:ext>
                      </a:extLst>
                    </a:blip>
                    <a:stretch>
                      <a:fillRect/>
                    </a:stretch>
                  </pic:blipFill>
                  <pic:spPr>
                    <a:xfrm>
                      <a:off x="0" y="0"/>
                      <a:ext cx="4013200" cy="2247900"/>
                    </a:xfrm>
                    <a:prstGeom prst="rect">
                      <a:avLst/>
                    </a:prstGeom>
                  </pic:spPr>
                </pic:pic>
              </a:graphicData>
            </a:graphic>
          </wp:inline>
        </w:drawing>
      </w:r>
    </w:p>
    <w:p w14:paraId="495BA169" w14:textId="41B68CBA" w:rsidR="002E20ED" w:rsidRPr="00900F39" w:rsidRDefault="003674FB" w:rsidP="002E20ED">
      <w:pPr>
        <w:pStyle w:val="Caption"/>
        <w:jc w:val="center"/>
        <w:rPr>
          <w:b w:val="0"/>
          <w:i/>
        </w:rPr>
      </w:pPr>
      <w:r w:rsidRPr="00900F39">
        <w:rPr>
          <w:b w:val="0"/>
          <w:i/>
          <w:lang w:val="vi-VN"/>
        </w:rPr>
        <w:t>P</w:t>
      </w:r>
      <w:r w:rsidR="00E9687D"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13</w:t>
      </w:r>
      <w:r w:rsidR="00A06802" w:rsidRPr="00900F39">
        <w:rPr>
          <w:b w:val="0"/>
          <w:i/>
          <w:noProof/>
        </w:rPr>
        <w:fldChar w:fldCharType="end"/>
      </w:r>
      <w:r w:rsidR="00E9687D" w:rsidRPr="00900F39">
        <w:rPr>
          <w:b w:val="0"/>
          <w:i/>
        </w:rPr>
        <w:t xml:space="preserve">. </w:t>
      </w:r>
      <w:r w:rsidRPr="00900F39">
        <w:rPr>
          <w:b w:val="0"/>
          <w:i/>
        </w:rPr>
        <w:t>State Diagram</w:t>
      </w:r>
      <w:r w:rsidR="00900F39">
        <w:rPr>
          <w:b w:val="0"/>
          <w:i/>
          <w:lang w:val="vi-VN"/>
        </w:rPr>
        <w:t xml:space="preserve"> </w:t>
      </w:r>
      <w:r w:rsidRPr="00900F39">
        <w:rPr>
          <w:b w:val="0"/>
          <w:i/>
        </w:rPr>
        <w:t>-</w:t>
      </w:r>
      <w:r w:rsidR="00900F39">
        <w:rPr>
          <w:b w:val="0"/>
          <w:i/>
          <w:lang w:val="vi-VN"/>
        </w:rPr>
        <w:t xml:space="preserve"> </w:t>
      </w:r>
      <w:r w:rsidRPr="00900F39">
        <w:rPr>
          <w:b w:val="0"/>
          <w:i/>
        </w:rPr>
        <w:t>Login</w:t>
      </w:r>
    </w:p>
    <w:p w14:paraId="711DD76B" w14:textId="73896A75" w:rsidR="002E20ED" w:rsidRDefault="002E20ED" w:rsidP="00E9687D">
      <w:pPr>
        <w:pStyle w:val="Heading3"/>
      </w:pPr>
      <w:bookmarkStart w:id="42" w:name="_Toc153266391"/>
      <w:r>
        <w:lastRenderedPageBreak/>
        <w:t>Register</w:t>
      </w:r>
      <w:bookmarkEnd w:id="42"/>
    </w:p>
    <w:p w14:paraId="79C60A07" w14:textId="5BB37D34" w:rsidR="002E20ED" w:rsidRDefault="002E20ED" w:rsidP="002E20ED">
      <w:pPr>
        <w:ind w:firstLine="0"/>
      </w:pPr>
      <w:r w:rsidRPr="002E20ED">
        <w:rPr>
          <w:noProof/>
        </w:rPr>
        <w:drawing>
          <wp:inline distT="0" distB="0" distL="0" distR="0" wp14:anchorId="512C1EC0" wp14:editId="02A05397">
            <wp:extent cx="5760720" cy="2565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565400"/>
                    </a:xfrm>
                    <a:prstGeom prst="rect">
                      <a:avLst/>
                    </a:prstGeom>
                  </pic:spPr>
                </pic:pic>
              </a:graphicData>
            </a:graphic>
          </wp:inline>
        </w:drawing>
      </w:r>
    </w:p>
    <w:p w14:paraId="0FD71A53" w14:textId="1760B956" w:rsidR="002E20ED" w:rsidRPr="00900F39" w:rsidRDefault="003674FB" w:rsidP="002E20ED">
      <w:pPr>
        <w:ind w:firstLine="0"/>
        <w:jc w:val="center"/>
        <w:rPr>
          <w:bCs/>
          <w:i/>
          <w:sz w:val="24"/>
          <w:szCs w:val="24"/>
        </w:rPr>
      </w:pPr>
      <w:r w:rsidRPr="00900F39">
        <w:rPr>
          <w:bCs/>
          <w:i/>
          <w:sz w:val="24"/>
          <w:szCs w:val="24"/>
          <w:lang w:val="vi-VN"/>
        </w:rPr>
        <w:t>P</w:t>
      </w:r>
      <w:r w:rsidR="002E20ED" w:rsidRPr="00900F39">
        <w:rPr>
          <w:bCs/>
          <w:i/>
          <w:sz w:val="24"/>
          <w:szCs w:val="24"/>
        </w:rPr>
        <w:t xml:space="preserve"> 13.5. </w:t>
      </w:r>
      <w:r w:rsidRPr="00900F39">
        <w:rPr>
          <w:bCs/>
          <w:i/>
          <w:sz w:val="24"/>
          <w:szCs w:val="24"/>
        </w:rPr>
        <w:t>State diagram – Registration</w:t>
      </w:r>
    </w:p>
    <w:p w14:paraId="1741BDC4" w14:textId="159D54A0" w:rsidR="00E9687D" w:rsidRDefault="003674FB" w:rsidP="003674FB">
      <w:pPr>
        <w:pStyle w:val="Heading3"/>
      </w:pPr>
      <w:bookmarkStart w:id="43" w:name="_Toc153266392"/>
      <w:r w:rsidRPr="003674FB">
        <w:t>Shopping cart management</w:t>
      </w:r>
      <w:r>
        <w:rPr>
          <w:lang w:val="vi-VN"/>
        </w:rPr>
        <w:t>:</w:t>
      </w:r>
      <w:bookmarkEnd w:id="43"/>
    </w:p>
    <w:p w14:paraId="1B8609A4" w14:textId="78270E42" w:rsidR="002E20ED" w:rsidRPr="00900F39" w:rsidRDefault="00EB7C10" w:rsidP="002E20ED">
      <w:pPr>
        <w:pStyle w:val="Caption"/>
        <w:jc w:val="center"/>
        <w:rPr>
          <w:b w:val="0"/>
          <w:i/>
        </w:rPr>
      </w:pPr>
      <w:r w:rsidRPr="00B70757">
        <w:rPr>
          <w:rFonts w:asciiTheme="majorHAnsi" w:hAnsiTheme="majorHAnsi" w:cstheme="majorHAnsi"/>
          <w:b w:val="0"/>
          <w:noProof/>
          <w:color w:val="000000"/>
        </w:rPr>
        <w:drawing>
          <wp:anchor distT="0" distB="0" distL="114300" distR="114300" simplePos="0" relativeHeight="251667456" behindDoc="0" locked="0" layoutInCell="1" allowOverlap="1" wp14:anchorId="56B32F30" wp14:editId="567CF309">
            <wp:simplePos x="0" y="0"/>
            <wp:positionH relativeFrom="margin">
              <wp:align>right</wp:align>
            </wp:positionH>
            <wp:positionV relativeFrom="paragraph">
              <wp:posOffset>392430</wp:posOffset>
            </wp:positionV>
            <wp:extent cx="5760085" cy="30810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agae shopping cart.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3081020"/>
                    </a:xfrm>
                    <a:prstGeom prst="rect">
                      <a:avLst/>
                    </a:prstGeom>
                  </pic:spPr>
                </pic:pic>
              </a:graphicData>
            </a:graphic>
          </wp:anchor>
        </w:drawing>
      </w:r>
      <w:r>
        <w:br/>
      </w:r>
      <w:r>
        <w:br/>
      </w:r>
      <w:r>
        <w:br/>
      </w:r>
      <w:r>
        <w:br/>
      </w:r>
      <w:r>
        <w:br/>
      </w:r>
      <w:r w:rsidR="003674FB" w:rsidRPr="00900F39">
        <w:rPr>
          <w:b w:val="0"/>
          <w:i/>
          <w:lang w:val="vi-VN"/>
        </w:rPr>
        <w:t>P</w:t>
      </w:r>
      <w:r w:rsidR="00E9687D"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003674FB" w:rsidRPr="00900F39">
        <w:rPr>
          <w:b w:val="0"/>
          <w:i/>
          <w:noProof/>
        </w:rPr>
        <w:t>14</w:t>
      </w:r>
      <w:r w:rsidR="00A06802" w:rsidRPr="00900F39">
        <w:rPr>
          <w:b w:val="0"/>
          <w:i/>
          <w:noProof/>
        </w:rPr>
        <w:fldChar w:fldCharType="end"/>
      </w:r>
      <w:r w:rsidR="00E9687D" w:rsidRPr="00900F39">
        <w:rPr>
          <w:b w:val="0"/>
          <w:i/>
        </w:rPr>
        <w:t xml:space="preserve">. </w:t>
      </w:r>
      <w:r w:rsidR="003674FB" w:rsidRPr="00900F39">
        <w:rPr>
          <w:b w:val="0"/>
          <w:i/>
        </w:rPr>
        <w:t>State diagram</w:t>
      </w:r>
      <w:r w:rsidR="00900F39">
        <w:rPr>
          <w:b w:val="0"/>
          <w:i/>
          <w:lang w:val="vi-VN"/>
        </w:rPr>
        <w:t xml:space="preserve"> </w:t>
      </w:r>
      <w:r w:rsidR="003674FB" w:rsidRPr="00900F39">
        <w:rPr>
          <w:b w:val="0"/>
          <w:i/>
        </w:rPr>
        <w:t>-</w:t>
      </w:r>
      <w:r w:rsidR="00900F39">
        <w:rPr>
          <w:b w:val="0"/>
          <w:i/>
          <w:lang w:val="vi-VN"/>
        </w:rPr>
        <w:t xml:space="preserve"> </w:t>
      </w:r>
      <w:r w:rsidR="003674FB" w:rsidRPr="00900F39">
        <w:rPr>
          <w:b w:val="0"/>
          <w:i/>
        </w:rPr>
        <w:t>Cart management</w:t>
      </w:r>
    </w:p>
    <w:p w14:paraId="069DCFC0" w14:textId="5EF559E8" w:rsidR="00E9687D" w:rsidRDefault="003674FB" w:rsidP="003674FB">
      <w:pPr>
        <w:pStyle w:val="Heading2"/>
      </w:pPr>
      <w:bookmarkStart w:id="44" w:name="_Toc153266393"/>
      <w:r w:rsidRPr="003674FB">
        <w:lastRenderedPageBreak/>
        <w:t>Interaction diagram (Sequence diagram)</w:t>
      </w:r>
      <w:r>
        <w:rPr>
          <w:lang w:val="vi-VN"/>
        </w:rPr>
        <w:t>:</w:t>
      </w:r>
      <w:bookmarkEnd w:id="44"/>
    </w:p>
    <w:p w14:paraId="6F379AFD" w14:textId="4FA7A59E" w:rsidR="00E9687D" w:rsidRDefault="003674FB" w:rsidP="003674FB">
      <w:pPr>
        <w:pStyle w:val="Heading3"/>
      </w:pPr>
      <w:bookmarkStart w:id="45" w:name="_Toc153266394"/>
      <w:r w:rsidRPr="003674FB">
        <w:t>General diagram</w:t>
      </w:r>
      <w:r>
        <w:rPr>
          <w:lang w:val="vi-VN"/>
        </w:rPr>
        <w:t>:</w:t>
      </w:r>
      <w:bookmarkEnd w:id="45"/>
    </w:p>
    <w:p w14:paraId="4341DC7D" w14:textId="77777777" w:rsidR="00E9687D" w:rsidRDefault="00E9687D" w:rsidP="00E9687D">
      <w:pPr>
        <w:keepNext/>
      </w:pPr>
      <w:r w:rsidRPr="00B70757">
        <w:rPr>
          <w:rFonts w:asciiTheme="majorHAnsi" w:hAnsiTheme="majorHAnsi" w:cstheme="majorHAnsi"/>
          <w:b/>
          <w:noProof/>
          <w:color w:val="000000"/>
        </w:rPr>
        <w:drawing>
          <wp:inline distT="0" distB="0" distL="0" distR="0" wp14:anchorId="5A55A517" wp14:editId="22AB4CB5">
            <wp:extent cx="5423483" cy="4479532"/>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oup 3 - Project Diagram-Interaction (Sequence).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55077" cy="4505627"/>
                    </a:xfrm>
                    <a:prstGeom prst="rect">
                      <a:avLst/>
                    </a:prstGeom>
                  </pic:spPr>
                </pic:pic>
              </a:graphicData>
            </a:graphic>
          </wp:inline>
        </w:drawing>
      </w:r>
    </w:p>
    <w:p w14:paraId="50B4758F" w14:textId="348C2518" w:rsidR="00E9687D" w:rsidRPr="00900F39" w:rsidRDefault="003674FB" w:rsidP="00E9687D">
      <w:pPr>
        <w:pStyle w:val="Caption"/>
        <w:jc w:val="center"/>
        <w:rPr>
          <w:b w:val="0"/>
          <w:i/>
        </w:rPr>
      </w:pPr>
      <w:r w:rsidRPr="00900F39">
        <w:rPr>
          <w:b w:val="0"/>
          <w:i/>
          <w:lang w:val="vi-VN"/>
        </w:rPr>
        <w:t>P</w:t>
      </w:r>
      <w:r w:rsidR="00E9687D"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15</w:t>
      </w:r>
      <w:r w:rsidR="00A06802" w:rsidRPr="00900F39">
        <w:rPr>
          <w:b w:val="0"/>
          <w:i/>
          <w:noProof/>
        </w:rPr>
        <w:fldChar w:fldCharType="end"/>
      </w:r>
      <w:r w:rsidR="00E9687D" w:rsidRPr="00900F39">
        <w:rPr>
          <w:b w:val="0"/>
          <w:i/>
        </w:rPr>
        <w:t xml:space="preserve">. </w:t>
      </w:r>
      <w:r w:rsidRPr="00900F39">
        <w:rPr>
          <w:b w:val="0"/>
          <w:i/>
        </w:rPr>
        <w:t>Sequence diagram- General diagram</w:t>
      </w:r>
    </w:p>
    <w:p w14:paraId="360EDA19" w14:textId="519C41E5" w:rsidR="00E9687D" w:rsidRDefault="003674FB" w:rsidP="003674FB">
      <w:pPr>
        <w:pStyle w:val="Heading3"/>
      </w:pPr>
      <w:bookmarkStart w:id="46" w:name="_Toc153266395"/>
      <w:r w:rsidRPr="003674FB">
        <w:lastRenderedPageBreak/>
        <w:t>Log in to the website</w:t>
      </w:r>
      <w:r>
        <w:rPr>
          <w:lang w:val="vi-VN"/>
        </w:rPr>
        <w:t>:</w:t>
      </w:r>
      <w:bookmarkEnd w:id="46"/>
    </w:p>
    <w:p w14:paraId="72D1C12D" w14:textId="77777777" w:rsidR="00E9687D" w:rsidRDefault="00E9687D" w:rsidP="00E9687D">
      <w:pPr>
        <w:pStyle w:val="Heading1"/>
        <w:numPr>
          <w:ilvl w:val="0"/>
          <w:numId w:val="0"/>
        </w:numPr>
      </w:pPr>
      <w:bookmarkStart w:id="47" w:name="_Toc152675786"/>
      <w:bookmarkStart w:id="48" w:name="_Toc153049802"/>
      <w:bookmarkStart w:id="49" w:name="_Toc153220547"/>
      <w:bookmarkStart w:id="50" w:name="_Toc153230181"/>
      <w:bookmarkStart w:id="51" w:name="_Toc153266396"/>
      <w:r w:rsidRPr="00B70757">
        <w:rPr>
          <w:rFonts w:asciiTheme="majorHAnsi" w:hAnsiTheme="majorHAnsi" w:cstheme="majorHAnsi"/>
          <w:b w:val="0"/>
          <w:noProof/>
          <w:color w:val="000000"/>
        </w:rPr>
        <w:drawing>
          <wp:inline distT="0" distB="0" distL="0" distR="0" wp14:anchorId="20AA7E11" wp14:editId="47B32280">
            <wp:extent cx="5702157" cy="42799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_login.png"/>
                    <pic:cNvPicPr/>
                  </pic:nvPicPr>
                  <pic:blipFill>
                    <a:blip r:embed="rId32">
                      <a:extLst>
                        <a:ext uri="{28A0092B-C50C-407E-A947-70E740481C1C}">
                          <a14:useLocalDpi xmlns:a14="http://schemas.microsoft.com/office/drawing/2010/main" val="0"/>
                        </a:ext>
                      </a:extLst>
                    </a:blip>
                    <a:stretch>
                      <a:fillRect/>
                    </a:stretch>
                  </pic:blipFill>
                  <pic:spPr>
                    <a:xfrm>
                      <a:off x="0" y="0"/>
                      <a:ext cx="5702157" cy="4279900"/>
                    </a:xfrm>
                    <a:prstGeom prst="rect">
                      <a:avLst/>
                    </a:prstGeom>
                  </pic:spPr>
                </pic:pic>
              </a:graphicData>
            </a:graphic>
          </wp:inline>
        </w:drawing>
      </w:r>
      <w:bookmarkEnd w:id="47"/>
      <w:bookmarkEnd w:id="48"/>
      <w:bookmarkEnd w:id="49"/>
      <w:bookmarkEnd w:id="50"/>
      <w:bookmarkEnd w:id="51"/>
    </w:p>
    <w:p w14:paraId="73ECE237" w14:textId="35D77CFA" w:rsidR="00E9687D" w:rsidRPr="00900F39" w:rsidRDefault="003674FB" w:rsidP="00E9687D">
      <w:pPr>
        <w:pStyle w:val="Caption"/>
        <w:jc w:val="center"/>
        <w:rPr>
          <w:b w:val="0"/>
          <w:i/>
        </w:rPr>
      </w:pPr>
      <w:r w:rsidRPr="00900F39">
        <w:rPr>
          <w:b w:val="0"/>
          <w:i/>
          <w:lang w:val="vi-VN"/>
        </w:rPr>
        <w:t>P</w:t>
      </w:r>
      <w:r w:rsidR="00E9687D"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16</w:t>
      </w:r>
      <w:r w:rsidR="00A06802" w:rsidRPr="00900F39">
        <w:rPr>
          <w:b w:val="0"/>
          <w:i/>
          <w:noProof/>
        </w:rPr>
        <w:fldChar w:fldCharType="end"/>
      </w:r>
      <w:r w:rsidR="00E9687D" w:rsidRPr="00900F39">
        <w:rPr>
          <w:b w:val="0"/>
          <w:i/>
        </w:rPr>
        <w:t xml:space="preserve">. </w:t>
      </w:r>
      <w:r w:rsidRPr="00900F39">
        <w:rPr>
          <w:b w:val="0"/>
          <w:i/>
        </w:rPr>
        <w:t>Sequence diagram</w:t>
      </w:r>
      <w:r w:rsidR="00900F39">
        <w:rPr>
          <w:b w:val="0"/>
          <w:i/>
          <w:lang w:val="vi-VN"/>
        </w:rPr>
        <w:t xml:space="preserve"> </w:t>
      </w:r>
      <w:r w:rsidRPr="00900F39">
        <w:rPr>
          <w:b w:val="0"/>
          <w:i/>
        </w:rPr>
        <w:t>-</w:t>
      </w:r>
      <w:r w:rsidR="00900F39">
        <w:rPr>
          <w:b w:val="0"/>
          <w:i/>
          <w:lang w:val="vi-VN"/>
        </w:rPr>
        <w:t xml:space="preserve"> </w:t>
      </w:r>
      <w:r w:rsidRPr="00900F39">
        <w:rPr>
          <w:b w:val="0"/>
          <w:i/>
        </w:rPr>
        <w:t>Login</w:t>
      </w:r>
    </w:p>
    <w:p w14:paraId="61AF5662" w14:textId="065FB5B8" w:rsidR="00E9687D" w:rsidRDefault="003674FB" w:rsidP="003674FB">
      <w:pPr>
        <w:pStyle w:val="Heading3"/>
      </w:pPr>
      <w:bookmarkStart w:id="52" w:name="_Toc153266397"/>
      <w:r w:rsidRPr="003674FB">
        <w:t>Register an account</w:t>
      </w:r>
      <w:r>
        <w:rPr>
          <w:lang w:val="vi-VN"/>
        </w:rPr>
        <w:t>:</w:t>
      </w:r>
      <w:bookmarkEnd w:id="52"/>
    </w:p>
    <w:p w14:paraId="1E91D7ED" w14:textId="77777777" w:rsidR="00E9687D" w:rsidRDefault="00E9687D" w:rsidP="00E9687D">
      <w:pPr>
        <w:keepNext/>
      </w:pPr>
      <w:r w:rsidRPr="00B70757">
        <w:rPr>
          <w:rFonts w:asciiTheme="majorHAnsi" w:hAnsiTheme="majorHAnsi" w:cstheme="majorHAnsi"/>
          <w:b/>
          <w:noProof/>
          <w:color w:val="000000"/>
        </w:rPr>
        <w:drawing>
          <wp:inline distT="0" distB="0" distL="0" distR="0" wp14:anchorId="3E3F578D" wp14:editId="1F0E87E7">
            <wp:extent cx="5760085" cy="2902585"/>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_register.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a:graphicData>
            </a:graphic>
          </wp:inline>
        </w:drawing>
      </w:r>
    </w:p>
    <w:p w14:paraId="5C156F45" w14:textId="6DA7C601" w:rsidR="00E9687D" w:rsidRPr="00900F39" w:rsidRDefault="003674FB" w:rsidP="00E9687D">
      <w:pPr>
        <w:pStyle w:val="Caption"/>
        <w:jc w:val="center"/>
        <w:rPr>
          <w:b w:val="0"/>
          <w:i/>
        </w:rPr>
      </w:pPr>
      <w:r w:rsidRPr="00900F39">
        <w:rPr>
          <w:b w:val="0"/>
          <w:i/>
          <w:lang w:val="vi-VN"/>
        </w:rPr>
        <w:t xml:space="preserve">P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17</w:t>
      </w:r>
      <w:r w:rsidR="00A06802" w:rsidRPr="00900F39">
        <w:rPr>
          <w:b w:val="0"/>
          <w:i/>
          <w:noProof/>
        </w:rPr>
        <w:fldChar w:fldCharType="end"/>
      </w:r>
      <w:r w:rsidR="00E9687D" w:rsidRPr="00900F39">
        <w:rPr>
          <w:b w:val="0"/>
          <w:i/>
        </w:rPr>
        <w:t xml:space="preserve">. </w:t>
      </w:r>
      <w:r w:rsidRPr="00900F39">
        <w:rPr>
          <w:b w:val="0"/>
          <w:i/>
        </w:rPr>
        <w:t>Sequence diagram - Register an account</w:t>
      </w:r>
    </w:p>
    <w:p w14:paraId="3D5A918B" w14:textId="77777777" w:rsidR="00E9687D" w:rsidRDefault="00E9687D">
      <w:pPr>
        <w:rPr>
          <w:b/>
          <w:iCs/>
          <w:sz w:val="24"/>
          <w:szCs w:val="18"/>
        </w:rPr>
      </w:pPr>
      <w:r>
        <w:br w:type="page"/>
      </w:r>
    </w:p>
    <w:p w14:paraId="2D6FAE22" w14:textId="4017821F" w:rsidR="00E9687D" w:rsidRDefault="00BB5E16" w:rsidP="003674FB">
      <w:pPr>
        <w:pStyle w:val="Heading3"/>
      </w:pPr>
      <w:bookmarkStart w:id="53" w:name="_Toc153266398"/>
      <w:r w:rsidRPr="00B70757">
        <w:rPr>
          <w:rFonts w:asciiTheme="majorHAnsi" w:hAnsiTheme="majorHAnsi" w:cstheme="majorHAnsi"/>
          <w:noProof/>
          <w:color w:val="000000"/>
        </w:rPr>
        <w:lastRenderedPageBreak/>
        <w:drawing>
          <wp:anchor distT="0" distB="0" distL="114300" distR="114300" simplePos="0" relativeHeight="251661312" behindDoc="1" locked="0" layoutInCell="1" allowOverlap="1" wp14:anchorId="0B806DEE" wp14:editId="78EA5015">
            <wp:simplePos x="0" y="0"/>
            <wp:positionH relativeFrom="margin">
              <wp:align>right</wp:align>
            </wp:positionH>
            <wp:positionV relativeFrom="paragraph">
              <wp:posOffset>313690</wp:posOffset>
            </wp:positionV>
            <wp:extent cx="5760085" cy="2965450"/>
            <wp:effectExtent l="0" t="0" r="0" b="6350"/>
            <wp:wrapTight wrapText="bothSides">
              <wp:wrapPolygon edited="0">
                <wp:start x="0" y="0"/>
                <wp:lineTo x="0" y="21507"/>
                <wp:lineTo x="21502" y="21507"/>
                <wp:lineTo x="2150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_addproduct(admin).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2965450"/>
                    </a:xfrm>
                    <a:prstGeom prst="rect">
                      <a:avLst/>
                    </a:prstGeom>
                  </pic:spPr>
                </pic:pic>
              </a:graphicData>
            </a:graphic>
          </wp:anchor>
        </w:drawing>
      </w:r>
      <w:r w:rsidR="003674FB" w:rsidRPr="003674FB">
        <w:t xml:space="preserve"> Add product (Admin)</w:t>
      </w:r>
      <w:r w:rsidR="003674FB">
        <w:rPr>
          <w:lang w:val="vi-VN"/>
        </w:rPr>
        <w:t>:</w:t>
      </w:r>
      <w:bookmarkEnd w:id="53"/>
    </w:p>
    <w:p w14:paraId="30781409" w14:textId="683822B5" w:rsidR="00E9687D" w:rsidRPr="00900F39" w:rsidRDefault="003674FB" w:rsidP="00E9687D">
      <w:pPr>
        <w:pStyle w:val="Caption"/>
        <w:jc w:val="center"/>
        <w:rPr>
          <w:b w:val="0"/>
          <w:i/>
        </w:rPr>
      </w:pPr>
      <w:r w:rsidRPr="00900F39">
        <w:rPr>
          <w:b w:val="0"/>
          <w:i/>
          <w:lang w:val="vi-VN"/>
        </w:rPr>
        <w:t xml:space="preserve">P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18</w:t>
      </w:r>
      <w:r w:rsidR="00A06802" w:rsidRPr="00900F39">
        <w:rPr>
          <w:b w:val="0"/>
          <w:i/>
          <w:noProof/>
        </w:rPr>
        <w:fldChar w:fldCharType="end"/>
      </w:r>
      <w:r w:rsidR="00E9687D" w:rsidRPr="00900F39">
        <w:rPr>
          <w:b w:val="0"/>
          <w:i/>
        </w:rPr>
        <w:t xml:space="preserve">. </w:t>
      </w:r>
      <w:r w:rsidRPr="00900F39">
        <w:rPr>
          <w:b w:val="0"/>
          <w:i/>
        </w:rPr>
        <w:t>Sequence diagram</w:t>
      </w:r>
      <w:r w:rsidR="00900F39">
        <w:rPr>
          <w:b w:val="0"/>
          <w:i/>
          <w:lang w:val="vi-VN"/>
        </w:rPr>
        <w:t xml:space="preserve"> </w:t>
      </w:r>
      <w:r w:rsidRPr="00900F39">
        <w:rPr>
          <w:b w:val="0"/>
          <w:i/>
        </w:rPr>
        <w:t>-</w:t>
      </w:r>
      <w:r w:rsidR="00900F39">
        <w:rPr>
          <w:b w:val="0"/>
          <w:i/>
          <w:lang w:val="vi-VN"/>
        </w:rPr>
        <w:t xml:space="preserve"> </w:t>
      </w:r>
      <w:r w:rsidRPr="00900F39">
        <w:rPr>
          <w:b w:val="0"/>
          <w:i/>
        </w:rPr>
        <w:t>Add product</w:t>
      </w:r>
    </w:p>
    <w:p w14:paraId="379B4485" w14:textId="77777777" w:rsidR="00BB5E16" w:rsidRPr="00BB5E16" w:rsidRDefault="00BB5E16" w:rsidP="00BB5E16"/>
    <w:p w14:paraId="09A57444" w14:textId="2E1032CF" w:rsidR="00E9687D" w:rsidRDefault="00DC1D02" w:rsidP="003674FB">
      <w:pPr>
        <w:pStyle w:val="Heading3"/>
      </w:pPr>
      <w:bookmarkStart w:id="54" w:name="_Toc153266399"/>
      <w:r w:rsidRPr="00DC1D02">
        <w:rPr>
          <w:noProof/>
        </w:rPr>
        <w:drawing>
          <wp:anchor distT="0" distB="0" distL="114300" distR="114300" simplePos="0" relativeHeight="251669504" behindDoc="0" locked="0" layoutInCell="1" allowOverlap="1" wp14:anchorId="15D81D7C" wp14:editId="3E79F7CE">
            <wp:simplePos x="0" y="0"/>
            <wp:positionH relativeFrom="margin">
              <wp:align>right</wp:align>
            </wp:positionH>
            <wp:positionV relativeFrom="paragraph">
              <wp:posOffset>454025</wp:posOffset>
            </wp:positionV>
            <wp:extent cx="5760720" cy="30492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3049270"/>
                    </a:xfrm>
                    <a:prstGeom prst="rect">
                      <a:avLst/>
                    </a:prstGeom>
                  </pic:spPr>
                </pic:pic>
              </a:graphicData>
            </a:graphic>
          </wp:anchor>
        </w:drawing>
      </w:r>
      <w:r w:rsidR="003674FB" w:rsidRPr="003674FB">
        <w:t xml:space="preserve"> Delete a product (Admin)</w:t>
      </w:r>
      <w:r w:rsidR="003674FB">
        <w:rPr>
          <w:lang w:val="vi-VN"/>
        </w:rPr>
        <w:t>:</w:t>
      </w:r>
      <w:bookmarkEnd w:id="54"/>
    </w:p>
    <w:p w14:paraId="2B6A03C2" w14:textId="6DFD6B74" w:rsidR="00F73541" w:rsidRDefault="00F73541" w:rsidP="00F73541">
      <w:pPr>
        <w:keepNext/>
      </w:pPr>
    </w:p>
    <w:p w14:paraId="1D1F0604" w14:textId="5724FE1A" w:rsidR="00F73541" w:rsidRPr="00900F39" w:rsidRDefault="003674FB" w:rsidP="00F73541">
      <w:pPr>
        <w:pStyle w:val="Caption"/>
        <w:jc w:val="center"/>
        <w:rPr>
          <w:b w:val="0"/>
          <w:i/>
        </w:rPr>
      </w:pPr>
      <w:r w:rsidRPr="00900F39">
        <w:rPr>
          <w:b w:val="0"/>
          <w:i/>
          <w:lang w:val="vi-VN"/>
        </w:rPr>
        <w:t xml:space="preserve">P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19</w:t>
      </w:r>
      <w:r w:rsidR="00A06802" w:rsidRPr="00900F39">
        <w:rPr>
          <w:b w:val="0"/>
          <w:i/>
          <w:noProof/>
        </w:rPr>
        <w:fldChar w:fldCharType="end"/>
      </w:r>
      <w:r w:rsidR="00F73541" w:rsidRPr="00900F39">
        <w:rPr>
          <w:b w:val="0"/>
          <w:i/>
        </w:rPr>
        <w:t xml:space="preserve">. </w:t>
      </w:r>
      <w:r w:rsidRPr="00900F39">
        <w:rPr>
          <w:b w:val="0"/>
          <w:i/>
        </w:rPr>
        <w:t>Sequence diagram -Delete product</w:t>
      </w:r>
    </w:p>
    <w:p w14:paraId="4A368771" w14:textId="1C65E3E9" w:rsidR="00F73541" w:rsidRDefault="003674FB" w:rsidP="003674FB">
      <w:pPr>
        <w:pStyle w:val="Heading3"/>
      </w:pPr>
      <w:bookmarkStart w:id="55" w:name="_Toc153266400"/>
      <w:r w:rsidRPr="003674FB">
        <w:lastRenderedPageBreak/>
        <w:t>Buy products</w:t>
      </w:r>
      <w:r>
        <w:rPr>
          <w:lang w:val="vi-VN"/>
        </w:rPr>
        <w:t>:</w:t>
      </w:r>
      <w:bookmarkEnd w:id="55"/>
    </w:p>
    <w:p w14:paraId="28F6D889" w14:textId="77777777" w:rsidR="00F73541" w:rsidRDefault="00F73541" w:rsidP="00F73541">
      <w:pPr>
        <w:keepNext/>
      </w:pPr>
      <w:r w:rsidRPr="00B70757">
        <w:rPr>
          <w:rFonts w:asciiTheme="majorHAnsi" w:hAnsiTheme="majorHAnsi" w:cstheme="majorHAnsi"/>
          <w:b/>
          <w:noProof/>
          <w:color w:val="000000"/>
        </w:rPr>
        <w:drawing>
          <wp:inline distT="0" distB="0" distL="0" distR="0" wp14:anchorId="6F713C7F" wp14:editId="20260F9B">
            <wp:extent cx="5188585" cy="36429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_buyproduct.png"/>
                    <pic:cNvPicPr/>
                  </pic:nvPicPr>
                  <pic:blipFill>
                    <a:blip r:embed="rId36">
                      <a:extLst>
                        <a:ext uri="{28A0092B-C50C-407E-A947-70E740481C1C}">
                          <a14:useLocalDpi xmlns:a14="http://schemas.microsoft.com/office/drawing/2010/main" val="0"/>
                        </a:ext>
                      </a:extLst>
                    </a:blip>
                    <a:stretch>
                      <a:fillRect/>
                    </a:stretch>
                  </pic:blipFill>
                  <pic:spPr>
                    <a:xfrm>
                      <a:off x="0" y="0"/>
                      <a:ext cx="5188585" cy="3642995"/>
                    </a:xfrm>
                    <a:prstGeom prst="rect">
                      <a:avLst/>
                    </a:prstGeom>
                  </pic:spPr>
                </pic:pic>
              </a:graphicData>
            </a:graphic>
          </wp:inline>
        </w:drawing>
      </w:r>
    </w:p>
    <w:p w14:paraId="20DDDB7C" w14:textId="30E51A46" w:rsidR="00F73541" w:rsidRPr="00900F39" w:rsidRDefault="003674FB" w:rsidP="00F73541">
      <w:pPr>
        <w:pStyle w:val="Caption"/>
        <w:jc w:val="center"/>
        <w:rPr>
          <w:b w:val="0"/>
          <w:i/>
        </w:rPr>
      </w:pPr>
      <w:r w:rsidRPr="00900F39">
        <w:rPr>
          <w:b w:val="0"/>
          <w:i/>
          <w:lang w:val="vi-VN"/>
        </w:rPr>
        <w:t>P</w:t>
      </w:r>
      <w:r w:rsidR="00F73541"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Pr="00900F39">
        <w:rPr>
          <w:b w:val="0"/>
          <w:i/>
          <w:noProof/>
        </w:rPr>
        <w:t>20</w:t>
      </w:r>
      <w:r w:rsidR="00A06802" w:rsidRPr="00900F39">
        <w:rPr>
          <w:b w:val="0"/>
          <w:i/>
          <w:noProof/>
        </w:rPr>
        <w:fldChar w:fldCharType="end"/>
      </w:r>
      <w:r w:rsidR="00F73541" w:rsidRPr="00900F39">
        <w:rPr>
          <w:b w:val="0"/>
          <w:i/>
        </w:rPr>
        <w:t xml:space="preserve">. </w:t>
      </w:r>
      <w:r w:rsidRPr="00900F39">
        <w:rPr>
          <w:b w:val="0"/>
          <w:i/>
        </w:rPr>
        <w:t>Sequence diagram - Buy product</w:t>
      </w:r>
    </w:p>
    <w:p w14:paraId="7A39E41B" w14:textId="4EADEE93" w:rsidR="00F73541" w:rsidRDefault="003C4500" w:rsidP="003674FB">
      <w:pPr>
        <w:pStyle w:val="Heading3"/>
      </w:pPr>
      <w:bookmarkStart w:id="56" w:name="_Toc153266401"/>
      <w:r w:rsidRPr="00B70757">
        <w:rPr>
          <w:rFonts w:asciiTheme="majorHAnsi" w:hAnsiTheme="majorHAnsi" w:cstheme="majorHAnsi"/>
          <w:noProof/>
          <w:color w:val="000000"/>
        </w:rPr>
        <w:drawing>
          <wp:anchor distT="0" distB="0" distL="114300" distR="114300" simplePos="0" relativeHeight="251668480" behindDoc="0" locked="0" layoutInCell="1" allowOverlap="1" wp14:anchorId="13DEC241" wp14:editId="02A602B2">
            <wp:simplePos x="0" y="0"/>
            <wp:positionH relativeFrom="margin">
              <wp:align>right</wp:align>
            </wp:positionH>
            <wp:positionV relativeFrom="paragraph">
              <wp:posOffset>334645</wp:posOffset>
            </wp:positionV>
            <wp:extent cx="5760085" cy="31464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_searchproduct.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3146425"/>
                    </a:xfrm>
                    <a:prstGeom prst="rect">
                      <a:avLst/>
                    </a:prstGeom>
                  </pic:spPr>
                </pic:pic>
              </a:graphicData>
            </a:graphic>
          </wp:anchor>
        </w:drawing>
      </w:r>
      <w:r w:rsidR="003674FB" w:rsidRPr="003674FB">
        <w:t xml:space="preserve"> Search product</w:t>
      </w:r>
      <w:r w:rsidR="003674FB">
        <w:rPr>
          <w:lang w:val="vi-VN"/>
        </w:rPr>
        <w:t>:</w:t>
      </w:r>
      <w:bookmarkEnd w:id="56"/>
    </w:p>
    <w:p w14:paraId="19F0EBA1" w14:textId="10D784D9" w:rsidR="00F73541" w:rsidRDefault="00F73541" w:rsidP="00F73541">
      <w:pPr>
        <w:keepNext/>
      </w:pPr>
    </w:p>
    <w:p w14:paraId="4A8C30DE" w14:textId="35977ABB" w:rsidR="00F73541" w:rsidRPr="00900F39" w:rsidRDefault="00900F39" w:rsidP="00F73541">
      <w:pPr>
        <w:pStyle w:val="Caption"/>
        <w:jc w:val="center"/>
        <w:rPr>
          <w:b w:val="0"/>
          <w:i/>
        </w:rPr>
      </w:pPr>
      <w:r w:rsidRPr="00900F39">
        <w:rPr>
          <w:b w:val="0"/>
          <w:i/>
          <w:lang w:val="vi-VN"/>
        </w:rPr>
        <w:t>P</w:t>
      </w:r>
      <w:r w:rsidR="00F73541" w:rsidRPr="00900F39">
        <w:rPr>
          <w:b w:val="0"/>
          <w:i/>
        </w:rPr>
        <w:t xml:space="preserve"> </w:t>
      </w:r>
      <w:r w:rsidR="00A06802" w:rsidRPr="00900F39">
        <w:rPr>
          <w:b w:val="0"/>
          <w:i/>
        </w:rPr>
        <w:fldChar w:fldCharType="begin"/>
      </w:r>
      <w:r w:rsidR="00A06802" w:rsidRPr="00900F39">
        <w:rPr>
          <w:b w:val="0"/>
          <w:i/>
        </w:rPr>
        <w:instrText xml:space="preserve"> SEQ Hình \* ARABIC </w:instrText>
      </w:r>
      <w:r w:rsidR="00A06802" w:rsidRPr="00900F39">
        <w:rPr>
          <w:b w:val="0"/>
          <w:i/>
        </w:rPr>
        <w:fldChar w:fldCharType="separate"/>
      </w:r>
      <w:r w:rsidR="003674FB" w:rsidRPr="00900F39">
        <w:rPr>
          <w:b w:val="0"/>
          <w:i/>
          <w:noProof/>
        </w:rPr>
        <w:t>21</w:t>
      </w:r>
      <w:r w:rsidR="00A06802" w:rsidRPr="00900F39">
        <w:rPr>
          <w:b w:val="0"/>
          <w:i/>
          <w:noProof/>
        </w:rPr>
        <w:fldChar w:fldCharType="end"/>
      </w:r>
      <w:r w:rsidR="00F73541" w:rsidRPr="00900F39">
        <w:rPr>
          <w:b w:val="0"/>
          <w:i/>
        </w:rPr>
        <w:t xml:space="preserve">. </w:t>
      </w:r>
      <w:r w:rsidRPr="00900F39">
        <w:rPr>
          <w:b w:val="0"/>
          <w:i/>
        </w:rPr>
        <w:t>Product search sequence diagram</w:t>
      </w:r>
    </w:p>
    <w:p w14:paraId="277FE1D8" w14:textId="77D88625" w:rsidR="00023970" w:rsidRDefault="00023970" w:rsidP="005218FE">
      <w:pPr>
        <w:pStyle w:val="Heading3"/>
      </w:pPr>
      <w:bookmarkStart w:id="57" w:name="_Toc153266402"/>
      <w:r>
        <w:lastRenderedPageBreak/>
        <w:t>Search blog</w:t>
      </w:r>
      <w:bookmarkEnd w:id="57"/>
    </w:p>
    <w:p w14:paraId="489F31DA" w14:textId="576F819F" w:rsidR="00023970" w:rsidRDefault="00023970" w:rsidP="00023970">
      <w:pPr>
        <w:ind w:firstLine="0"/>
      </w:pPr>
      <w:r>
        <w:rPr>
          <w:rFonts w:ascii="Arial" w:hAnsi="Arial" w:cs="Arial"/>
          <w:b/>
          <w:bCs/>
          <w:noProof/>
          <w:color w:val="000000"/>
          <w:sz w:val="28"/>
          <w:szCs w:val="28"/>
          <w:bdr w:val="none" w:sz="0" w:space="0" w:color="auto" w:frame="1"/>
        </w:rPr>
        <w:drawing>
          <wp:inline distT="0" distB="0" distL="0" distR="0" wp14:anchorId="5D808F24" wp14:editId="21DFE2B3">
            <wp:extent cx="5730240" cy="34747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noFill/>
                    </a:ln>
                  </pic:spPr>
                </pic:pic>
              </a:graphicData>
            </a:graphic>
          </wp:inline>
        </w:drawing>
      </w:r>
    </w:p>
    <w:p w14:paraId="6BCC8700" w14:textId="11035C84" w:rsidR="00023970" w:rsidRPr="00900F39" w:rsidRDefault="00900F39" w:rsidP="00023970">
      <w:pPr>
        <w:ind w:firstLine="0"/>
        <w:jc w:val="center"/>
        <w:rPr>
          <w:bCs/>
          <w:i/>
          <w:sz w:val="24"/>
          <w:szCs w:val="24"/>
        </w:rPr>
      </w:pPr>
      <w:r w:rsidRPr="00900F39">
        <w:rPr>
          <w:bCs/>
          <w:i/>
          <w:sz w:val="24"/>
          <w:szCs w:val="24"/>
          <w:lang w:val="vi-VN"/>
        </w:rPr>
        <w:t>P</w:t>
      </w:r>
      <w:r w:rsidR="00023970" w:rsidRPr="00900F39">
        <w:rPr>
          <w:bCs/>
          <w:i/>
          <w:sz w:val="24"/>
          <w:szCs w:val="24"/>
        </w:rPr>
        <w:t xml:space="preserve"> 22. Search blog</w:t>
      </w:r>
    </w:p>
    <w:p w14:paraId="01E1F9D7" w14:textId="47DA9481" w:rsidR="005218FE" w:rsidRDefault="005218FE" w:rsidP="005218FE">
      <w:pPr>
        <w:pStyle w:val="Heading3"/>
      </w:pPr>
      <w:bookmarkStart w:id="58" w:name="_Toc153266403"/>
      <w:r>
        <w:t>Delete Blog (Admin)</w:t>
      </w:r>
      <w:bookmarkEnd w:id="58"/>
    </w:p>
    <w:p w14:paraId="3B92BCE1" w14:textId="2B474D13" w:rsidR="005218FE" w:rsidRDefault="005218FE" w:rsidP="005218FE">
      <w:pPr>
        <w:ind w:firstLine="0"/>
      </w:pPr>
      <w:r>
        <w:rPr>
          <w:rFonts w:ascii="Arial" w:hAnsi="Arial" w:cs="Arial"/>
          <w:b/>
          <w:bCs/>
          <w:noProof/>
          <w:color w:val="000000"/>
          <w:sz w:val="28"/>
          <w:szCs w:val="28"/>
          <w:bdr w:val="none" w:sz="0" w:space="0" w:color="auto" w:frame="1"/>
        </w:rPr>
        <w:drawing>
          <wp:inline distT="0" distB="0" distL="0" distR="0" wp14:anchorId="11B381AB" wp14:editId="11FE001F">
            <wp:extent cx="5730240" cy="3048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6964915D" w14:textId="6D6A9D53" w:rsidR="007343A0" w:rsidRPr="00900F39" w:rsidRDefault="00900F39" w:rsidP="005218FE">
      <w:pPr>
        <w:ind w:firstLine="0"/>
        <w:jc w:val="center"/>
        <w:rPr>
          <w:bCs/>
          <w:i/>
          <w:sz w:val="24"/>
          <w:szCs w:val="24"/>
        </w:rPr>
      </w:pPr>
      <w:r w:rsidRPr="00900F39">
        <w:rPr>
          <w:bCs/>
          <w:i/>
          <w:sz w:val="24"/>
          <w:szCs w:val="24"/>
          <w:lang w:val="vi-VN"/>
        </w:rPr>
        <w:t>P</w:t>
      </w:r>
      <w:r w:rsidR="005218FE" w:rsidRPr="00900F39">
        <w:rPr>
          <w:bCs/>
          <w:i/>
          <w:sz w:val="24"/>
          <w:szCs w:val="24"/>
        </w:rPr>
        <w:t xml:space="preserve"> </w:t>
      </w:r>
      <w:r w:rsidR="00023970" w:rsidRPr="00900F39">
        <w:rPr>
          <w:bCs/>
          <w:i/>
          <w:sz w:val="24"/>
          <w:szCs w:val="24"/>
        </w:rPr>
        <w:t>23</w:t>
      </w:r>
      <w:r w:rsidR="005218FE" w:rsidRPr="00900F39">
        <w:rPr>
          <w:bCs/>
          <w:i/>
          <w:sz w:val="24"/>
          <w:szCs w:val="24"/>
        </w:rPr>
        <w:t>. Delete blog</w:t>
      </w:r>
    </w:p>
    <w:p w14:paraId="4427A0AB" w14:textId="6BB28F56" w:rsidR="005218FE" w:rsidRPr="005218FE" w:rsidRDefault="007343A0" w:rsidP="007343A0">
      <w:pPr>
        <w:rPr>
          <w:b/>
          <w:bCs/>
          <w:sz w:val="24"/>
          <w:szCs w:val="24"/>
        </w:rPr>
      </w:pPr>
      <w:r>
        <w:rPr>
          <w:b/>
          <w:bCs/>
          <w:sz w:val="24"/>
          <w:szCs w:val="24"/>
        </w:rPr>
        <w:br w:type="page"/>
      </w:r>
    </w:p>
    <w:p w14:paraId="291E56DF" w14:textId="2864AD0C" w:rsidR="00F73541" w:rsidRDefault="00F73541" w:rsidP="007C5A3F">
      <w:pPr>
        <w:tabs>
          <w:tab w:val="left" w:pos="6134"/>
        </w:tabs>
      </w:pPr>
      <w:r>
        <w:lastRenderedPageBreak/>
        <w:tab/>
      </w:r>
    </w:p>
    <w:p w14:paraId="0BF76CD3" w14:textId="5603E8E1" w:rsidR="00F73541" w:rsidRDefault="00900F39" w:rsidP="00900F39">
      <w:pPr>
        <w:pStyle w:val="Heading2"/>
      </w:pPr>
      <w:bookmarkStart w:id="59" w:name="_Toc153266404"/>
      <w:r w:rsidRPr="00900F39">
        <w:t>Package diagram</w:t>
      </w:r>
      <w:r>
        <w:rPr>
          <w:lang w:val="vi-VN"/>
        </w:rPr>
        <w:t>:</w:t>
      </w:r>
      <w:bookmarkEnd w:id="59"/>
    </w:p>
    <w:p w14:paraId="2E169CE4" w14:textId="77777777" w:rsidR="00F73541" w:rsidRPr="00F73541" w:rsidRDefault="00F73541" w:rsidP="00F73541"/>
    <w:p w14:paraId="348DA02F" w14:textId="77777777" w:rsidR="00F73541" w:rsidRDefault="00F73541" w:rsidP="00F73541">
      <w:pPr>
        <w:keepNext/>
        <w:tabs>
          <w:tab w:val="left" w:pos="6134"/>
        </w:tabs>
      </w:pPr>
      <w:r w:rsidRPr="00B70757">
        <w:rPr>
          <w:rFonts w:asciiTheme="majorHAnsi" w:hAnsiTheme="majorHAnsi" w:cstheme="majorHAnsi"/>
          <w:noProof/>
        </w:rPr>
        <w:drawing>
          <wp:inline distT="0" distB="0" distL="0" distR="0" wp14:anchorId="16C124A3" wp14:editId="0AA7513E">
            <wp:extent cx="5511800" cy="381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ckage.png"/>
                    <pic:cNvPicPr/>
                  </pic:nvPicPr>
                  <pic:blipFill>
                    <a:blip r:embed="rId40">
                      <a:extLst>
                        <a:ext uri="{28A0092B-C50C-407E-A947-70E740481C1C}">
                          <a14:useLocalDpi xmlns:a14="http://schemas.microsoft.com/office/drawing/2010/main" val="0"/>
                        </a:ext>
                      </a:extLst>
                    </a:blip>
                    <a:stretch>
                      <a:fillRect/>
                    </a:stretch>
                  </pic:blipFill>
                  <pic:spPr>
                    <a:xfrm>
                      <a:off x="0" y="0"/>
                      <a:ext cx="5511800" cy="3810000"/>
                    </a:xfrm>
                    <a:prstGeom prst="rect">
                      <a:avLst/>
                    </a:prstGeom>
                  </pic:spPr>
                </pic:pic>
              </a:graphicData>
            </a:graphic>
          </wp:inline>
        </w:drawing>
      </w:r>
    </w:p>
    <w:p w14:paraId="3846FE3F" w14:textId="416B8E3C" w:rsidR="00F73541" w:rsidRPr="00900F39" w:rsidRDefault="00900F39" w:rsidP="00F73541">
      <w:pPr>
        <w:pStyle w:val="Caption"/>
        <w:jc w:val="center"/>
        <w:rPr>
          <w:b w:val="0"/>
          <w:i/>
        </w:rPr>
      </w:pPr>
      <w:r w:rsidRPr="00900F39">
        <w:rPr>
          <w:b w:val="0"/>
          <w:i/>
          <w:lang w:val="vi-VN"/>
        </w:rPr>
        <w:t>P</w:t>
      </w:r>
      <w:r w:rsidR="00F73541" w:rsidRPr="00900F39">
        <w:rPr>
          <w:b w:val="0"/>
          <w:i/>
        </w:rPr>
        <w:t xml:space="preserve"> </w:t>
      </w:r>
      <w:r w:rsidR="00023970" w:rsidRPr="00900F39">
        <w:rPr>
          <w:b w:val="0"/>
          <w:i/>
        </w:rPr>
        <w:t>24</w:t>
      </w:r>
      <w:r w:rsidR="00F73541" w:rsidRPr="00900F39">
        <w:rPr>
          <w:b w:val="0"/>
          <w:i/>
        </w:rPr>
        <w:t xml:space="preserve">. </w:t>
      </w:r>
      <w:r w:rsidRPr="00900F39">
        <w:rPr>
          <w:b w:val="0"/>
          <w:i/>
        </w:rPr>
        <w:t>General package diagram</w:t>
      </w:r>
    </w:p>
    <w:p w14:paraId="16948231" w14:textId="75900801" w:rsidR="00F73541" w:rsidRDefault="00900F39" w:rsidP="00900F39">
      <w:pPr>
        <w:pStyle w:val="Heading2"/>
      </w:pPr>
      <w:bookmarkStart w:id="60" w:name="_Toc153266405"/>
      <w:r w:rsidRPr="00900F39">
        <w:lastRenderedPageBreak/>
        <w:t>Component diagram</w:t>
      </w:r>
      <w:r>
        <w:rPr>
          <w:lang w:val="vi-VN"/>
        </w:rPr>
        <w:t>:</w:t>
      </w:r>
      <w:bookmarkEnd w:id="60"/>
    </w:p>
    <w:p w14:paraId="5A535A55" w14:textId="77777777" w:rsidR="00F73541" w:rsidRDefault="00F73541" w:rsidP="00F73541">
      <w:pPr>
        <w:keepNext/>
      </w:pPr>
      <w:r w:rsidRPr="00B70757">
        <w:rPr>
          <w:rFonts w:asciiTheme="majorHAnsi" w:hAnsiTheme="majorHAnsi" w:cstheme="majorHAnsi"/>
          <w:b/>
          <w:noProof/>
          <w:color w:val="000000"/>
          <w:sz w:val="32"/>
        </w:rPr>
        <w:drawing>
          <wp:inline distT="0" distB="0" distL="0" distR="0" wp14:anchorId="4FE46AB3" wp14:editId="08DE3131">
            <wp:extent cx="5760085" cy="3156585"/>
            <wp:effectExtent l="0" t="0" r="571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ponent.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3156585"/>
                    </a:xfrm>
                    <a:prstGeom prst="rect">
                      <a:avLst/>
                    </a:prstGeom>
                  </pic:spPr>
                </pic:pic>
              </a:graphicData>
            </a:graphic>
          </wp:inline>
        </w:drawing>
      </w:r>
    </w:p>
    <w:p w14:paraId="4ABD4220" w14:textId="7EEA5AEF" w:rsidR="00F73541" w:rsidRPr="00900F39" w:rsidRDefault="00900F39" w:rsidP="00F73541">
      <w:pPr>
        <w:pStyle w:val="Caption"/>
        <w:jc w:val="center"/>
        <w:rPr>
          <w:b w:val="0"/>
          <w:i/>
        </w:rPr>
      </w:pPr>
      <w:r w:rsidRPr="00900F39">
        <w:rPr>
          <w:b w:val="0"/>
          <w:i/>
          <w:lang w:val="vi-VN"/>
        </w:rPr>
        <w:t>P</w:t>
      </w:r>
      <w:r w:rsidR="00F73541" w:rsidRPr="00900F39">
        <w:rPr>
          <w:b w:val="0"/>
          <w:i/>
        </w:rPr>
        <w:t xml:space="preserve"> </w:t>
      </w:r>
      <w:r w:rsidR="00023970" w:rsidRPr="00900F39">
        <w:rPr>
          <w:b w:val="0"/>
          <w:i/>
        </w:rPr>
        <w:t>25</w:t>
      </w:r>
      <w:r w:rsidR="00F73541" w:rsidRPr="00900F39">
        <w:rPr>
          <w:b w:val="0"/>
          <w:i/>
        </w:rPr>
        <w:t xml:space="preserve">. </w:t>
      </w:r>
      <w:r w:rsidRPr="00900F39">
        <w:rPr>
          <w:b w:val="0"/>
          <w:i/>
        </w:rPr>
        <w:t>General component diagram</w:t>
      </w:r>
    </w:p>
    <w:p w14:paraId="343616F7" w14:textId="68DDB3DA" w:rsidR="00F73541" w:rsidRPr="00F73541" w:rsidRDefault="00900F39" w:rsidP="00900F39">
      <w:pPr>
        <w:pStyle w:val="Heading2"/>
      </w:pPr>
      <w:bookmarkStart w:id="61" w:name="_Toc153266406"/>
      <w:r w:rsidRPr="00900F39">
        <w:lastRenderedPageBreak/>
        <w:t>Deployment diagram</w:t>
      </w:r>
      <w:r>
        <w:rPr>
          <w:lang w:val="vi-VN"/>
        </w:rPr>
        <w:t>:</w:t>
      </w:r>
      <w:bookmarkEnd w:id="61"/>
    </w:p>
    <w:p w14:paraId="1A1BD55A" w14:textId="77777777" w:rsidR="00F73541" w:rsidRDefault="00F73541" w:rsidP="00F73541">
      <w:pPr>
        <w:pStyle w:val="Heading1"/>
        <w:numPr>
          <w:ilvl w:val="0"/>
          <w:numId w:val="0"/>
        </w:numPr>
      </w:pPr>
      <w:bookmarkStart w:id="62" w:name="_Toc152675795"/>
      <w:bookmarkStart w:id="63" w:name="_Toc153049813"/>
      <w:bookmarkStart w:id="64" w:name="_Toc153220558"/>
      <w:bookmarkStart w:id="65" w:name="_Toc153230192"/>
      <w:bookmarkStart w:id="66" w:name="_Toc153266407"/>
      <w:r w:rsidRPr="00B70757">
        <w:rPr>
          <w:rFonts w:asciiTheme="majorHAnsi" w:hAnsiTheme="majorHAnsi" w:cstheme="majorHAnsi"/>
          <w:b w:val="0"/>
          <w:noProof/>
          <w:color w:val="000000"/>
        </w:rPr>
        <w:drawing>
          <wp:inline distT="0" distB="0" distL="0" distR="0" wp14:anchorId="4F11E850" wp14:editId="7D0A11C9">
            <wp:extent cx="5598550" cy="4315146"/>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ployemnt.png"/>
                    <pic:cNvPicPr/>
                  </pic:nvPicPr>
                  <pic:blipFill>
                    <a:blip r:embed="rId42">
                      <a:extLst>
                        <a:ext uri="{28A0092B-C50C-407E-A947-70E740481C1C}">
                          <a14:useLocalDpi xmlns:a14="http://schemas.microsoft.com/office/drawing/2010/main" val="0"/>
                        </a:ext>
                      </a:extLst>
                    </a:blip>
                    <a:stretch>
                      <a:fillRect/>
                    </a:stretch>
                  </pic:blipFill>
                  <pic:spPr>
                    <a:xfrm>
                      <a:off x="0" y="0"/>
                      <a:ext cx="5632711" cy="4341476"/>
                    </a:xfrm>
                    <a:prstGeom prst="rect">
                      <a:avLst/>
                    </a:prstGeom>
                  </pic:spPr>
                </pic:pic>
              </a:graphicData>
            </a:graphic>
          </wp:inline>
        </w:drawing>
      </w:r>
      <w:bookmarkEnd w:id="62"/>
      <w:bookmarkEnd w:id="63"/>
      <w:bookmarkEnd w:id="64"/>
      <w:bookmarkEnd w:id="65"/>
      <w:bookmarkEnd w:id="66"/>
    </w:p>
    <w:p w14:paraId="38D4AC72" w14:textId="40DBD742" w:rsidR="00F73541" w:rsidRPr="00900F39" w:rsidRDefault="00900F39" w:rsidP="00F73541">
      <w:pPr>
        <w:pStyle w:val="Caption"/>
        <w:jc w:val="center"/>
        <w:rPr>
          <w:b w:val="0"/>
          <w:i/>
        </w:rPr>
        <w:sectPr w:rsidR="00F73541" w:rsidRPr="00900F39" w:rsidSect="00C51543">
          <w:headerReference w:type="default" r:id="rId43"/>
          <w:footerReference w:type="default" r:id="rId44"/>
          <w:headerReference w:type="first" r:id="rId45"/>
          <w:footerReference w:type="first" r:id="rId46"/>
          <w:pgSz w:w="11907" w:h="16840" w:code="9"/>
          <w:pgMar w:top="1418" w:right="1134" w:bottom="1418" w:left="1701" w:header="720" w:footer="720" w:gutter="0"/>
          <w:pgNumType w:start="1"/>
          <w:cols w:space="720"/>
          <w:titlePg/>
          <w:docGrid w:linePitch="360"/>
        </w:sectPr>
      </w:pPr>
      <w:r w:rsidRPr="00900F39">
        <w:rPr>
          <w:b w:val="0"/>
          <w:i/>
          <w:lang w:val="vi-VN"/>
        </w:rPr>
        <w:t>P</w:t>
      </w:r>
      <w:r w:rsidR="00023970" w:rsidRPr="00900F39">
        <w:rPr>
          <w:b w:val="0"/>
          <w:i/>
        </w:rPr>
        <w:t xml:space="preserve"> 26</w:t>
      </w:r>
      <w:r w:rsidR="00F73541" w:rsidRPr="00900F39">
        <w:rPr>
          <w:b w:val="0"/>
          <w:i/>
        </w:rPr>
        <w:t xml:space="preserve">. </w:t>
      </w:r>
      <w:r w:rsidRPr="00900F39">
        <w:rPr>
          <w:b w:val="0"/>
          <w:i/>
        </w:rPr>
        <w:t>General deployment diagram</w:t>
      </w:r>
    </w:p>
    <w:p w14:paraId="51E86795" w14:textId="515F74F4" w:rsidR="00AD5D8E" w:rsidRDefault="007247B2" w:rsidP="007247B2">
      <w:pPr>
        <w:pStyle w:val="Heading1"/>
        <w:numPr>
          <w:ilvl w:val="0"/>
          <w:numId w:val="0"/>
        </w:numPr>
      </w:pPr>
      <w:bookmarkStart w:id="67" w:name="_Toc153266408"/>
      <w:r>
        <w:lastRenderedPageBreak/>
        <w:t>Chapter 3</w:t>
      </w:r>
      <w:r>
        <w:tab/>
      </w:r>
      <w:r w:rsidR="00900F39" w:rsidRPr="00900F39">
        <w:t>D</w:t>
      </w:r>
      <w:r w:rsidR="00C20C6B">
        <w:t>ESIGNING</w:t>
      </w:r>
      <w:r w:rsidR="00900F39" w:rsidRPr="00900F39">
        <w:t xml:space="preserve"> W</w:t>
      </w:r>
      <w:r w:rsidR="00C20C6B">
        <w:t>EBISITE</w:t>
      </w:r>
      <w:r w:rsidR="00900F39" w:rsidRPr="00900F39">
        <w:t xml:space="preserve"> I</w:t>
      </w:r>
      <w:r w:rsidR="00C20C6B">
        <w:t>NTERFACES</w:t>
      </w:r>
      <w:bookmarkEnd w:id="67"/>
    </w:p>
    <w:p w14:paraId="5BDA949F" w14:textId="7CC65FD3" w:rsidR="00CB620B" w:rsidRDefault="00900F39" w:rsidP="00900F39">
      <w:pPr>
        <w:pStyle w:val="Heading2"/>
      </w:pPr>
      <w:bookmarkStart w:id="68" w:name="_Toc153266409"/>
      <w:r w:rsidRPr="00900F39">
        <w:t>Analysis of Website Design Requirements</w:t>
      </w:r>
      <w:r>
        <w:rPr>
          <w:lang w:val="vi-VN"/>
        </w:rPr>
        <w:t>:</w:t>
      </w:r>
      <w:bookmarkEnd w:id="68"/>
    </w:p>
    <w:p w14:paraId="6B847B44" w14:textId="2FF4538A" w:rsidR="00CB620B" w:rsidRDefault="00900F39" w:rsidP="00900F39">
      <w:pPr>
        <w:pStyle w:val="Heading3"/>
      </w:pPr>
      <w:bookmarkStart w:id="69" w:name="_Toc153266410"/>
      <w:r w:rsidRPr="00900F39">
        <w:t>Basic Requirements for an E-commerce Website</w:t>
      </w:r>
      <w:r>
        <w:rPr>
          <w:lang w:val="vi-VN"/>
        </w:rPr>
        <w:t>:</w:t>
      </w:r>
      <w:bookmarkEnd w:id="69"/>
    </w:p>
    <w:p w14:paraId="5479C1EF" w14:textId="09F95FD6" w:rsidR="00D42518" w:rsidRPr="00D42518" w:rsidRDefault="00D42518" w:rsidP="00D42518">
      <w:r>
        <w:t>-</w:t>
      </w:r>
      <w:r w:rsidR="00900F39" w:rsidRPr="00900F39">
        <w:t xml:space="preserve"> User-friendly interface: For an e-commerce website, having a user-friendly interface is a crucial requirement. It facilitates easy access for first-time users. An aesthetically pleasing website is also equally important. It helps to create attention, allure, and appeal to users from their initial visit. Making a positive impression on users during their first visit is essential for the growing success of the website</w:t>
      </w:r>
      <w:r w:rsidRPr="003E5942">
        <w:rPr>
          <w:sz w:val="28"/>
        </w:rPr>
        <w:t>.</w:t>
      </w:r>
    </w:p>
    <w:p w14:paraId="5E11CCC2" w14:textId="6473CA66" w:rsidR="00CB620B" w:rsidRDefault="00900F39" w:rsidP="00900F39">
      <w:pPr>
        <w:pStyle w:val="Heading3"/>
      </w:pPr>
      <w:bookmarkStart w:id="70" w:name="_Toc153266411"/>
      <w:r w:rsidRPr="00900F39">
        <w:t>Online Support</w:t>
      </w:r>
      <w:r>
        <w:rPr>
          <w:lang w:val="vi-VN"/>
        </w:rPr>
        <w:t>:</w:t>
      </w:r>
      <w:bookmarkEnd w:id="70"/>
    </w:p>
    <w:p w14:paraId="6BE90DA2" w14:textId="53B87F4B" w:rsidR="00D42518" w:rsidRDefault="00D42518" w:rsidP="00D42518">
      <w:pPr>
        <w:rPr>
          <w:sz w:val="28"/>
        </w:rPr>
      </w:pPr>
      <w:r>
        <w:t>-</w:t>
      </w:r>
      <w:r w:rsidRPr="00D42518">
        <w:rPr>
          <w:b/>
          <w:sz w:val="28"/>
        </w:rPr>
        <w:t xml:space="preserve"> </w:t>
      </w:r>
      <w:r w:rsidR="00900F39" w:rsidRPr="00900F39">
        <w:rPr>
          <w:rStyle w:val="Strong"/>
          <w:b w:val="0"/>
          <w:sz w:val="28"/>
        </w:rPr>
        <w:t>Designing an e-commerce website with comprehensive online consultation functionality brings satisfaction to users and enhances the website's credibility and trust. Providing excellent customer service becomes easier with such features. Not all customers want to read or view images; some may have other issues that require assistance. If online support tools such as integrated Zalo, Messenger, Tawk.to, etc., are not installed on your website, users seeking assistance might easily abandon the site</w:t>
      </w:r>
      <w:r w:rsidRPr="003E5942">
        <w:rPr>
          <w:sz w:val="28"/>
        </w:rPr>
        <w:t>.</w:t>
      </w:r>
    </w:p>
    <w:p w14:paraId="66BCF3EA" w14:textId="585398FA" w:rsidR="00D42518" w:rsidRDefault="00900F39" w:rsidP="00900F39">
      <w:pPr>
        <w:pStyle w:val="Heading3"/>
      </w:pPr>
      <w:bookmarkStart w:id="71" w:name="_Toc153266412"/>
      <w:r w:rsidRPr="00900F39">
        <w:t>Mobile Version</w:t>
      </w:r>
      <w:r>
        <w:rPr>
          <w:lang w:val="vi-VN"/>
        </w:rPr>
        <w:t>:</w:t>
      </w:r>
      <w:bookmarkEnd w:id="71"/>
      <w:r>
        <w:rPr>
          <w:lang w:val="vi-VN"/>
        </w:rPr>
        <w:t xml:space="preserve"> </w:t>
      </w:r>
    </w:p>
    <w:p w14:paraId="79E63FC8" w14:textId="4713781F" w:rsidR="00D42518" w:rsidRDefault="00D42518" w:rsidP="00D42518">
      <w:pPr>
        <w:ind w:firstLine="576"/>
        <w:rPr>
          <w:sz w:val="28"/>
        </w:rPr>
      </w:pPr>
      <w:r>
        <w:t>-</w:t>
      </w:r>
      <w:r w:rsidRPr="00D42518">
        <w:rPr>
          <w:b/>
          <w:sz w:val="28"/>
        </w:rPr>
        <w:t xml:space="preserve"> </w:t>
      </w:r>
      <w:r w:rsidRPr="003E5942">
        <w:rPr>
          <w:b/>
          <w:sz w:val="28"/>
        </w:rPr>
        <w:t xml:space="preserve"> </w:t>
      </w:r>
      <w:r w:rsidR="00900F39" w:rsidRPr="00900F39">
        <w:rPr>
          <w:sz w:val="28"/>
        </w:rPr>
        <w:t>A website with mobile compatibility provides quick and efficient access for all users. Active access through various devices allows users to avail services and seek advice from anywhere at any time. This further enhances the website's reputation and creates a professional impression for users</w:t>
      </w:r>
      <w:r w:rsidRPr="003E5942">
        <w:rPr>
          <w:sz w:val="28"/>
        </w:rPr>
        <w:t>.</w:t>
      </w:r>
    </w:p>
    <w:p w14:paraId="1129CB74" w14:textId="112A8A88" w:rsidR="00D42518" w:rsidRDefault="000E36A6" w:rsidP="00900F39">
      <w:pPr>
        <w:pStyle w:val="Heading3"/>
      </w:pPr>
      <w:bookmarkStart w:id="72" w:name="_Toc153266413"/>
      <w:r w:rsidRPr="000E36A6">
        <w:t>SEO standard web design SEO-Friendly Design</w:t>
      </w:r>
      <w:r w:rsidR="00D42518">
        <w:t>:</w:t>
      </w:r>
      <w:bookmarkEnd w:id="72"/>
      <w:r w:rsidR="00D42518">
        <w:t xml:space="preserve"> </w:t>
      </w:r>
    </w:p>
    <w:p w14:paraId="13CDCA7F" w14:textId="28066796" w:rsidR="00D42518" w:rsidRPr="00D42518" w:rsidRDefault="00D42518" w:rsidP="00900F39">
      <w:pPr>
        <w:ind w:firstLine="576"/>
      </w:pPr>
      <w:r>
        <w:t>-</w:t>
      </w:r>
      <w:r w:rsidRPr="00D42518">
        <w:rPr>
          <w:sz w:val="28"/>
        </w:rPr>
        <w:t xml:space="preserve"> </w:t>
      </w:r>
      <w:r w:rsidR="00900F39" w:rsidRPr="00900F39">
        <w:rPr>
          <w:sz w:val="28"/>
        </w:rPr>
        <w:t>SEO standards for a website are extremely important as they directly impact the ability to reach a specific number of customers. When Vietnamese users trust Google significantly, a website with SEO-friendly design and high search engine rankings gains substantial trust. Therefore, when designing a website for specialties or culinary purposes, paying attention to SEO standards is an indispensable requirement that should never be overlooked</w:t>
      </w:r>
      <w:r w:rsidRPr="00900F39">
        <w:rPr>
          <w:sz w:val="28"/>
        </w:rPr>
        <w:t>.</w:t>
      </w:r>
    </w:p>
    <w:p w14:paraId="58DE137F" w14:textId="601D28E5" w:rsidR="00CB620B" w:rsidRDefault="00900F39" w:rsidP="00900F39">
      <w:pPr>
        <w:pStyle w:val="Heading2"/>
      </w:pPr>
      <w:bookmarkStart w:id="73" w:name="_Toc153266414"/>
      <w:r w:rsidRPr="00900F39">
        <w:t xml:space="preserve">Expected Product </w:t>
      </w:r>
      <w:r>
        <w:rPr>
          <w:lang w:val="vi-VN"/>
        </w:rPr>
        <w:t>Results:</w:t>
      </w:r>
      <w:bookmarkEnd w:id="73"/>
    </w:p>
    <w:p w14:paraId="5A9ED32A" w14:textId="374C1B88" w:rsidR="00A035F9" w:rsidRPr="00900F39" w:rsidRDefault="00900F39" w:rsidP="00900F39">
      <w:pPr>
        <w:ind w:firstLine="720"/>
        <w:rPr>
          <w:szCs w:val="26"/>
          <w:lang w:val="vi-VN"/>
        </w:rPr>
      </w:pPr>
      <w:r w:rsidRPr="00900F39">
        <w:rPr>
          <w:szCs w:val="26"/>
        </w:rPr>
        <w:t>The website interface is designed to serve two main user groups: customers looking to purchase computer devices, components, and administrators (admins) responsible for managing product information, orders, as well as account management</w:t>
      </w:r>
      <w:r>
        <w:rPr>
          <w:szCs w:val="26"/>
          <w:lang w:val="vi-VN"/>
        </w:rPr>
        <w:t>.</w:t>
      </w:r>
    </w:p>
    <w:p w14:paraId="1A17DEE8" w14:textId="0104DB9D" w:rsidR="00D42518" w:rsidRPr="00564625" w:rsidRDefault="00900F39" w:rsidP="00D42518">
      <w:pPr>
        <w:rPr>
          <w:szCs w:val="26"/>
        </w:rPr>
      </w:pPr>
      <w:r w:rsidRPr="00900F39">
        <w:rPr>
          <w:szCs w:val="26"/>
        </w:rPr>
        <w:t>Anticipated pages include</w:t>
      </w:r>
      <w:r w:rsidR="00A035F9" w:rsidRPr="00564625">
        <w:rPr>
          <w:szCs w:val="26"/>
        </w:rPr>
        <w:t>:</w:t>
      </w:r>
    </w:p>
    <w:p w14:paraId="20CF2C4C" w14:textId="21A7B2CA" w:rsidR="00A035F9" w:rsidRPr="00564625" w:rsidRDefault="00900F39" w:rsidP="00900F39">
      <w:pPr>
        <w:pStyle w:val="ListParagraph"/>
        <w:numPr>
          <w:ilvl w:val="0"/>
          <w:numId w:val="9"/>
        </w:numPr>
        <w:ind w:left="720"/>
        <w:rPr>
          <w:szCs w:val="26"/>
        </w:rPr>
      </w:pPr>
      <w:r w:rsidRPr="00900F39">
        <w:rPr>
          <w:szCs w:val="26"/>
        </w:rPr>
        <w:t>Users</w:t>
      </w:r>
      <w:r w:rsidR="00A035F9" w:rsidRPr="00564625">
        <w:rPr>
          <w:szCs w:val="26"/>
        </w:rPr>
        <w:t>:</w:t>
      </w:r>
    </w:p>
    <w:p w14:paraId="46E3140F" w14:textId="45B8C552" w:rsidR="00A035F9" w:rsidRDefault="00900F39" w:rsidP="00900F39">
      <w:pPr>
        <w:pStyle w:val="ListParagraph"/>
        <w:numPr>
          <w:ilvl w:val="1"/>
          <w:numId w:val="9"/>
        </w:numPr>
        <w:ind w:left="1620"/>
        <w:rPr>
          <w:szCs w:val="26"/>
        </w:rPr>
      </w:pPr>
      <w:r w:rsidRPr="00900F39">
        <w:rPr>
          <w:szCs w:val="26"/>
        </w:rPr>
        <w:lastRenderedPageBreak/>
        <w:t>Log in to the website, register as a member</w:t>
      </w:r>
      <w:r>
        <w:rPr>
          <w:szCs w:val="26"/>
          <w:lang w:val="vi-VN"/>
        </w:rPr>
        <w:t>.</w:t>
      </w:r>
    </w:p>
    <w:p w14:paraId="108562FC" w14:textId="73B90CE3" w:rsidR="00F97A96" w:rsidRDefault="00900F39" w:rsidP="00900F39">
      <w:pPr>
        <w:pStyle w:val="ListParagraph"/>
        <w:numPr>
          <w:ilvl w:val="1"/>
          <w:numId w:val="9"/>
        </w:numPr>
        <w:ind w:left="1620"/>
        <w:rPr>
          <w:szCs w:val="26"/>
        </w:rPr>
      </w:pPr>
      <w:r w:rsidRPr="00900F39">
        <w:rPr>
          <w:szCs w:val="26"/>
        </w:rPr>
        <w:t>View information about products available on the website</w:t>
      </w:r>
      <w:r w:rsidR="00F97A96">
        <w:rPr>
          <w:szCs w:val="26"/>
        </w:rPr>
        <w:t>.</w:t>
      </w:r>
    </w:p>
    <w:p w14:paraId="683327B9" w14:textId="5B049E76" w:rsidR="00F97A96" w:rsidRPr="00564625" w:rsidRDefault="00900F39" w:rsidP="00900F39">
      <w:pPr>
        <w:pStyle w:val="ListParagraph"/>
        <w:numPr>
          <w:ilvl w:val="1"/>
          <w:numId w:val="9"/>
        </w:numPr>
        <w:ind w:left="1620"/>
        <w:rPr>
          <w:szCs w:val="26"/>
        </w:rPr>
      </w:pPr>
      <w:r w:rsidRPr="00900F39">
        <w:rPr>
          <w:szCs w:val="26"/>
        </w:rPr>
        <w:t>Shopping cart, enter delivery information</w:t>
      </w:r>
      <w:r>
        <w:rPr>
          <w:szCs w:val="26"/>
          <w:lang w:val="vi-VN"/>
        </w:rPr>
        <w:t>.</w:t>
      </w:r>
    </w:p>
    <w:p w14:paraId="0D87DDAB" w14:textId="492BAE0F" w:rsidR="00A035F9" w:rsidRPr="00564625" w:rsidRDefault="00900F39" w:rsidP="00900F39">
      <w:pPr>
        <w:pStyle w:val="ListParagraph"/>
        <w:numPr>
          <w:ilvl w:val="0"/>
          <w:numId w:val="9"/>
        </w:numPr>
        <w:ind w:left="720"/>
        <w:rPr>
          <w:szCs w:val="26"/>
        </w:rPr>
      </w:pPr>
      <w:r w:rsidRPr="00900F39">
        <w:rPr>
          <w:szCs w:val="26"/>
        </w:rPr>
        <w:t>Administrators</w:t>
      </w:r>
      <w:r w:rsidR="00A035F9" w:rsidRPr="00564625">
        <w:rPr>
          <w:szCs w:val="26"/>
        </w:rPr>
        <w:t xml:space="preserve">: </w:t>
      </w:r>
    </w:p>
    <w:p w14:paraId="304FAD75" w14:textId="76CBC048" w:rsidR="00A035F9" w:rsidRPr="00564625" w:rsidRDefault="00900F39" w:rsidP="00900F39">
      <w:pPr>
        <w:pStyle w:val="ListParagraph"/>
        <w:numPr>
          <w:ilvl w:val="1"/>
          <w:numId w:val="9"/>
        </w:numPr>
        <w:ind w:left="1620"/>
        <w:rPr>
          <w:szCs w:val="26"/>
        </w:rPr>
      </w:pPr>
      <w:r w:rsidRPr="00900F39">
        <w:rPr>
          <w:szCs w:val="26"/>
        </w:rPr>
        <w:t>Log in to the website</w:t>
      </w:r>
      <w:r w:rsidR="00A035F9" w:rsidRPr="00564625">
        <w:rPr>
          <w:szCs w:val="26"/>
        </w:rPr>
        <w:t>.</w:t>
      </w:r>
    </w:p>
    <w:p w14:paraId="7BBE2E27" w14:textId="1C85CB75" w:rsidR="00A035F9" w:rsidRPr="00564625" w:rsidRDefault="00900F39" w:rsidP="00900F39">
      <w:pPr>
        <w:pStyle w:val="ListParagraph"/>
        <w:numPr>
          <w:ilvl w:val="1"/>
          <w:numId w:val="9"/>
        </w:numPr>
        <w:ind w:left="1620"/>
        <w:rPr>
          <w:szCs w:val="26"/>
        </w:rPr>
      </w:pPr>
      <w:r w:rsidRPr="00900F39">
        <w:rPr>
          <w:szCs w:val="26"/>
        </w:rPr>
        <w:t>View, update, delete, edit information about products, orders, accounts</w:t>
      </w:r>
      <w:r w:rsidR="00A035F9" w:rsidRPr="00564625">
        <w:rPr>
          <w:szCs w:val="26"/>
        </w:rPr>
        <w:t>.</w:t>
      </w:r>
    </w:p>
    <w:p w14:paraId="49FD8767" w14:textId="2B6F4F4C" w:rsidR="00A035F9" w:rsidRPr="00955CD7" w:rsidRDefault="00900F39" w:rsidP="00900F39">
      <w:pPr>
        <w:pStyle w:val="ListParagraph"/>
        <w:numPr>
          <w:ilvl w:val="1"/>
          <w:numId w:val="9"/>
        </w:numPr>
        <w:spacing w:line="240" w:lineRule="auto"/>
        <w:ind w:left="1620"/>
        <w:rPr>
          <w:szCs w:val="26"/>
        </w:rPr>
      </w:pPr>
      <w:r w:rsidRPr="00900F39">
        <w:rPr>
          <w:szCs w:val="26"/>
        </w:rPr>
        <w:t>Personal information can be modified</w:t>
      </w:r>
      <w:r w:rsidR="00A035F9" w:rsidRPr="00900F39">
        <w:rPr>
          <w:szCs w:val="26"/>
        </w:rPr>
        <w:t>.</w:t>
      </w:r>
    </w:p>
    <w:p w14:paraId="1E40505D" w14:textId="3B409C8A" w:rsidR="000503D6" w:rsidRPr="00955CD7" w:rsidRDefault="00900F39" w:rsidP="00900F39">
      <w:pPr>
        <w:pStyle w:val="ListParagraph"/>
        <w:numPr>
          <w:ilvl w:val="1"/>
          <w:numId w:val="9"/>
        </w:numPr>
        <w:spacing w:before="0" w:after="0" w:line="240" w:lineRule="auto"/>
        <w:ind w:left="1620" w:right="-18"/>
        <w:rPr>
          <w:rStyle w:val="Emphasis"/>
          <w:i w:val="0"/>
          <w:iCs w:val="0"/>
        </w:rPr>
      </w:pPr>
      <w:r w:rsidRPr="00900F39">
        <w:rPr>
          <w:szCs w:val="26"/>
        </w:rPr>
        <w:t>Manage user information but without the authority to modify that information</w:t>
      </w:r>
      <w:r>
        <w:rPr>
          <w:rStyle w:val="Emphasis"/>
          <w:i w:val="0"/>
          <w:iCs w:val="0"/>
          <w:lang w:val="vi-VN"/>
        </w:rPr>
        <w:t>.</w:t>
      </w:r>
    </w:p>
    <w:p w14:paraId="2457C060" w14:textId="6E0C6C62" w:rsidR="000503D6" w:rsidRDefault="003D26C3" w:rsidP="003D26C3">
      <w:pPr>
        <w:pStyle w:val="Heading2"/>
      </w:pPr>
      <w:bookmarkStart w:id="74" w:name="_Toc153266415"/>
      <w:r w:rsidRPr="003D26C3">
        <w:t>Applied Technologies and Tools</w:t>
      </w:r>
      <w:r w:rsidR="000503D6">
        <w:t>:</w:t>
      </w:r>
      <w:bookmarkEnd w:id="74"/>
    </w:p>
    <w:p w14:paraId="557BEC61" w14:textId="0009D62E" w:rsidR="00955CD7" w:rsidRPr="00955CD7" w:rsidRDefault="003D26C3" w:rsidP="003D26C3">
      <w:pPr>
        <w:pStyle w:val="Heading5"/>
        <w:numPr>
          <w:ilvl w:val="1"/>
          <w:numId w:val="10"/>
        </w:numPr>
        <w:spacing w:before="0" w:after="0" w:line="240" w:lineRule="auto"/>
        <w:rPr>
          <w:b w:val="0"/>
        </w:rPr>
      </w:pPr>
      <w:r w:rsidRPr="003D26C3">
        <w:rPr>
          <w:b w:val="0"/>
          <w:sz w:val="26"/>
        </w:rPr>
        <w:t>Use Visual Studio Code as a text editor for code</w:t>
      </w:r>
      <w:r w:rsidR="000503D6" w:rsidRPr="00955CD7">
        <w:rPr>
          <w:b w:val="0"/>
        </w:rPr>
        <w:t>.</w:t>
      </w:r>
    </w:p>
    <w:p w14:paraId="0E282659" w14:textId="2771E886" w:rsidR="00251860" w:rsidRDefault="003D26C3" w:rsidP="003D26C3">
      <w:pPr>
        <w:pStyle w:val="Heading5"/>
        <w:numPr>
          <w:ilvl w:val="1"/>
          <w:numId w:val="10"/>
        </w:numPr>
        <w:spacing w:before="0" w:after="0" w:line="240" w:lineRule="auto"/>
      </w:pPr>
      <w:r w:rsidRPr="003D26C3">
        <w:rPr>
          <w:b w:val="0"/>
          <w:sz w:val="26"/>
        </w:rPr>
        <w:t>Use Reactjs, Tailwind library for layout, formatting of the web interface</w:t>
      </w:r>
      <w:r w:rsidR="00251860" w:rsidRPr="00955CD7">
        <w:rPr>
          <w:b w:val="0"/>
        </w:rPr>
        <w:t>.</w:t>
      </w:r>
    </w:p>
    <w:p w14:paraId="3553E765" w14:textId="0DFB9208" w:rsidR="00EC4229" w:rsidRDefault="003D26C3" w:rsidP="003D26C3">
      <w:pPr>
        <w:pStyle w:val="ListParagraph"/>
        <w:numPr>
          <w:ilvl w:val="1"/>
          <w:numId w:val="10"/>
        </w:numPr>
        <w:spacing w:line="240" w:lineRule="auto"/>
      </w:pPr>
      <w:r w:rsidRPr="003D26C3">
        <w:t>Use JavaScript programming language, Jquery library, Ajax for building basic functions of the website</w:t>
      </w:r>
      <w:r w:rsidR="00251860">
        <w:t>.</w:t>
      </w:r>
    </w:p>
    <w:p w14:paraId="6EE0D6F8" w14:textId="419D9DCF" w:rsidR="00EC4229" w:rsidRDefault="003D26C3" w:rsidP="003D26C3">
      <w:pPr>
        <w:pStyle w:val="Heading2"/>
      </w:pPr>
      <w:bookmarkStart w:id="75" w:name="_Toc153266416"/>
      <w:r w:rsidRPr="003D26C3">
        <w:t>Results</w:t>
      </w:r>
      <w:r w:rsidR="00EC4229">
        <w:t>:</w:t>
      </w:r>
      <w:bookmarkEnd w:id="75"/>
    </w:p>
    <w:p w14:paraId="42A3DAA9" w14:textId="308EF9F0" w:rsidR="00EC4229" w:rsidRPr="00955CD7" w:rsidRDefault="003D26C3" w:rsidP="003D26C3">
      <w:pPr>
        <w:pStyle w:val="ListParagraph"/>
        <w:numPr>
          <w:ilvl w:val="0"/>
          <w:numId w:val="11"/>
        </w:numPr>
        <w:rPr>
          <w:b/>
        </w:rPr>
      </w:pPr>
      <w:r w:rsidRPr="003D26C3">
        <w:rPr>
          <w:b/>
        </w:rPr>
        <w:t>Home page</w:t>
      </w:r>
      <w:r w:rsidR="00EC4229" w:rsidRPr="00EC4229">
        <w:rPr>
          <w:b/>
        </w:rPr>
        <w:t>:</w:t>
      </w:r>
      <w:r w:rsidR="00EC4229">
        <w:rPr>
          <w:b/>
        </w:rPr>
        <w:t xml:space="preserve"> </w:t>
      </w:r>
    </w:p>
    <w:p w14:paraId="230854E5" w14:textId="5A6C2C81" w:rsidR="00EC4229" w:rsidRDefault="00BC2E9A" w:rsidP="00EC4229">
      <w:pPr>
        <w:pStyle w:val="ListParagraph"/>
        <w:keepNext/>
        <w:ind w:left="0" w:firstLine="0"/>
      </w:pPr>
      <w:r w:rsidRPr="00BC2E9A">
        <w:rPr>
          <w:noProof/>
        </w:rPr>
        <w:drawing>
          <wp:inline distT="0" distB="0" distL="0" distR="0" wp14:anchorId="02F4345F" wp14:editId="31DB766C">
            <wp:extent cx="5760720" cy="2680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80335"/>
                    </a:xfrm>
                    <a:prstGeom prst="rect">
                      <a:avLst/>
                    </a:prstGeom>
                  </pic:spPr>
                </pic:pic>
              </a:graphicData>
            </a:graphic>
          </wp:inline>
        </w:drawing>
      </w:r>
    </w:p>
    <w:p w14:paraId="11ADA452" w14:textId="55AAE15A" w:rsidR="00EC4229" w:rsidRPr="00900F39" w:rsidRDefault="00900F39" w:rsidP="00EC4229">
      <w:pPr>
        <w:pStyle w:val="Caption"/>
        <w:ind w:left="3420"/>
        <w:rPr>
          <w:b w:val="0"/>
          <w:i/>
          <w:szCs w:val="24"/>
        </w:rPr>
      </w:pPr>
      <w:r>
        <w:rPr>
          <w:b w:val="0"/>
          <w:i/>
          <w:szCs w:val="24"/>
          <w:lang w:val="vi-VN"/>
        </w:rPr>
        <w:t>P</w:t>
      </w:r>
      <w:r w:rsidR="00EC4229" w:rsidRPr="00900F39">
        <w:rPr>
          <w:b w:val="0"/>
          <w:i/>
          <w:szCs w:val="24"/>
        </w:rPr>
        <w:t xml:space="preserve"> </w:t>
      </w:r>
      <w:r w:rsidR="00EC4229" w:rsidRPr="00900F39">
        <w:rPr>
          <w:b w:val="0"/>
          <w:i/>
          <w:szCs w:val="24"/>
        </w:rPr>
        <w:fldChar w:fldCharType="begin"/>
      </w:r>
      <w:r w:rsidR="00EC4229" w:rsidRPr="00900F39">
        <w:rPr>
          <w:b w:val="0"/>
          <w:i/>
          <w:szCs w:val="24"/>
        </w:rPr>
        <w:instrText xml:space="preserve"> SEQ Hình \* ARABIC </w:instrText>
      </w:r>
      <w:r w:rsidR="00EC4229" w:rsidRPr="00900F39">
        <w:rPr>
          <w:b w:val="0"/>
          <w:i/>
          <w:szCs w:val="24"/>
        </w:rPr>
        <w:fldChar w:fldCharType="separate"/>
      </w:r>
      <w:r w:rsidR="003674FB" w:rsidRPr="00900F39">
        <w:rPr>
          <w:b w:val="0"/>
          <w:i/>
          <w:noProof/>
          <w:szCs w:val="24"/>
        </w:rPr>
        <w:t>22</w:t>
      </w:r>
      <w:r w:rsidR="00EC4229" w:rsidRPr="00900F39">
        <w:rPr>
          <w:b w:val="0"/>
          <w:i/>
          <w:szCs w:val="24"/>
        </w:rPr>
        <w:fldChar w:fldCharType="end"/>
      </w:r>
      <w:r>
        <w:rPr>
          <w:b w:val="0"/>
          <w:i/>
          <w:szCs w:val="24"/>
          <w:lang w:val="vi-VN"/>
        </w:rPr>
        <w:t>.</w:t>
      </w:r>
      <w:r w:rsidR="00EC4229" w:rsidRPr="00900F39">
        <w:rPr>
          <w:b w:val="0"/>
          <w:i/>
          <w:szCs w:val="24"/>
        </w:rPr>
        <w:t xml:space="preserve"> </w:t>
      </w:r>
      <w:r w:rsidR="003D26C3" w:rsidRPr="003D26C3">
        <w:rPr>
          <w:b w:val="0"/>
          <w:i/>
          <w:szCs w:val="24"/>
        </w:rPr>
        <w:t>Home page</w:t>
      </w:r>
    </w:p>
    <w:p w14:paraId="1279AF60" w14:textId="77777777" w:rsidR="00800F3A" w:rsidRPr="00800F3A" w:rsidRDefault="00800F3A" w:rsidP="00800F3A"/>
    <w:p w14:paraId="4D858A12" w14:textId="0E17D7A5" w:rsidR="00EC4229" w:rsidRPr="005D3752" w:rsidRDefault="003D26C3" w:rsidP="0021484E">
      <w:pPr>
        <w:pStyle w:val="ListParagraph"/>
        <w:numPr>
          <w:ilvl w:val="0"/>
          <w:numId w:val="15"/>
        </w:numPr>
        <w:ind w:left="1710" w:hanging="180"/>
        <w:rPr>
          <w:b/>
        </w:rPr>
      </w:pPr>
      <w:r>
        <w:rPr>
          <w:lang w:val="vi-VN"/>
        </w:rPr>
        <w:t xml:space="preserve"> Login page</w:t>
      </w:r>
    </w:p>
    <w:p w14:paraId="170EBBCB" w14:textId="7DAC9D5D" w:rsidR="005D3752" w:rsidRDefault="00BC2E9A" w:rsidP="005D3752">
      <w:pPr>
        <w:pStyle w:val="ListParagraph"/>
        <w:keepNext/>
        <w:ind w:left="-360" w:firstLine="0"/>
      </w:pPr>
      <w:r w:rsidRPr="00BC2E9A">
        <w:rPr>
          <w:noProof/>
        </w:rPr>
        <w:lastRenderedPageBreak/>
        <w:drawing>
          <wp:anchor distT="0" distB="0" distL="114300" distR="114300" simplePos="0" relativeHeight="251663360" behindDoc="0" locked="0" layoutInCell="1" allowOverlap="1" wp14:anchorId="621DE953" wp14:editId="4C2DE82C">
            <wp:simplePos x="0" y="0"/>
            <wp:positionH relativeFrom="margin">
              <wp:align>right</wp:align>
            </wp:positionH>
            <wp:positionV relativeFrom="paragraph">
              <wp:posOffset>1270</wp:posOffset>
            </wp:positionV>
            <wp:extent cx="5760720" cy="256540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565400"/>
                    </a:xfrm>
                    <a:prstGeom prst="rect">
                      <a:avLst/>
                    </a:prstGeom>
                  </pic:spPr>
                </pic:pic>
              </a:graphicData>
            </a:graphic>
          </wp:anchor>
        </w:drawing>
      </w:r>
    </w:p>
    <w:p w14:paraId="2B4719C3" w14:textId="56FC09F4" w:rsidR="005D3752" w:rsidRDefault="00900F39" w:rsidP="005D3752">
      <w:pPr>
        <w:pStyle w:val="Caption"/>
        <w:jc w:val="center"/>
        <w:rPr>
          <w:b w:val="0"/>
          <w:i/>
          <w:sz w:val="22"/>
        </w:rPr>
      </w:pPr>
      <w:r>
        <w:rPr>
          <w:b w:val="0"/>
          <w:i/>
          <w:sz w:val="22"/>
          <w:lang w:val="vi-VN"/>
        </w:rPr>
        <w:t>P</w:t>
      </w:r>
      <w:r w:rsidR="005D3752" w:rsidRPr="005D3752">
        <w:rPr>
          <w:b w:val="0"/>
          <w:i/>
          <w:sz w:val="22"/>
        </w:rPr>
        <w:t xml:space="preserve"> </w:t>
      </w:r>
      <w:r w:rsidR="005D3752" w:rsidRPr="005D3752">
        <w:rPr>
          <w:b w:val="0"/>
          <w:i/>
          <w:sz w:val="22"/>
        </w:rPr>
        <w:fldChar w:fldCharType="begin"/>
      </w:r>
      <w:r w:rsidR="005D3752" w:rsidRPr="005D3752">
        <w:rPr>
          <w:b w:val="0"/>
          <w:i/>
          <w:sz w:val="22"/>
        </w:rPr>
        <w:instrText xml:space="preserve"> SEQ Hình \* ARABIC </w:instrText>
      </w:r>
      <w:r w:rsidR="005D3752" w:rsidRPr="005D3752">
        <w:rPr>
          <w:b w:val="0"/>
          <w:i/>
          <w:sz w:val="22"/>
        </w:rPr>
        <w:fldChar w:fldCharType="separate"/>
      </w:r>
      <w:r w:rsidR="003674FB">
        <w:rPr>
          <w:b w:val="0"/>
          <w:i/>
          <w:noProof/>
          <w:sz w:val="22"/>
        </w:rPr>
        <w:t>23</w:t>
      </w:r>
      <w:r w:rsidR="005D3752" w:rsidRPr="005D3752">
        <w:rPr>
          <w:b w:val="0"/>
          <w:i/>
          <w:sz w:val="22"/>
        </w:rPr>
        <w:fldChar w:fldCharType="end"/>
      </w:r>
      <w:r w:rsidR="005D3752" w:rsidRPr="005D3752">
        <w:rPr>
          <w:b w:val="0"/>
          <w:i/>
          <w:sz w:val="22"/>
        </w:rPr>
        <w:t xml:space="preserve">. </w:t>
      </w:r>
      <w:r w:rsidR="003D26C3" w:rsidRPr="003D26C3">
        <w:rPr>
          <w:b w:val="0"/>
          <w:i/>
          <w:sz w:val="22"/>
        </w:rPr>
        <w:t>Login page</w:t>
      </w:r>
    </w:p>
    <w:p w14:paraId="219796D8" w14:textId="77777777" w:rsidR="00185235" w:rsidRPr="00185235" w:rsidRDefault="00185235" w:rsidP="00185235"/>
    <w:p w14:paraId="61B41E76" w14:textId="1DC65FB8" w:rsidR="005D3752" w:rsidRDefault="003D26C3" w:rsidP="0021484E">
      <w:pPr>
        <w:pStyle w:val="ListParagraph"/>
        <w:numPr>
          <w:ilvl w:val="0"/>
          <w:numId w:val="12"/>
        </w:numPr>
        <w:ind w:left="1710" w:hanging="180"/>
      </w:pPr>
      <w:r>
        <w:rPr>
          <w:lang w:val="vi-VN"/>
        </w:rPr>
        <w:t>Account registration page</w:t>
      </w:r>
      <w:r w:rsidR="005D3752">
        <w:t>.</w:t>
      </w:r>
    </w:p>
    <w:p w14:paraId="56017FCA" w14:textId="59C1BC11" w:rsidR="005D3752" w:rsidRDefault="00185235" w:rsidP="005D3752">
      <w:pPr>
        <w:pStyle w:val="ListParagraph"/>
        <w:keepNext/>
        <w:ind w:left="-90" w:firstLine="0"/>
      </w:pPr>
      <w:r w:rsidRPr="00185235">
        <w:rPr>
          <w:noProof/>
        </w:rPr>
        <w:drawing>
          <wp:inline distT="0" distB="0" distL="0" distR="0" wp14:anchorId="7858BB74" wp14:editId="760A2066">
            <wp:extent cx="5760720" cy="2649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649220"/>
                    </a:xfrm>
                    <a:prstGeom prst="rect">
                      <a:avLst/>
                    </a:prstGeom>
                  </pic:spPr>
                </pic:pic>
              </a:graphicData>
            </a:graphic>
          </wp:inline>
        </w:drawing>
      </w:r>
    </w:p>
    <w:p w14:paraId="2EFCF858" w14:textId="5B5185B8" w:rsidR="00185235" w:rsidRDefault="00900F39" w:rsidP="00185235">
      <w:pPr>
        <w:pStyle w:val="Caption"/>
        <w:jc w:val="center"/>
        <w:rPr>
          <w:b w:val="0"/>
          <w:i/>
          <w:sz w:val="22"/>
        </w:rPr>
      </w:pPr>
      <w:r>
        <w:rPr>
          <w:b w:val="0"/>
          <w:i/>
          <w:sz w:val="22"/>
          <w:lang w:val="vi-VN"/>
        </w:rPr>
        <w:t xml:space="preserve">P </w:t>
      </w:r>
      <w:r w:rsidR="005D3752" w:rsidRPr="005D3752">
        <w:rPr>
          <w:b w:val="0"/>
          <w:i/>
          <w:sz w:val="22"/>
        </w:rPr>
        <w:fldChar w:fldCharType="begin"/>
      </w:r>
      <w:r w:rsidR="005D3752" w:rsidRPr="005D3752">
        <w:rPr>
          <w:b w:val="0"/>
          <w:i/>
          <w:sz w:val="22"/>
        </w:rPr>
        <w:instrText xml:space="preserve"> SEQ Hình \* ARABIC </w:instrText>
      </w:r>
      <w:r w:rsidR="005D3752" w:rsidRPr="005D3752">
        <w:rPr>
          <w:b w:val="0"/>
          <w:i/>
          <w:sz w:val="22"/>
        </w:rPr>
        <w:fldChar w:fldCharType="separate"/>
      </w:r>
      <w:r w:rsidR="003674FB">
        <w:rPr>
          <w:b w:val="0"/>
          <w:i/>
          <w:noProof/>
          <w:sz w:val="22"/>
        </w:rPr>
        <w:t>24</w:t>
      </w:r>
      <w:r w:rsidR="005D3752" w:rsidRPr="005D3752">
        <w:rPr>
          <w:b w:val="0"/>
          <w:i/>
          <w:sz w:val="22"/>
        </w:rPr>
        <w:fldChar w:fldCharType="end"/>
      </w:r>
      <w:r w:rsidR="005D3752" w:rsidRPr="005D3752">
        <w:rPr>
          <w:b w:val="0"/>
          <w:i/>
          <w:sz w:val="22"/>
        </w:rPr>
        <w:t xml:space="preserve">. </w:t>
      </w:r>
      <w:r w:rsidR="003D26C3" w:rsidRPr="003D26C3">
        <w:rPr>
          <w:b w:val="0"/>
          <w:i/>
          <w:sz w:val="22"/>
        </w:rPr>
        <w:t>Register an account</w:t>
      </w:r>
    </w:p>
    <w:p w14:paraId="7D14EFAD" w14:textId="77777777" w:rsidR="00185235" w:rsidRDefault="00185235">
      <w:pPr>
        <w:rPr>
          <w:i/>
          <w:iCs/>
          <w:sz w:val="22"/>
          <w:szCs w:val="18"/>
        </w:rPr>
      </w:pPr>
      <w:r>
        <w:rPr>
          <w:b/>
          <w:i/>
          <w:sz w:val="22"/>
        </w:rPr>
        <w:br w:type="page"/>
      </w:r>
    </w:p>
    <w:p w14:paraId="06D451E4" w14:textId="77777777" w:rsidR="00185235" w:rsidRPr="00185235" w:rsidRDefault="00185235" w:rsidP="00185235">
      <w:pPr>
        <w:pStyle w:val="Caption"/>
        <w:jc w:val="center"/>
        <w:rPr>
          <w:b w:val="0"/>
          <w:i/>
          <w:sz w:val="22"/>
        </w:rPr>
      </w:pPr>
    </w:p>
    <w:p w14:paraId="4471690F" w14:textId="7035FC80" w:rsidR="00EC4229" w:rsidRDefault="003D26C3" w:rsidP="0021484E">
      <w:pPr>
        <w:pStyle w:val="ListParagraph"/>
        <w:numPr>
          <w:ilvl w:val="0"/>
          <w:numId w:val="12"/>
        </w:numPr>
        <w:ind w:left="1710" w:hanging="180"/>
      </w:pPr>
      <w:r>
        <w:rPr>
          <w:lang w:val="vi-VN"/>
        </w:rPr>
        <w:t xml:space="preserve">View the </w:t>
      </w:r>
      <w:r>
        <w:t xml:space="preserve">list of products on the </w:t>
      </w:r>
      <w:r w:rsidR="00955CD7">
        <w:t>web</w:t>
      </w:r>
      <w:r>
        <w:t>site</w:t>
      </w:r>
    </w:p>
    <w:p w14:paraId="4DD83B5E" w14:textId="18265D57" w:rsidR="00EC4229" w:rsidRDefault="00C07AED" w:rsidP="00EC4229">
      <w:pPr>
        <w:pStyle w:val="ListParagraph"/>
        <w:keepNext/>
        <w:ind w:left="0" w:firstLine="0"/>
      </w:pPr>
      <w:r w:rsidRPr="00C07AED">
        <w:rPr>
          <w:noProof/>
        </w:rPr>
        <w:drawing>
          <wp:inline distT="0" distB="0" distL="0" distR="0" wp14:anchorId="12D78FAD" wp14:editId="4EC9C7F2">
            <wp:extent cx="5760720" cy="26841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684145"/>
                    </a:xfrm>
                    <a:prstGeom prst="rect">
                      <a:avLst/>
                    </a:prstGeom>
                  </pic:spPr>
                </pic:pic>
              </a:graphicData>
            </a:graphic>
          </wp:inline>
        </w:drawing>
      </w:r>
    </w:p>
    <w:p w14:paraId="7B6A5398" w14:textId="77F54F96" w:rsidR="005D3752" w:rsidRDefault="00900F39" w:rsidP="005D3752">
      <w:pPr>
        <w:pStyle w:val="Caption"/>
        <w:ind w:left="3420"/>
        <w:rPr>
          <w:b w:val="0"/>
          <w:i/>
          <w:sz w:val="22"/>
        </w:rPr>
      </w:pPr>
      <w:r>
        <w:rPr>
          <w:b w:val="0"/>
          <w:i/>
          <w:sz w:val="22"/>
          <w:lang w:val="vi-VN"/>
        </w:rPr>
        <w:t>P</w:t>
      </w:r>
      <w:r w:rsidR="00EC4229" w:rsidRPr="00EC4229">
        <w:rPr>
          <w:b w:val="0"/>
          <w:i/>
          <w:sz w:val="22"/>
        </w:rPr>
        <w:t xml:space="preserve"> </w:t>
      </w:r>
      <w:r w:rsidR="00EC4229" w:rsidRPr="00EC4229">
        <w:rPr>
          <w:b w:val="0"/>
          <w:i/>
          <w:sz w:val="22"/>
        </w:rPr>
        <w:fldChar w:fldCharType="begin"/>
      </w:r>
      <w:r w:rsidR="00EC4229" w:rsidRPr="00EC4229">
        <w:rPr>
          <w:b w:val="0"/>
          <w:i/>
          <w:sz w:val="22"/>
        </w:rPr>
        <w:instrText xml:space="preserve"> SEQ Hình \* ARABIC </w:instrText>
      </w:r>
      <w:r w:rsidR="00EC4229" w:rsidRPr="00EC4229">
        <w:rPr>
          <w:b w:val="0"/>
          <w:i/>
          <w:sz w:val="22"/>
        </w:rPr>
        <w:fldChar w:fldCharType="separate"/>
      </w:r>
      <w:r w:rsidR="003674FB">
        <w:rPr>
          <w:b w:val="0"/>
          <w:i/>
          <w:noProof/>
          <w:sz w:val="22"/>
        </w:rPr>
        <w:t>25</w:t>
      </w:r>
      <w:r w:rsidR="00EC4229" w:rsidRPr="00EC4229">
        <w:rPr>
          <w:b w:val="0"/>
          <w:i/>
          <w:sz w:val="22"/>
        </w:rPr>
        <w:fldChar w:fldCharType="end"/>
      </w:r>
      <w:r w:rsidR="00955CD7">
        <w:rPr>
          <w:b w:val="0"/>
          <w:i/>
          <w:sz w:val="22"/>
        </w:rPr>
        <w:t xml:space="preserve">: </w:t>
      </w:r>
      <w:r w:rsidR="003D26C3" w:rsidRPr="003D26C3">
        <w:rPr>
          <w:b w:val="0"/>
          <w:i/>
          <w:sz w:val="22"/>
        </w:rPr>
        <w:t>Product portfolio</w:t>
      </w:r>
    </w:p>
    <w:p w14:paraId="37ED9F5F" w14:textId="77777777" w:rsidR="00185235" w:rsidRPr="00185235" w:rsidRDefault="00185235" w:rsidP="00185235"/>
    <w:p w14:paraId="3915F53E" w14:textId="7E9D73C2" w:rsidR="005D3752" w:rsidRDefault="003D26C3" w:rsidP="0021484E">
      <w:pPr>
        <w:pStyle w:val="ListParagraph"/>
        <w:numPr>
          <w:ilvl w:val="0"/>
          <w:numId w:val="12"/>
        </w:numPr>
        <w:ind w:left="1710" w:hanging="180"/>
      </w:pPr>
      <w:r>
        <w:t>Product detail information page</w:t>
      </w:r>
    </w:p>
    <w:p w14:paraId="1A6E0B4A" w14:textId="4F92F4DC" w:rsidR="00663FCB" w:rsidRDefault="00800F3A" w:rsidP="00663FCB">
      <w:pPr>
        <w:pStyle w:val="ListParagraph"/>
        <w:keepNext/>
        <w:ind w:left="270" w:firstLine="0"/>
      </w:pPr>
      <w:r w:rsidRPr="00800F3A">
        <w:rPr>
          <w:noProof/>
        </w:rPr>
        <w:drawing>
          <wp:inline distT="0" distB="0" distL="0" distR="0" wp14:anchorId="53C872EA" wp14:editId="145DEFE1">
            <wp:extent cx="5760720" cy="26841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84145"/>
                    </a:xfrm>
                    <a:prstGeom prst="rect">
                      <a:avLst/>
                    </a:prstGeom>
                  </pic:spPr>
                </pic:pic>
              </a:graphicData>
            </a:graphic>
          </wp:inline>
        </w:drawing>
      </w:r>
    </w:p>
    <w:p w14:paraId="0AB3DF77" w14:textId="3464D303" w:rsidR="00185235" w:rsidRDefault="00900F39" w:rsidP="00663FCB">
      <w:pPr>
        <w:pStyle w:val="Caption"/>
        <w:jc w:val="center"/>
        <w:rPr>
          <w:b w:val="0"/>
          <w:i/>
          <w:sz w:val="22"/>
        </w:rPr>
      </w:pPr>
      <w:r>
        <w:rPr>
          <w:b w:val="0"/>
          <w:i/>
          <w:sz w:val="22"/>
          <w:lang w:val="vi-VN"/>
        </w:rPr>
        <w:t>P</w:t>
      </w:r>
      <w:r w:rsidR="00663FCB" w:rsidRPr="00663FCB">
        <w:rPr>
          <w:b w:val="0"/>
          <w:i/>
          <w:sz w:val="22"/>
        </w:rPr>
        <w:t xml:space="preserve"> </w:t>
      </w:r>
      <w:r w:rsidR="00663FCB" w:rsidRPr="00663FCB">
        <w:rPr>
          <w:b w:val="0"/>
          <w:i/>
          <w:sz w:val="22"/>
        </w:rPr>
        <w:fldChar w:fldCharType="begin"/>
      </w:r>
      <w:r w:rsidR="00663FCB" w:rsidRPr="00663FCB">
        <w:rPr>
          <w:b w:val="0"/>
          <w:i/>
          <w:sz w:val="22"/>
        </w:rPr>
        <w:instrText xml:space="preserve"> SEQ Hình \* ARABIC </w:instrText>
      </w:r>
      <w:r w:rsidR="00663FCB" w:rsidRPr="00663FCB">
        <w:rPr>
          <w:b w:val="0"/>
          <w:i/>
          <w:sz w:val="22"/>
        </w:rPr>
        <w:fldChar w:fldCharType="separate"/>
      </w:r>
      <w:r w:rsidR="003674FB">
        <w:rPr>
          <w:b w:val="0"/>
          <w:i/>
          <w:noProof/>
          <w:sz w:val="22"/>
        </w:rPr>
        <w:t>26</w:t>
      </w:r>
      <w:r w:rsidR="00663FCB" w:rsidRPr="00663FCB">
        <w:rPr>
          <w:b w:val="0"/>
          <w:i/>
          <w:sz w:val="22"/>
        </w:rPr>
        <w:fldChar w:fldCharType="end"/>
      </w:r>
      <w:r w:rsidR="00663FCB" w:rsidRPr="00663FCB">
        <w:rPr>
          <w:b w:val="0"/>
          <w:i/>
          <w:sz w:val="22"/>
        </w:rPr>
        <w:t xml:space="preserve">. </w:t>
      </w:r>
      <w:r w:rsidR="003D26C3" w:rsidRPr="003D26C3">
        <w:rPr>
          <w:b w:val="0"/>
          <w:i/>
          <w:sz w:val="22"/>
        </w:rPr>
        <w:t>Product detail information page</w:t>
      </w:r>
    </w:p>
    <w:p w14:paraId="1A16C7DF" w14:textId="77777777" w:rsidR="00185235" w:rsidRDefault="00185235">
      <w:pPr>
        <w:rPr>
          <w:i/>
          <w:iCs/>
          <w:sz w:val="22"/>
          <w:szCs w:val="18"/>
        </w:rPr>
      </w:pPr>
      <w:r>
        <w:rPr>
          <w:b/>
          <w:i/>
          <w:sz w:val="22"/>
        </w:rPr>
        <w:br w:type="page"/>
      </w:r>
    </w:p>
    <w:p w14:paraId="6F5E6391" w14:textId="77777777" w:rsidR="00663FCB" w:rsidRPr="00663FCB" w:rsidRDefault="00663FCB" w:rsidP="00663FCB">
      <w:pPr>
        <w:pStyle w:val="Caption"/>
        <w:jc w:val="center"/>
        <w:rPr>
          <w:b w:val="0"/>
          <w:i/>
          <w:sz w:val="22"/>
        </w:rPr>
      </w:pPr>
    </w:p>
    <w:p w14:paraId="319099F2" w14:textId="51162810" w:rsidR="00EC4229" w:rsidRDefault="003D26C3" w:rsidP="0021484E">
      <w:pPr>
        <w:pStyle w:val="ListParagraph"/>
        <w:numPr>
          <w:ilvl w:val="0"/>
          <w:numId w:val="12"/>
        </w:numPr>
        <w:ind w:left="1710" w:hanging="180"/>
      </w:pPr>
      <w:r>
        <w:t>Admin page</w:t>
      </w:r>
    </w:p>
    <w:p w14:paraId="136E97DB" w14:textId="1D6BFA61" w:rsidR="005D3752" w:rsidRDefault="00C07AED" w:rsidP="005D3752">
      <w:pPr>
        <w:pStyle w:val="ListParagraph"/>
        <w:keepNext/>
        <w:ind w:left="-180" w:firstLine="0"/>
      </w:pPr>
      <w:r w:rsidRPr="00C07AED">
        <w:rPr>
          <w:noProof/>
        </w:rPr>
        <w:drawing>
          <wp:inline distT="0" distB="0" distL="0" distR="0" wp14:anchorId="004D9DAC" wp14:editId="52058539">
            <wp:extent cx="5760720" cy="2649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49220"/>
                    </a:xfrm>
                    <a:prstGeom prst="rect">
                      <a:avLst/>
                    </a:prstGeom>
                  </pic:spPr>
                </pic:pic>
              </a:graphicData>
            </a:graphic>
          </wp:inline>
        </w:drawing>
      </w:r>
    </w:p>
    <w:p w14:paraId="63D49D0D" w14:textId="41B3A65D" w:rsidR="00C07AED" w:rsidRPr="00C07AED" w:rsidRDefault="00900F39" w:rsidP="00C07AED">
      <w:pPr>
        <w:pStyle w:val="Caption"/>
        <w:jc w:val="center"/>
        <w:rPr>
          <w:b w:val="0"/>
          <w:i/>
          <w:sz w:val="22"/>
        </w:rPr>
      </w:pPr>
      <w:r>
        <w:rPr>
          <w:b w:val="0"/>
          <w:i/>
          <w:sz w:val="22"/>
          <w:lang w:val="vi-VN"/>
        </w:rPr>
        <w:t xml:space="preserve">P </w:t>
      </w:r>
      <w:r w:rsidR="00C07AED" w:rsidRPr="005D3752">
        <w:rPr>
          <w:b w:val="0"/>
          <w:i/>
          <w:sz w:val="22"/>
        </w:rPr>
        <w:fldChar w:fldCharType="begin"/>
      </w:r>
      <w:r w:rsidR="00C07AED" w:rsidRPr="005D3752">
        <w:rPr>
          <w:b w:val="0"/>
          <w:i/>
          <w:sz w:val="22"/>
        </w:rPr>
        <w:instrText xml:space="preserve"> SEQ Hình \* ARABIC </w:instrText>
      </w:r>
      <w:r w:rsidR="00C07AED" w:rsidRPr="005D3752">
        <w:rPr>
          <w:b w:val="0"/>
          <w:i/>
          <w:sz w:val="22"/>
        </w:rPr>
        <w:fldChar w:fldCharType="separate"/>
      </w:r>
      <w:r w:rsidR="003674FB">
        <w:rPr>
          <w:b w:val="0"/>
          <w:i/>
          <w:noProof/>
          <w:sz w:val="22"/>
        </w:rPr>
        <w:t>27</w:t>
      </w:r>
      <w:r w:rsidR="00C07AED" w:rsidRPr="005D3752">
        <w:rPr>
          <w:b w:val="0"/>
          <w:i/>
          <w:sz w:val="22"/>
        </w:rPr>
        <w:fldChar w:fldCharType="end"/>
      </w:r>
      <w:r w:rsidR="00C07AED" w:rsidRPr="005D3752">
        <w:rPr>
          <w:b w:val="0"/>
          <w:i/>
          <w:sz w:val="22"/>
        </w:rPr>
        <w:t xml:space="preserve">. </w:t>
      </w:r>
      <w:r w:rsidR="003D26C3" w:rsidRPr="003D26C3">
        <w:rPr>
          <w:b w:val="0"/>
          <w:i/>
          <w:sz w:val="22"/>
        </w:rPr>
        <w:t>Admin page</w:t>
      </w:r>
      <w:r w:rsidR="00A521D4">
        <w:rPr>
          <w:b w:val="0"/>
          <w:i/>
          <w:sz w:val="22"/>
        </w:rPr>
        <w:br/>
      </w:r>
      <w:r w:rsidR="00A521D4">
        <w:rPr>
          <w:b w:val="0"/>
          <w:i/>
          <w:sz w:val="22"/>
        </w:rPr>
        <w:br/>
      </w:r>
      <w:r w:rsidR="00A521D4">
        <w:rPr>
          <w:b w:val="0"/>
          <w:i/>
          <w:sz w:val="22"/>
        </w:rPr>
        <w:br/>
      </w:r>
      <w:r w:rsidR="00A521D4">
        <w:rPr>
          <w:b w:val="0"/>
          <w:i/>
          <w:sz w:val="22"/>
        </w:rPr>
        <w:br/>
      </w:r>
    </w:p>
    <w:p w14:paraId="5550B5FE" w14:textId="68E0F726" w:rsidR="00C07AED" w:rsidRDefault="00C07AED" w:rsidP="005D3752">
      <w:pPr>
        <w:pStyle w:val="ListParagraph"/>
        <w:keepNext/>
        <w:ind w:left="-180" w:firstLine="0"/>
      </w:pPr>
    </w:p>
    <w:p w14:paraId="19766897" w14:textId="7494926C" w:rsidR="00C07AED" w:rsidRDefault="00C07AED" w:rsidP="005D3752">
      <w:pPr>
        <w:pStyle w:val="ListParagraph"/>
        <w:keepNext/>
        <w:ind w:left="-180" w:firstLine="0"/>
      </w:pPr>
      <w:r w:rsidRPr="00C07AED">
        <w:rPr>
          <w:noProof/>
        </w:rPr>
        <w:drawing>
          <wp:inline distT="0" distB="0" distL="0" distR="0" wp14:anchorId="02C21EEB" wp14:editId="48591AF5">
            <wp:extent cx="5760720" cy="26523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52395"/>
                    </a:xfrm>
                    <a:prstGeom prst="rect">
                      <a:avLst/>
                    </a:prstGeom>
                  </pic:spPr>
                </pic:pic>
              </a:graphicData>
            </a:graphic>
          </wp:inline>
        </w:drawing>
      </w:r>
    </w:p>
    <w:p w14:paraId="14C47637" w14:textId="613FB975" w:rsidR="005D3752" w:rsidRPr="005D3752" w:rsidRDefault="00900F39" w:rsidP="005D3752">
      <w:pPr>
        <w:pStyle w:val="Caption"/>
        <w:jc w:val="center"/>
        <w:rPr>
          <w:b w:val="0"/>
          <w:i/>
          <w:sz w:val="22"/>
        </w:rPr>
      </w:pPr>
      <w:r>
        <w:rPr>
          <w:b w:val="0"/>
          <w:i/>
          <w:sz w:val="22"/>
          <w:lang w:val="vi-VN"/>
        </w:rPr>
        <w:t>P</w:t>
      </w:r>
      <w:r w:rsidR="005D3752" w:rsidRPr="005D3752">
        <w:rPr>
          <w:b w:val="0"/>
          <w:i/>
          <w:sz w:val="22"/>
        </w:rPr>
        <w:t xml:space="preserve"> </w:t>
      </w:r>
      <w:r w:rsidR="004836FE">
        <w:rPr>
          <w:b w:val="0"/>
          <w:i/>
          <w:sz w:val="22"/>
        </w:rPr>
        <w:t>31</w:t>
      </w:r>
      <w:r w:rsidR="005D3752" w:rsidRPr="005D3752">
        <w:rPr>
          <w:b w:val="0"/>
          <w:i/>
          <w:sz w:val="22"/>
        </w:rPr>
        <w:t xml:space="preserve">. </w:t>
      </w:r>
      <w:r w:rsidR="003D26C3" w:rsidRPr="003D26C3">
        <w:rPr>
          <w:b w:val="0"/>
          <w:i/>
          <w:sz w:val="22"/>
        </w:rPr>
        <w:t>Admin page</w:t>
      </w:r>
    </w:p>
    <w:p w14:paraId="4FF7E4A9" w14:textId="77777777" w:rsidR="00EC4229" w:rsidRDefault="00EC4229" w:rsidP="00EC4229">
      <w:pPr>
        <w:ind w:firstLine="0"/>
      </w:pPr>
    </w:p>
    <w:p w14:paraId="740C0893" w14:textId="77777777" w:rsidR="00EC4229" w:rsidRPr="000503D6" w:rsidRDefault="00EC4229" w:rsidP="005D3752">
      <w:pPr>
        <w:pStyle w:val="ListParagraph"/>
        <w:ind w:left="2149" w:firstLine="0"/>
        <w:sectPr w:rsidR="00EC4229" w:rsidRPr="000503D6" w:rsidSect="008503A1">
          <w:headerReference w:type="default" r:id="rId54"/>
          <w:footerReference w:type="default" r:id="rId55"/>
          <w:footerReference w:type="first" r:id="rId56"/>
          <w:pgSz w:w="11907" w:h="16840" w:code="9"/>
          <w:pgMar w:top="1418" w:right="1134" w:bottom="1418" w:left="1701" w:header="720" w:footer="720" w:gutter="0"/>
          <w:cols w:space="720"/>
          <w:titlePg/>
          <w:docGrid w:linePitch="360"/>
        </w:sectPr>
      </w:pPr>
    </w:p>
    <w:p w14:paraId="0CB1DFCC" w14:textId="39B33DCD" w:rsidR="002256E6" w:rsidRDefault="009353E4" w:rsidP="009353E4">
      <w:pPr>
        <w:pStyle w:val="Heading1"/>
        <w:numPr>
          <w:ilvl w:val="0"/>
          <w:numId w:val="0"/>
        </w:numPr>
        <w:tabs>
          <w:tab w:val="left" w:pos="1890"/>
        </w:tabs>
        <w:ind w:right="72"/>
        <w:jc w:val="center"/>
      </w:pPr>
      <w:bookmarkStart w:id="76" w:name="_Toc153266417"/>
      <w:r>
        <w:lastRenderedPageBreak/>
        <w:t>Chapter 4</w:t>
      </w:r>
      <w:r>
        <w:tab/>
      </w:r>
      <w:r w:rsidR="003D26C3">
        <w:t>C</w:t>
      </w:r>
      <w:r w:rsidR="00C20C6B">
        <w:t>REATING</w:t>
      </w:r>
      <w:r w:rsidR="003D26C3">
        <w:t xml:space="preserve"> </w:t>
      </w:r>
      <w:r w:rsidR="00C20C6B">
        <w:t>DATABASES AND CONNECTIONS</w:t>
      </w:r>
      <w:bookmarkEnd w:id="76"/>
    </w:p>
    <w:p w14:paraId="1EE35A45" w14:textId="0B80B50F" w:rsidR="00EB38BC" w:rsidRDefault="003D26C3" w:rsidP="003D26C3">
      <w:pPr>
        <w:pStyle w:val="Heading2"/>
        <w:rPr>
          <w:szCs w:val="28"/>
        </w:rPr>
      </w:pPr>
      <w:bookmarkStart w:id="77" w:name="_Toc153266418"/>
      <w:r w:rsidRPr="003D26C3">
        <w:rPr>
          <w:szCs w:val="28"/>
        </w:rPr>
        <w:t>Technologies and Tools Applied</w:t>
      </w:r>
      <w:r w:rsidR="0078023E" w:rsidRPr="00564625">
        <w:rPr>
          <w:szCs w:val="28"/>
        </w:rPr>
        <w:t>:</w:t>
      </w:r>
      <w:bookmarkEnd w:id="77"/>
    </w:p>
    <w:p w14:paraId="130AD5A5" w14:textId="401DA020" w:rsidR="00663FCB" w:rsidRDefault="003D26C3" w:rsidP="003D26C3">
      <w:r>
        <w:t xml:space="preserve">- </w:t>
      </w:r>
      <w:r w:rsidRPr="003D26C3">
        <w:t>Using MongoDB Compass for code editing</w:t>
      </w:r>
      <w:r>
        <w:t>.</w:t>
      </w:r>
    </w:p>
    <w:p w14:paraId="21B2E6D9" w14:textId="1780A219" w:rsidR="00663FCB" w:rsidRDefault="003D26C3" w:rsidP="00663FCB">
      <w:r>
        <w:t xml:space="preserve">- </w:t>
      </w:r>
      <w:r w:rsidRPr="003D26C3">
        <w:t>Employing NoSQL to build the database</w:t>
      </w:r>
      <w:r w:rsidR="00663FCB">
        <w:t>.</w:t>
      </w:r>
    </w:p>
    <w:p w14:paraId="674EC661" w14:textId="0781DE67" w:rsidR="00663FCB" w:rsidRPr="00663FCB" w:rsidRDefault="00663FCB" w:rsidP="00663FCB">
      <w:r>
        <w:t>-</w:t>
      </w:r>
      <w:r w:rsidR="003D26C3" w:rsidRPr="003D26C3">
        <w:t xml:space="preserve"> Utilizing Node.js to develop a server for connecting to the database and processing data</w:t>
      </w:r>
      <w:r>
        <w:t>.</w:t>
      </w:r>
    </w:p>
    <w:p w14:paraId="541D763E" w14:textId="6645B0BB" w:rsidR="0078023E" w:rsidRPr="00564625" w:rsidRDefault="003D26C3" w:rsidP="003D26C3">
      <w:pPr>
        <w:pStyle w:val="Heading2"/>
      </w:pPr>
      <w:bookmarkStart w:id="78" w:name="_Toc153266419"/>
      <w:r w:rsidRPr="003D26C3">
        <w:t>Achieved Results</w:t>
      </w:r>
      <w:r w:rsidR="000040D3" w:rsidRPr="00564625">
        <w:t>:</w:t>
      </w:r>
      <w:bookmarkEnd w:id="78"/>
    </w:p>
    <w:p w14:paraId="542E1F37" w14:textId="0E6D1522" w:rsidR="00C07AED" w:rsidRDefault="003D26C3" w:rsidP="003D26C3">
      <w:r>
        <w:t xml:space="preserve">- </w:t>
      </w:r>
      <w:r w:rsidRPr="003D26C3">
        <w:t>Successfully constructing the database and establishing a successful connection between the database and the website</w:t>
      </w:r>
      <w:r>
        <w:t>.</w:t>
      </w:r>
    </w:p>
    <w:p w14:paraId="100E2359" w14:textId="4F60DC20" w:rsidR="001342DD" w:rsidRDefault="00C07AED" w:rsidP="001342DD">
      <w:pPr>
        <w:pStyle w:val="ListParagraph"/>
        <w:keepNext/>
        <w:ind w:left="90" w:firstLine="0"/>
      </w:pPr>
      <w:r w:rsidRPr="00C07AED">
        <w:rPr>
          <w:noProof/>
        </w:rPr>
        <w:drawing>
          <wp:inline distT="0" distB="0" distL="0" distR="0" wp14:anchorId="51E98FE4" wp14:editId="00B9471B">
            <wp:extent cx="5760720" cy="2889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889250"/>
                    </a:xfrm>
                    <a:prstGeom prst="rect">
                      <a:avLst/>
                    </a:prstGeom>
                  </pic:spPr>
                </pic:pic>
              </a:graphicData>
            </a:graphic>
          </wp:inline>
        </w:drawing>
      </w:r>
    </w:p>
    <w:p w14:paraId="096ED591" w14:textId="1FE872EF" w:rsidR="001342DD" w:rsidRPr="001342DD" w:rsidRDefault="003D26C3" w:rsidP="001342DD">
      <w:pPr>
        <w:pStyle w:val="Caption"/>
        <w:jc w:val="center"/>
        <w:rPr>
          <w:b w:val="0"/>
          <w:i/>
        </w:rPr>
      </w:pPr>
      <w:r>
        <w:rPr>
          <w:b w:val="0"/>
          <w:i/>
        </w:rPr>
        <w:t>P</w:t>
      </w:r>
      <w:r w:rsidR="001342DD" w:rsidRPr="001342DD">
        <w:rPr>
          <w:b w:val="0"/>
          <w:i/>
        </w:rPr>
        <w:t xml:space="preserve"> </w:t>
      </w:r>
      <w:r w:rsidR="004836FE">
        <w:rPr>
          <w:b w:val="0"/>
          <w:i/>
        </w:rPr>
        <w:t>32</w:t>
      </w:r>
      <w:r w:rsidR="001342DD" w:rsidRPr="001342DD">
        <w:rPr>
          <w:b w:val="0"/>
          <w:i/>
        </w:rPr>
        <w:t>. Minh họa cơ sở dữ liệu</w:t>
      </w:r>
    </w:p>
    <w:p w14:paraId="7C03D30B" w14:textId="77777777" w:rsidR="00DB36AD" w:rsidRDefault="00DB36AD">
      <w:pPr>
        <w:rPr>
          <w:rFonts w:eastAsiaTheme="majorEastAsia" w:cstheme="majorBidi"/>
          <w:b/>
          <w:color w:val="000000" w:themeColor="text1"/>
          <w:sz w:val="32"/>
          <w:szCs w:val="32"/>
        </w:rPr>
      </w:pPr>
      <w:r>
        <w:br w:type="page"/>
      </w:r>
    </w:p>
    <w:p w14:paraId="39C4561E" w14:textId="4F8EB5A8" w:rsidR="00DB36AD" w:rsidRDefault="007247B2" w:rsidP="007247B2">
      <w:pPr>
        <w:pStyle w:val="Heading1"/>
        <w:numPr>
          <w:ilvl w:val="0"/>
          <w:numId w:val="0"/>
        </w:numPr>
        <w:tabs>
          <w:tab w:val="left" w:pos="0"/>
          <w:tab w:val="left" w:pos="900"/>
        </w:tabs>
        <w:jc w:val="left"/>
      </w:pPr>
      <w:bookmarkStart w:id="79" w:name="_Toc153266420"/>
      <w:r>
        <w:lastRenderedPageBreak/>
        <w:t xml:space="preserve">Chapter </w:t>
      </w:r>
      <w:r w:rsidR="009353E4">
        <w:t>5</w:t>
      </w:r>
      <w:r w:rsidR="00C20C6B">
        <w:t xml:space="preserve">        </w:t>
      </w:r>
      <w:r>
        <w:tab/>
        <w:t xml:space="preserve">         </w:t>
      </w:r>
      <w:r w:rsidR="00C20C6B">
        <w:t xml:space="preserve"> CONCLUSION</w:t>
      </w:r>
      <w:bookmarkEnd w:id="79"/>
    </w:p>
    <w:p w14:paraId="3C287FF6" w14:textId="361AF8F1" w:rsidR="00DB36AD" w:rsidRDefault="00C20C6B" w:rsidP="00C20C6B">
      <w:pPr>
        <w:pStyle w:val="Heading2"/>
      </w:pPr>
      <w:bookmarkStart w:id="80" w:name="_Toc153266421"/>
      <w:r w:rsidRPr="00C20C6B">
        <w:t>Conclusion</w:t>
      </w:r>
      <w:r>
        <w:t>:</w:t>
      </w:r>
      <w:bookmarkEnd w:id="80"/>
    </w:p>
    <w:p w14:paraId="78C1C9A5" w14:textId="477C3F7A" w:rsidR="00DB36AD" w:rsidRDefault="00C20C6B" w:rsidP="00C20C6B">
      <w:pPr>
        <w:pStyle w:val="Heading3"/>
      </w:pPr>
      <w:bookmarkStart w:id="81" w:name="_Toc153266422"/>
      <w:r w:rsidRPr="00C20C6B">
        <w:t>Advantages</w:t>
      </w:r>
      <w:r>
        <w:t>:</w:t>
      </w:r>
      <w:bookmarkEnd w:id="81"/>
    </w:p>
    <w:p w14:paraId="3D61B182" w14:textId="6EEE540B" w:rsidR="007D28A3" w:rsidRDefault="00C20C6B" w:rsidP="00C20C6B">
      <w:pPr>
        <w:pStyle w:val="ListParagraph"/>
        <w:numPr>
          <w:ilvl w:val="0"/>
          <w:numId w:val="12"/>
        </w:numPr>
        <w:ind w:left="1260"/>
      </w:pPr>
      <w:r w:rsidRPr="00C20C6B">
        <w:t>Explored Node.js and React.js, expanding personal foundational knowledge</w:t>
      </w:r>
      <w:r w:rsidR="007D28A3">
        <w:t>.</w:t>
      </w:r>
    </w:p>
    <w:p w14:paraId="67E397B9" w14:textId="2C920001" w:rsidR="007D28A3" w:rsidRDefault="00C20C6B" w:rsidP="00C20C6B">
      <w:pPr>
        <w:pStyle w:val="ListParagraph"/>
        <w:numPr>
          <w:ilvl w:val="0"/>
          <w:numId w:val="12"/>
        </w:numPr>
        <w:ind w:left="1260"/>
      </w:pPr>
      <w:r w:rsidRPr="00C20C6B">
        <w:t>Utilized acquired knowledge of Node.js to develop the server, connect to the database and process data</w:t>
      </w:r>
      <w:r w:rsidR="007D28A3">
        <w:t>.</w:t>
      </w:r>
    </w:p>
    <w:p w14:paraId="214089B2" w14:textId="6F85A0A8" w:rsidR="007D28A3" w:rsidRDefault="00C20C6B" w:rsidP="00C20C6B">
      <w:pPr>
        <w:pStyle w:val="ListParagraph"/>
        <w:numPr>
          <w:ilvl w:val="0"/>
          <w:numId w:val="12"/>
        </w:numPr>
        <w:ind w:left="1260"/>
      </w:pPr>
      <w:r w:rsidRPr="00C20C6B">
        <w:t>Simple, tidy, and bright user interface</w:t>
      </w:r>
      <w:r w:rsidR="007D28A3">
        <w:t>.</w:t>
      </w:r>
    </w:p>
    <w:p w14:paraId="43EF444F" w14:textId="2E6178EE" w:rsidR="007D28A3" w:rsidRDefault="00C20C6B" w:rsidP="00C20C6B">
      <w:pPr>
        <w:pStyle w:val="ListParagraph"/>
        <w:numPr>
          <w:ilvl w:val="0"/>
          <w:numId w:val="12"/>
        </w:numPr>
        <w:ind w:left="1260"/>
      </w:pPr>
      <w:r w:rsidRPr="00C20C6B">
        <w:t>Designed a logical layout for the website, implementing basic features of an online shopping site</w:t>
      </w:r>
      <w:r w:rsidR="007D28A3" w:rsidRPr="00C20C6B">
        <w:t>.</w:t>
      </w:r>
    </w:p>
    <w:p w14:paraId="4D1C71F3" w14:textId="2C5A5DD2" w:rsidR="007D28A3" w:rsidRDefault="00C20C6B" w:rsidP="00C20C6B">
      <w:pPr>
        <w:pStyle w:val="ListParagraph"/>
        <w:numPr>
          <w:ilvl w:val="0"/>
          <w:numId w:val="12"/>
        </w:numPr>
        <w:ind w:left="1260"/>
      </w:pPr>
      <w:r w:rsidRPr="00C20C6B">
        <w:t>Comprehensive information on displayed products</w:t>
      </w:r>
      <w:r>
        <w:t>.</w:t>
      </w:r>
    </w:p>
    <w:p w14:paraId="574C5CA7" w14:textId="35817D86" w:rsidR="00DB36AD" w:rsidRPr="00DB36AD" w:rsidRDefault="00C20C6B" w:rsidP="00C20C6B">
      <w:pPr>
        <w:pStyle w:val="ListParagraph"/>
        <w:numPr>
          <w:ilvl w:val="0"/>
          <w:numId w:val="12"/>
        </w:numPr>
        <w:ind w:left="1260"/>
      </w:pPr>
      <w:r w:rsidRPr="00C20C6B">
        <w:t>Team members actively contributed to the website's interface, successfully completed assigned tasks</w:t>
      </w:r>
      <w:r w:rsidR="007D28A3">
        <w:t>.</w:t>
      </w:r>
    </w:p>
    <w:p w14:paraId="278B69A8" w14:textId="613AA84C" w:rsidR="00DB36AD" w:rsidRDefault="00C20C6B" w:rsidP="00C20C6B">
      <w:pPr>
        <w:pStyle w:val="Heading3"/>
      </w:pPr>
      <w:bookmarkStart w:id="82" w:name="_Toc153266423"/>
      <w:r w:rsidRPr="00C20C6B">
        <w:t>Limitations</w:t>
      </w:r>
      <w:r>
        <w:t>:</w:t>
      </w:r>
      <w:bookmarkEnd w:id="82"/>
    </w:p>
    <w:p w14:paraId="2A611698" w14:textId="599BFD15" w:rsidR="007D28A3" w:rsidRDefault="00C20C6B" w:rsidP="00C20C6B">
      <w:pPr>
        <w:pStyle w:val="ListParagraph"/>
        <w:numPr>
          <w:ilvl w:val="1"/>
          <w:numId w:val="4"/>
        </w:numPr>
        <w:ind w:left="1260"/>
      </w:pPr>
      <w:r w:rsidRPr="00C20C6B">
        <w:t>The website is still small and somewhat simulation-oriented</w:t>
      </w:r>
      <w:r w:rsidR="007D28A3">
        <w:t>.</w:t>
      </w:r>
    </w:p>
    <w:p w14:paraId="69AC8069" w14:textId="3B75D7D5" w:rsidR="007D28A3" w:rsidRDefault="00C20C6B" w:rsidP="00C20C6B">
      <w:pPr>
        <w:pStyle w:val="ListParagraph"/>
        <w:numPr>
          <w:ilvl w:val="1"/>
          <w:numId w:val="4"/>
        </w:numPr>
        <w:ind w:left="1260"/>
      </w:pPr>
      <w:r w:rsidRPr="00C20C6B">
        <w:t>Some areas are not well-executed</w:t>
      </w:r>
      <w:r w:rsidR="007D28A3">
        <w:t>.</w:t>
      </w:r>
    </w:p>
    <w:p w14:paraId="19C72905" w14:textId="156155A4" w:rsidR="007D28A3" w:rsidRDefault="00C20C6B" w:rsidP="00C20C6B">
      <w:pPr>
        <w:pStyle w:val="ListParagraph"/>
        <w:numPr>
          <w:ilvl w:val="1"/>
          <w:numId w:val="4"/>
        </w:numPr>
        <w:ind w:left="1260"/>
      </w:pPr>
      <w:r w:rsidRPr="00C20C6B">
        <w:t>Limited information available</w:t>
      </w:r>
      <w:r w:rsidR="007D28A3">
        <w:t>.</w:t>
      </w:r>
    </w:p>
    <w:p w14:paraId="087D5560" w14:textId="3F1385F9" w:rsidR="007D28A3" w:rsidRDefault="00C20C6B" w:rsidP="00C20C6B">
      <w:pPr>
        <w:pStyle w:val="ListParagraph"/>
        <w:numPr>
          <w:ilvl w:val="1"/>
          <w:numId w:val="4"/>
        </w:numPr>
        <w:ind w:left="1260"/>
      </w:pPr>
      <w:r w:rsidRPr="00C20C6B">
        <w:t>No mobile application support designed</w:t>
      </w:r>
      <w:r>
        <w:t>.</w:t>
      </w:r>
    </w:p>
    <w:p w14:paraId="4B40EBF6" w14:textId="16ECA055" w:rsidR="007D28A3" w:rsidRDefault="00C20C6B" w:rsidP="00C20C6B">
      <w:pPr>
        <w:pStyle w:val="ListParagraph"/>
        <w:numPr>
          <w:ilvl w:val="1"/>
          <w:numId w:val="4"/>
        </w:numPr>
        <w:ind w:left="1260"/>
      </w:pPr>
      <w:r w:rsidRPr="00C20C6B">
        <w:t>Contact feature is not fully developed</w:t>
      </w:r>
      <w:r>
        <w:t>.</w:t>
      </w:r>
    </w:p>
    <w:p w14:paraId="14A91D07" w14:textId="22926A0D" w:rsidR="007D28A3" w:rsidRPr="007D28A3" w:rsidRDefault="00C20C6B" w:rsidP="00C20C6B">
      <w:pPr>
        <w:pStyle w:val="ListParagraph"/>
        <w:numPr>
          <w:ilvl w:val="1"/>
          <w:numId w:val="4"/>
        </w:numPr>
        <w:ind w:left="1260"/>
      </w:pPr>
      <w:r w:rsidRPr="00C20C6B">
        <w:t>No pre-payment options available; only Cash on Delivery (COD) is supported.</w:t>
      </w:r>
    </w:p>
    <w:p w14:paraId="36CB5528" w14:textId="529F01B7" w:rsidR="00DB36AD" w:rsidRPr="00DB36AD" w:rsidRDefault="00C20C6B" w:rsidP="00C20C6B">
      <w:pPr>
        <w:pStyle w:val="Heading2"/>
      </w:pPr>
      <w:bookmarkStart w:id="83" w:name="_Toc153266424"/>
      <w:r w:rsidRPr="00C20C6B">
        <w:t>Development Directions</w:t>
      </w:r>
      <w:r>
        <w:t>:</w:t>
      </w:r>
      <w:bookmarkEnd w:id="83"/>
    </w:p>
    <w:p w14:paraId="318EC18A" w14:textId="1903D04D" w:rsidR="007D28A3" w:rsidRDefault="00C20C6B" w:rsidP="00C20C6B">
      <w:pPr>
        <w:pStyle w:val="ListParagraph"/>
        <w:numPr>
          <w:ilvl w:val="1"/>
          <w:numId w:val="13"/>
        </w:numPr>
        <w:ind w:left="1260"/>
      </w:pPr>
      <w:r w:rsidRPr="00C20C6B">
        <w:t>Build a website that meets all system business requirements</w:t>
      </w:r>
      <w:r w:rsidR="007D28A3">
        <w:t>.</w:t>
      </w:r>
    </w:p>
    <w:p w14:paraId="4CA39516" w14:textId="086A610F" w:rsidR="007D28A3" w:rsidRDefault="00C20C6B" w:rsidP="00C20C6B">
      <w:pPr>
        <w:pStyle w:val="ListParagraph"/>
        <w:numPr>
          <w:ilvl w:val="1"/>
          <w:numId w:val="13"/>
        </w:numPr>
        <w:ind w:left="1260"/>
      </w:pPr>
      <w:r w:rsidRPr="00C20C6B">
        <w:t>Develop additional payment features using credit cards, e-wallets, and establish connections with banks</w:t>
      </w:r>
      <w:r w:rsidR="007D28A3">
        <w:t>.</w:t>
      </w:r>
    </w:p>
    <w:p w14:paraId="3A9B518C" w14:textId="33827FC5" w:rsidR="007D28A3" w:rsidRDefault="00C20C6B" w:rsidP="00C20C6B">
      <w:pPr>
        <w:pStyle w:val="ListParagraph"/>
        <w:numPr>
          <w:ilvl w:val="1"/>
          <w:numId w:val="13"/>
        </w:numPr>
        <w:ind w:left="1260"/>
      </w:pPr>
      <w:r w:rsidRPr="00C20C6B">
        <w:t>Integrate with all devices and operating systems</w:t>
      </w:r>
      <w:r w:rsidR="007D28A3">
        <w:t>.</w:t>
      </w:r>
    </w:p>
    <w:p w14:paraId="7394388E" w14:textId="323FF54A" w:rsidR="007D28A3" w:rsidRDefault="00C20C6B" w:rsidP="00C20C6B">
      <w:pPr>
        <w:pStyle w:val="ListParagraph"/>
        <w:numPr>
          <w:ilvl w:val="1"/>
          <w:numId w:val="13"/>
        </w:numPr>
        <w:spacing w:after="0" w:line="240" w:lineRule="auto"/>
        <w:ind w:left="1260"/>
      </w:pPr>
      <w:r w:rsidRPr="00C20C6B">
        <w:t>Complete all functions for the website</w:t>
      </w:r>
      <w:r w:rsidR="007D28A3">
        <w:t>.</w:t>
      </w:r>
    </w:p>
    <w:p w14:paraId="068C85B8" w14:textId="57F29F09" w:rsidR="007D28A3" w:rsidRDefault="00181B85" w:rsidP="00181B85">
      <w:r>
        <w:br w:type="page"/>
      </w:r>
    </w:p>
    <w:p w14:paraId="7FBBD2C1" w14:textId="77777777" w:rsidR="00DB36AD" w:rsidRDefault="00DB36AD" w:rsidP="007D28A3">
      <w:pPr>
        <w:ind w:firstLine="0"/>
        <w:rPr>
          <w:rFonts w:eastAsiaTheme="majorEastAsia" w:cstheme="majorBidi"/>
          <w:b/>
          <w:color w:val="000000" w:themeColor="text1"/>
          <w:sz w:val="32"/>
          <w:szCs w:val="32"/>
        </w:rPr>
      </w:pPr>
    </w:p>
    <w:p w14:paraId="6391235B" w14:textId="780EB9AB" w:rsidR="00A86928" w:rsidRPr="00C20C6B" w:rsidRDefault="00C20C6B" w:rsidP="00DB36AD">
      <w:pPr>
        <w:pStyle w:val="Heading1"/>
        <w:numPr>
          <w:ilvl w:val="0"/>
          <w:numId w:val="0"/>
        </w:numPr>
        <w:jc w:val="center"/>
        <w:rPr>
          <w:rFonts w:cs="Times New Roman"/>
        </w:rPr>
      </w:pPr>
      <w:bookmarkStart w:id="84" w:name="_Toc153266425"/>
      <w:r w:rsidRPr="00C20C6B">
        <w:rPr>
          <w:rFonts w:cs="Times New Roman"/>
          <w:color w:val="374151"/>
        </w:rPr>
        <w:t>REFERENCE DOCUMENTS</w:t>
      </w:r>
      <w:bookmarkEnd w:id="84"/>
    </w:p>
    <w:p w14:paraId="520653F7" w14:textId="77777777" w:rsidR="00A86928" w:rsidRDefault="00A86928" w:rsidP="00A86928">
      <w:pPr>
        <w:spacing w:after="0" w:line="240" w:lineRule="auto"/>
        <w:ind w:firstLine="0"/>
        <w:rPr>
          <w:szCs w:val="26"/>
        </w:rPr>
      </w:pPr>
    </w:p>
    <w:p w14:paraId="57D018E0" w14:textId="2225FC39" w:rsidR="00A86928" w:rsidRDefault="00DB36AD" w:rsidP="00ED2DCC">
      <w:pPr>
        <w:spacing w:after="0" w:line="240" w:lineRule="auto"/>
        <w:ind w:right="-288" w:firstLine="0"/>
        <w:jc w:val="left"/>
        <w:rPr>
          <w:rFonts w:cs="Times New Roman"/>
          <w:bCs/>
          <w:szCs w:val="26"/>
          <w:shd w:val="clear" w:color="auto" w:fill="FFFFFF"/>
        </w:rPr>
      </w:pPr>
      <w:r>
        <w:rPr>
          <w:szCs w:val="26"/>
        </w:rPr>
        <w:t>[1]</w:t>
      </w:r>
      <w:r w:rsidR="00ED2DCC">
        <w:rPr>
          <w:szCs w:val="26"/>
        </w:rPr>
        <w:t xml:space="preserve"> Article: Mr. </w:t>
      </w:r>
      <w:r w:rsidRPr="00DB36AD">
        <w:rPr>
          <w:rFonts w:cs="Times New Roman"/>
          <w:bCs/>
          <w:szCs w:val="26"/>
          <w:shd w:val="clear" w:color="auto" w:fill="FFFFFF"/>
        </w:rPr>
        <w:t>Nguy</w:t>
      </w:r>
      <w:r w:rsidR="00ED2DCC">
        <w:rPr>
          <w:rFonts w:cs="Times New Roman"/>
          <w:bCs/>
          <w:szCs w:val="26"/>
          <w:shd w:val="clear" w:color="auto" w:fill="FFFFFF"/>
        </w:rPr>
        <w:t>en Thai Bi</w:t>
      </w:r>
      <w:r w:rsidRPr="00DB36AD">
        <w:rPr>
          <w:rFonts w:cs="Times New Roman"/>
          <w:bCs/>
          <w:szCs w:val="26"/>
          <w:shd w:val="clear" w:color="auto" w:fill="FFFFFF"/>
        </w:rPr>
        <w:t>nh: "</w:t>
      </w:r>
      <w:r w:rsidR="00ED2DCC">
        <w:rPr>
          <w:rFonts w:cs="Times New Roman"/>
          <w:bCs/>
          <w:szCs w:val="26"/>
          <w:shd w:val="clear" w:color="auto" w:fill="FFFFFF"/>
        </w:rPr>
        <w:t xml:space="preserve"> Increased Demand for Laptops During the Pandemic SeaSon </w:t>
      </w:r>
      <w:r w:rsidRPr="00DB36AD">
        <w:rPr>
          <w:rFonts w:cs="Times New Roman"/>
          <w:bCs/>
          <w:szCs w:val="26"/>
          <w:shd w:val="clear" w:color="auto" w:fill="FFFFFF"/>
        </w:rPr>
        <w:t>"</w:t>
      </w:r>
      <w:r>
        <w:rPr>
          <w:rFonts w:cs="Times New Roman"/>
          <w:bCs/>
          <w:szCs w:val="26"/>
          <w:shd w:val="clear" w:color="auto" w:fill="FFFFFF"/>
        </w:rPr>
        <w:t xml:space="preserve">: </w:t>
      </w:r>
      <w:hyperlink r:id="rId58" w:history="1">
        <w:r w:rsidR="002613A3" w:rsidRPr="001A545D">
          <w:rPr>
            <w:rStyle w:val="Hyperlink"/>
            <w:rFonts w:cs="Times New Roman"/>
            <w:bCs/>
            <w:szCs w:val="26"/>
            <w:shd w:val="clear" w:color="auto" w:fill="FFFFFF"/>
          </w:rPr>
          <w:t>https://baobinhdinh.vn/viewer.aspx?macm=39&amp;macmp=39&amp;mabb=220530</w:t>
        </w:r>
      </w:hyperlink>
    </w:p>
    <w:p w14:paraId="6F992E88" w14:textId="3172BFB9" w:rsidR="002613A3" w:rsidRPr="00A86928" w:rsidRDefault="002613A3" w:rsidP="002613A3">
      <w:pPr>
        <w:spacing w:after="0" w:line="240" w:lineRule="auto"/>
        <w:ind w:right="-288" w:firstLine="0"/>
        <w:jc w:val="left"/>
        <w:rPr>
          <w:szCs w:val="26"/>
        </w:rPr>
      </w:pPr>
      <w:r>
        <w:rPr>
          <w:szCs w:val="26"/>
        </w:rPr>
        <w:t xml:space="preserve">[2] Article: Mr. </w:t>
      </w:r>
      <w:r w:rsidRPr="00DB36AD">
        <w:rPr>
          <w:rFonts w:cs="Times New Roman"/>
          <w:bCs/>
          <w:szCs w:val="26"/>
          <w:shd w:val="clear" w:color="auto" w:fill="FFFFFF"/>
        </w:rPr>
        <w:t>Nguy</w:t>
      </w:r>
      <w:r>
        <w:rPr>
          <w:rFonts w:cs="Times New Roman"/>
          <w:bCs/>
          <w:szCs w:val="26"/>
          <w:shd w:val="clear" w:color="auto" w:fill="FFFFFF"/>
        </w:rPr>
        <w:t>en Thanh Bi</w:t>
      </w:r>
      <w:r w:rsidRPr="00DB36AD">
        <w:rPr>
          <w:rFonts w:cs="Times New Roman"/>
          <w:bCs/>
          <w:szCs w:val="26"/>
          <w:shd w:val="clear" w:color="auto" w:fill="FFFFFF"/>
        </w:rPr>
        <w:t>nh: "</w:t>
      </w:r>
      <w:r>
        <w:rPr>
          <w:rFonts w:cs="Times New Roman"/>
          <w:bCs/>
          <w:szCs w:val="26"/>
          <w:shd w:val="clear" w:color="auto" w:fill="FFFFFF"/>
        </w:rPr>
        <w:t xml:space="preserve"> Analysics and design system </w:t>
      </w:r>
      <w:r w:rsidRPr="00DB36AD">
        <w:rPr>
          <w:rFonts w:cs="Times New Roman"/>
          <w:bCs/>
          <w:szCs w:val="26"/>
          <w:shd w:val="clear" w:color="auto" w:fill="FFFFFF"/>
        </w:rPr>
        <w:t>"</w:t>
      </w:r>
    </w:p>
    <w:p w14:paraId="7D8ABDAF" w14:textId="2F3E1D3B" w:rsidR="002613A3" w:rsidRPr="00A86928" w:rsidRDefault="002613A3" w:rsidP="00ED2DCC">
      <w:pPr>
        <w:spacing w:after="0" w:line="240" w:lineRule="auto"/>
        <w:ind w:right="-288" w:firstLine="0"/>
        <w:jc w:val="left"/>
        <w:rPr>
          <w:szCs w:val="26"/>
        </w:rPr>
      </w:pPr>
    </w:p>
    <w:sectPr w:rsidR="002613A3" w:rsidRPr="00A86928" w:rsidSect="008503A1">
      <w:headerReference w:type="default" r:id="rId59"/>
      <w:pgSz w:w="11907" w:h="16840" w:code="9"/>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634136" w14:textId="77777777" w:rsidR="00A524C7" w:rsidRDefault="00A524C7" w:rsidP="002256E6">
      <w:pPr>
        <w:spacing w:after="0" w:line="240" w:lineRule="auto"/>
      </w:pPr>
      <w:r>
        <w:separator/>
      </w:r>
    </w:p>
  </w:endnote>
  <w:endnote w:type="continuationSeparator" w:id="0">
    <w:p w14:paraId="50491FC4" w14:textId="77777777" w:rsidR="00A524C7" w:rsidRDefault="00A524C7" w:rsidP="00225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E53D3" w14:textId="77777777" w:rsidR="00F91A2C" w:rsidRPr="00E8550C" w:rsidRDefault="00F91A2C" w:rsidP="0070269B">
    <w:pPr>
      <w:pStyle w:val="Footer"/>
      <w:pBdr>
        <w:top w:val="single" w:sz="4" w:space="1" w:color="auto"/>
      </w:pBdr>
      <w:ind w:firstLine="0"/>
      <w:rPr>
        <w:i/>
        <w:sz w:val="24"/>
        <w:szCs w:val="24"/>
      </w:rPr>
    </w:pPr>
    <w:r>
      <w:rPr>
        <w:i/>
        <w:sz w:val="24"/>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16552" w14:textId="77777777" w:rsidR="00F91A2C" w:rsidRDefault="00F91A2C">
    <w:pPr>
      <w:pStyle w:val="Footer"/>
      <w:jc w:val="center"/>
    </w:pPr>
  </w:p>
  <w:p w14:paraId="5A08C32B" w14:textId="77777777" w:rsidR="00F91A2C" w:rsidRPr="000040D3" w:rsidRDefault="00F91A2C" w:rsidP="000368D5">
    <w:pPr>
      <w:pStyle w:val="Footer"/>
      <w:pBdr>
        <w:top w:val="single" w:sz="4" w:space="1" w:color="auto"/>
      </w:pBdr>
      <w:tabs>
        <w:tab w:val="clear" w:pos="9360"/>
        <w:tab w:val="right" w:pos="9072"/>
      </w:tabs>
      <w:ind w:firstLine="0"/>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6FBC2" w14:textId="77777777" w:rsidR="00F91A2C" w:rsidRDefault="00F91A2C">
    <w:pPr>
      <w:pStyle w:val="Footer"/>
      <w:jc w:val="center"/>
    </w:pPr>
  </w:p>
  <w:p w14:paraId="4AB52B80" w14:textId="77777777" w:rsidR="00F91A2C" w:rsidRPr="00E8550C" w:rsidRDefault="00F91A2C" w:rsidP="0070269B">
    <w:pPr>
      <w:pStyle w:val="Footer"/>
      <w:pBdr>
        <w:top w:val="single" w:sz="4" w:space="1" w:color="auto"/>
      </w:pBdr>
      <w:ind w:firstLine="0"/>
      <w:rPr>
        <w:i/>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9558211"/>
      <w:docPartObj>
        <w:docPartGallery w:val="Page Numbers (Bottom of Page)"/>
        <w:docPartUnique/>
      </w:docPartObj>
    </w:sdtPr>
    <w:sdtEndPr>
      <w:rPr>
        <w:noProof/>
      </w:rPr>
    </w:sdtEndPr>
    <w:sdtContent>
      <w:p w14:paraId="41CF3ABC" w14:textId="200DAE4A" w:rsidR="00F91A2C" w:rsidRDefault="00F91A2C" w:rsidP="00F73541">
        <w:pPr>
          <w:pStyle w:val="Footer"/>
          <w:tabs>
            <w:tab w:val="left" w:pos="2599"/>
            <w:tab w:val="center" w:pos="4890"/>
          </w:tabs>
          <w:jc w:val="left"/>
        </w:pPr>
        <w:r>
          <w:tab/>
        </w:r>
        <w:r>
          <w:tab/>
        </w:r>
        <w:r>
          <w:tab/>
        </w:r>
        <w:r>
          <w:fldChar w:fldCharType="begin"/>
        </w:r>
        <w:r>
          <w:instrText xml:space="preserve"> PAGE   \* MERGEFORMAT </w:instrText>
        </w:r>
        <w:r>
          <w:fldChar w:fldCharType="separate"/>
        </w:r>
        <w:r>
          <w:rPr>
            <w:noProof/>
          </w:rPr>
          <w:t>16</w:t>
        </w:r>
        <w:r>
          <w:rPr>
            <w:noProof/>
          </w:rPr>
          <w:fldChar w:fldCharType="end"/>
        </w:r>
      </w:p>
    </w:sdtContent>
  </w:sdt>
  <w:p w14:paraId="460D0627" w14:textId="77777777" w:rsidR="00F91A2C" w:rsidRPr="000040D3" w:rsidRDefault="00F91A2C" w:rsidP="000368D5">
    <w:pPr>
      <w:pStyle w:val="Footer"/>
      <w:pBdr>
        <w:top w:val="single" w:sz="4" w:space="1" w:color="auto"/>
      </w:pBdr>
      <w:tabs>
        <w:tab w:val="clear" w:pos="9360"/>
        <w:tab w:val="right" w:pos="9072"/>
      </w:tabs>
      <w:ind w:firstLine="0"/>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0522308"/>
      <w:docPartObj>
        <w:docPartGallery w:val="Page Numbers (Bottom of Page)"/>
        <w:docPartUnique/>
      </w:docPartObj>
    </w:sdtPr>
    <w:sdtEndPr>
      <w:rPr>
        <w:noProof/>
      </w:rPr>
    </w:sdtEndPr>
    <w:sdtContent>
      <w:p w14:paraId="3CD40F96" w14:textId="4A909083" w:rsidR="00F91A2C" w:rsidRDefault="00F91A2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E66B1C1" w14:textId="77777777" w:rsidR="00F91A2C" w:rsidRPr="00E8550C" w:rsidRDefault="00F91A2C" w:rsidP="0070269B">
    <w:pPr>
      <w:pStyle w:val="Footer"/>
      <w:pBdr>
        <w:top w:val="single" w:sz="4" w:space="1" w:color="auto"/>
      </w:pBdr>
      <w:ind w:firstLine="0"/>
      <w:rPr>
        <w:i/>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3002760"/>
      <w:docPartObj>
        <w:docPartGallery w:val="Page Numbers (Bottom of Page)"/>
        <w:docPartUnique/>
      </w:docPartObj>
    </w:sdtPr>
    <w:sdtEndPr>
      <w:rPr>
        <w:noProof/>
      </w:rPr>
    </w:sdtEndPr>
    <w:sdtContent>
      <w:p w14:paraId="749DF3D2" w14:textId="457F451A" w:rsidR="00F91A2C" w:rsidRDefault="00F91A2C">
        <w:pPr>
          <w:pStyle w:val="Footer"/>
          <w:jc w:val="center"/>
        </w:pPr>
        <w:r>
          <w:fldChar w:fldCharType="begin"/>
        </w:r>
        <w:r>
          <w:instrText xml:space="preserve"> PAGE   \* MERGEFORMAT </w:instrText>
        </w:r>
        <w:r>
          <w:fldChar w:fldCharType="separate"/>
        </w:r>
        <w:r>
          <w:rPr>
            <w:noProof/>
          </w:rPr>
          <w:t>51</w:t>
        </w:r>
        <w:r>
          <w:rPr>
            <w:noProof/>
          </w:rPr>
          <w:fldChar w:fldCharType="end"/>
        </w:r>
      </w:p>
    </w:sdtContent>
  </w:sdt>
  <w:p w14:paraId="6A9FA5A4" w14:textId="77777777" w:rsidR="00F91A2C" w:rsidRPr="000040D3" w:rsidRDefault="00F91A2C" w:rsidP="000368D5">
    <w:pPr>
      <w:pStyle w:val="Footer"/>
      <w:pBdr>
        <w:top w:val="single" w:sz="4" w:space="1" w:color="auto"/>
      </w:pBdr>
      <w:tabs>
        <w:tab w:val="clear" w:pos="9360"/>
        <w:tab w:val="right" w:pos="9072"/>
      </w:tabs>
      <w:ind w:firstLine="0"/>
      <w:rPr>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8323889"/>
      <w:docPartObj>
        <w:docPartGallery w:val="Page Numbers (Bottom of Page)"/>
        <w:docPartUnique/>
      </w:docPartObj>
    </w:sdtPr>
    <w:sdtEndPr>
      <w:rPr>
        <w:noProof/>
      </w:rPr>
    </w:sdtEndPr>
    <w:sdtContent>
      <w:p w14:paraId="35C4F844" w14:textId="0A1602D8" w:rsidR="00F91A2C" w:rsidRDefault="00F91A2C">
        <w:pPr>
          <w:pStyle w:val="Footer"/>
          <w:jc w:val="center"/>
        </w:pPr>
        <w:r>
          <w:fldChar w:fldCharType="begin"/>
        </w:r>
        <w:r>
          <w:instrText xml:space="preserve"> PAGE   \* MERGEFORMAT </w:instrText>
        </w:r>
        <w:r>
          <w:fldChar w:fldCharType="separate"/>
        </w:r>
        <w:r>
          <w:rPr>
            <w:noProof/>
          </w:rPr>
          <w:t>49</w:t>
        </w:r>
        <w:r>
          <w:rPr>
            <w:noProof/>
          </w:rPr>
          <w:fldChar w:fldCharType="end"/>
        </w:r>
      </w:p>
    </w:sdtContent>
  </w:sdt>
  <w:p w14:paraId="607526E3" w14:textId="77777777" w:rsidR="00F91A2C" w:rsidRPr="00E8550C" w:rsidRDefault="00F91A2C" w:rsidP="0070269B">
    <w:pPr>
      <w:pStyle w:val="Footer"/>
      <w:pBdr>
        <w:top w:val="single" w:sz="4" w:space="1" w:color="auto"/>
      </w:pBdr>
      <w:ind w:firstLine="0"/>
      <w:rPr>
        <w: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42E8F" w14:textId="77777777" w:rsidR="00A524C7" w:rsidRDefault="00A524C7" w:rsidP="002256E6">
      <w:pPr>
        <w:spacing w:after="0" w:line="240" w:lineRule="auto"/>
      </w:pPr>
      <w:r>
        <w:separator/>
      </w:r>
    </w:p>
  </w:footnote>
  <w:footnote w:type="continuationSeparator" w:id="0">
    <w:p w14:paraId="4E99D145" w14:textId="77777777" w:rsidR="00A524C7" w:rsidRDefault="00A524C7" w:rsidP="002256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6A0F9" w14:textId="77777777" w:rsidR="00F91A2C" w:rsidRDefault="00F91A2C" w:rsidP="00AD5D8E">
    <w:pPr>
      <w:pStyle w:val="Header"/>
      <w:tabs>
        <w:tab w:val="clear" w:pos="4680"/>
        <w:tab w:val="clear" w:pos="9360"/>
        <w:tab w:val="right" w:pos="907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07BB2" w14:textId="05DB6873" w:rsidR="00F91A2C" w:rsidRPr="00E8550C" w:rsidRDefault="00F91A2C" w:rsidP="0070269B">
    <w:pPr>
      <w:pStyle w:val="Header"/>
      <w:pBdr>
        <w:bottom w:val="single" w:sz="4" w:space="1" w:color="auto"/>
      </w:pBdr>
      <w:ind w:firstLine="0"/>
      <w:rPr>
        <w:i/>
        <w:sz w:val="24"/>
        <w:szCs w:val="24"/>
      </w:rPr>
    </w:pPr>
    <w:r>
      <w:rPr>
        <w:i/>
        <w:sz w:val="24"/>
        <w:szCs w:val="24"/>
      </w:rPr>
      <w:t>Build an E-commerce website</w:t>
    </w:r>
    <w:r w:rsidRPr="00E8550C">
      <w:rPr>
        <w:i/>
        <w:sz w:val="24"/>
        <w:szCs w:val="24"/>
      </w:rPr>
      <w:tab/>
    </w:r>
    <w:r w:rsidRPr="00E8550C">
      <w:rPr>
        <w:i/>
        <w:sz w:val="24"/>
        <w:szCs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AA4BDB" w14:textId="77777777" w:rsidR="00F91A2C" w:rsidRPr="00742706" w:rsidRDefault="00F91A2C" w:rsidP="00A1089A">
    <w:pPr>
      <w:pStyle w:val="Header"/>
      <w:pBdr>
        <w:bottom w:val="single" w:sz="4" w:space="1" w:color="auto"/>
      </w:pBdr>
      <w:tabs>
        <w:tab w:val="clear" w:pos="4680"/>
        <w:tab w:val="clear" w:pos="9360"/>
        <w:tab w:val="right" w:pos="9072"/>
      </w:tabs>
      <w:ind w:firstLine="0"/>
      <w:rPr>
        <w:sz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D04BA" w14:textId="1DF75153" w:rsidR="00F91A2C" w:rsidRPr="00742706" w:rsidRDefault="00F91A2C" w:rsidP="00A1089A">
    <w:pPr>
      <w:pStyle w:val="Header"/>
      <w:pBdr>
        <w:bottom w:val="single" w:sz="4" w:space="1" w:color="auto"/>
      </w:pBdr>
      <w:tabs>
        <w:tab w:val="clear" w:pos="4680"/>
        <w:tab w:val="clear" w:pos="9360"/>
        <w:tab w:val="right" w:pos="9072"/>
      </w:tabs>
      <w:ind w:firstLine="0"/>
      <w:rPr>
        <w:sz w:val="24"/>
      </w:rPr>
    </w:pPr>
    <w:r w:rsidRPr="00DC5CFB">
      <w:rPr>
        <w:sz w:val="24"/>
      </w:rPr>
      <w:t>Build an E-commerce website</w:t>
    </w:r>
    <w:r>
      <w:rPr>
        <w:sz w:val="24"/>
      </w:rPr>
      <w:t xml:space="preserve"> </w:t>
    </w:r>
    <w:r>
      <w:rPr>
        <w:sz w:val="24"/>
      </w:rPr>
      <w:tab/>
      <w:t>Instructors:  MA.Nguyen Thu Huong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081198" w14:textId="16F44038" w:rsidR="00F91A2C" w:rsidRPr="00E8550C" w:rsidRDefault="00F91A2C" w:rsidP="005F3BCA">
    <w:pPr>
      <w:pStyle w:val="Header"/>
      <w:pBdr>
        <w:bottom w:val="single" w:sz="4" w:space="1" w:color="auto"/>
      </w:pBdr>
      <w:ind w:firstLine="0"/>
      <w:jc w:val="left"/>
      <w:rPr>
        <w:i/>
        <w:sz w:val="24"/>
        <w:szCs w:val="24"/>
      </w:rPr>
    </w:pPr>
    <w:r>
      <w:t>Build an E-commerce website</w:t>
    </w:r>
    <w:r>
      <w:tab/>
    </w:r>
    <w:r>
      <w:rPr>
        <w:i/>
        <w:sz w:val="24"/>
        <w:szCs w:val="24"/>
      </w:rPr>
      <w:tab/>
      <w:t xml:space="preserve"> Instructors: Mrs Nguyen Thu Huong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4AF19" w14:textId="77777777" w:rsidR="00F91A2C" w:rsidRPr="00742706" w:rsidRDefault="00F91A2C" w:rsidP="00A1089A">
    <w:pPr>
      <w:pStyle w:val="Header"/>
      <w:pBdr>
        <w:bottom w:val="single" w:sz="4" w:space="1" w:color="auto"/>
      </w:pBdr>
      <w:tabs>
        <w:tab w:val="clear" w:pos="4680"/>
        <w:tab w:val="clear" w:pos="9360"/>
        <w:tab w:val="right" w:pos="9072"/>
      </w:tabs>
      <w:ind w:firstLine="0"/>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648AC" w14:textId="77777777" w:rsidR="00F91A2C" w:rsidRDefault="00F91A2C" w:rsidP="00F65ADC">
    <w:pPr>
      <w:pStyle w:val="Header"/>
      <w:pBdr>
        <w:bottom w:val="single" w:sz="6" w:space="1" w:color="auto"/>
      </w:pBdr>
      <w:tabs>
        <w:tab w:val="clear" w:pos="4680"/>
        <w:tab w:val="clear" w:pos="9360"/>
        <w:tab w:val="right" w:pos="907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1.4pt;height:11.4pt" o:bullet="t">
        <v:imagedata r:id="rId1" o:title="msoBDE2"/>
      </v:shape>
    </w:pict>
  </w:numPicBullet>
  <w:abstractNum w:abstractNumId="0" w15:restartNumberingAfterBreak="0">
    <w:nsid w:val="00D05875"/>
    <w:multiLevelType w:val="multilevel"/>
    <w:tmpl w:val="528E6408"/>
    <w:lvl w:ilvl="0">
      <w:start w:val="1"/>
      <w:numFmt w:val="decimal"/>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50785B"/>
    <w:multiLevelType w:val="hybridMultilevel"/>
    <w:tmpl w:val="FF3C6340"/>
    <w:lvl w:ilvl="0" w:tplc="40404B9A">
      <w:start w:val="1"/>
      <w:numFmt w:val="bullet"/>
      <w:lvlText w:val=""/>
      <w:lvlJc w:val="left"/>
      <w:pPr>
        <w:ind w:left="1429" w:hanging="360"/>
      </w:pPr>
      <w:rPr>
        <w:rFonts w:ascii="Symbol" w:hAnsi="Symbol" w:hint="default"/>
      </w:rPr>
    </w:lvl>
    <w:lvl w:ilvl="1" w:tplc="04090001">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015283D"/>
    <w:multiLevelType w:val="multilevel"/>
    <w:tmpl w:val="7FFED8CC"/>
    <w:lvl w:ilvl="0">
      <w:start w:val="1"/>
      <w:numFmt w:val="decimal"/>
      <w:lvlText w:val="CHƯƠNG %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07D1BE1"/>
    <w:multiLevelType w:val="multilevel"/>
    <w:tmpl w:val="528E6408"/>
    <w:lvl w:ilvl="0">
      <w:start w:val="1"/>
      <w:numFmt w:val="decimal"/>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C8F2CF9"/>
    <w:multiLevelType w:val="multilevel"/>
    <w:tmpl w:val="7D7C9FEC"/>
    <w:lvl w:ilvl="0">
      <w:start w:val="1"/>
      <w:numFmt w:val="decimal"/>
      <w:pStyle w:val="Heading1"/>
      <w:lvlText w:val="Chương %1       "/>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bCs w:val="0"/>
        <w:i w:val="0"/>
        <w:iCs w:val="0"/>
        <w:caps w:val="0"/>
        <w:smallCaps w:val="0"/>
        <w:strike w:val="0"/>
        <w:dstrike w:val="0"/>
        <w:outline w:val="0"/>
        <w:shadow w:val="0"/>
        <w:emboss w:val="0"/>
        <w:imprint w:val="0"/>
        <w:noProof w:val="0"/>
        <w:vanish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D5726C5"/>
    <w:multiLevelType w:val="hybridMultilevel"/>
    <w:tmpl w:val="16B2218E"/>
    <w:lvl w:ilvl="0" w:tplc="40404B9A">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6" w15:restartNumberingAfterBreak="0">
    <w:nsid w:val="41E1267A"/>
    <w:multiLevelType w:val="hybridMultilevel"/>
    <w:tmpl w:val="B0401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2F007C"/>
    <w:multiLevelType w:val="multilevel"/>
    <w:tmpl w:val="7FFED8CC"/>
    <w:lvl w:ilvl="0">
      <w:start w:val="1"/>
      <w:numFmt w:val="decimal"/>
      <w:lvlText w:val="CHƯƠNG %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D6A3005"/>
    <w:multiLevelType w:val="multilevel"/>
    <w:tmpl w:val="54107238"/>
    <w:lvl w:ilvl="0">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ind w:left="1152" w:hanging="432"/>
      </w:pPr>
      <w:rPr>
        <w:rFonts w:ascii="Symbol" w:hAnsi="Symbol" w:hint="default"/>
        <w:b/>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599A238F"/>
    <w:multiLevelType w:val="hybridMultilevel"/>
    <w:tmpl w:val="AF32B3FC"/>
    <w:lvl w:ilvl="0" w:tplc="40404B9A">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0" w15:restartNumberingAfterBreak="0">
    <w:nsid w:val="5C723D62"/>
    <w:multiLevelType w:val="hybridMultilevel"/>
    <w:tmpl w:val="4F4A49B2"/>
    <w:lvl w:ilvl="0" w:tplc="CA780E5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9E7F68"/>
    <w:multiLevelType w:val="hybridMultilevel"/>
    <w:tmpl w:val="E5B83F34"/>
    <w:lvl w:ilvl="0" w:tplc="F86A7D8C">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1BF7B78"/>
    <w:multiLevelType w:val="hybridMultilevel"/>
    <w:tmpl w:val="188AD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6448F2"/>
    <w:multiLevelType w:val="hybridMultilevel"/>
    <w:tmpl w:val="01DE240E"/>
    <w:lvl w:ilvl="0" w:tplc="04090009">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
  </w:num>
  <w:num w:numId="6">
    <w:abstractNumId w:val="0"/>
  </w:num>
  <w:num w:numId="7">
    <w:abstractNumId w:val="6"/>
  </w:num>
  <w:num w:numId="8">
    <w:abstractNumId w:val="12"/>
  </w:num>
  <w:num w:numId="9">
    <w:abstractNumId w:val="1"/>
  </w:num>
  <w:num w:numId="10">
    <w:abstractNumId w:val="8"/>
  </w:num>
  <w:num w:numId="11">
    <w:abstractNumId w:val="13"/>
  </w:num>
  <w:num w:numId="12">
    <w:abstractNumId w:val="9"/>
  </w:num>
  <w:num w:numId="13">
    <w:abstractNumId w:val="7"/>
  </w:num>
  <w:num w:numId="14">
    <w:abstractNumId w:val="11"/>
  </w:num>
  <w:num w:numId="15">
    <w:abstractNumId w:val="5"/>
  </w:num>
  <w:num w:numId="16">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ttachedTemplate r:id="rId1"/>
  <w:defaultTabStop w:val="2736"/>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920"/>
    <w:rsid w:val="00000313"/>
    <w:rsid w:val="000040D3"/>
    <w:rsid w:val="00007FF9"/>
    <w:rsid w:val="00011CC5"/>
    <w:rsid w:val="000210B7"/>
    <w:rsid w:val="000222B6"/>
    <w:rsid w:val="00023970"/>
    <w:rsid w:val="000248E7"/>
    <w:rsid w:val="00027CCA"/>
    <w:rsid w:val="000368D5"/>
    <w:rsid w:val="00044A51"/>
    <w:rsid w:val="000503D6"/>
    <w:rsid w:val="00055426"/>
    <w:rsid w:val="0008064B"/>
    <w:rsid w:val="00092759"/>
    <w:rsid w:val="000C03CA"/>
    <w:rsid w:val="000C630A"/>
    <w:rsid w:val="000D2850"/>
    <w:rsid w:val="000E36A6"/>
    <w:rsid w:val="000E448F"/>
    <w:rsid w:val="000E5FE8"/>
    <w:rsid w:val="00104CA4"/>
    <w:rsid w:val="00104CB4"/>
    <w:rsid w:val="0010798C"/>
    <w:rsid w:val="00114493"/>
    <w:rsid w:val="001156F0"/>
    <w:rsid w:val="0012776F"/>
    <w:rsid w:val="001342DD"/>
    <w:rsid w:val="00135FEE"/>
    <w:rsid w:val="00181B85"/>
    <w:rsid w:val="00185235"/>
    <w:rsid w:val="0019208D"/>
    <w:rsid w:val="001B401B"/>
    <w:rsid w:val="001C4AC4"/>
    <w:rsid w:val="001F7091"/>
    <w:rsid w:val="00201DC1"/>
    <w:rsid w:val="002041E9"/>
    <w:rsid w:val="0021484E"/>
    <w:rsid w:val="0021713B"/>
    <w:rsid w:val="002231D5"/>
    <w:rsid w:val="002256E6"/>
    <w:rsid w:val="00230DEC"/>
    <w:rsid w:val="00241290"/>
    <w:rsid w:val="00251860"/>
    <w:rsid w:val="0025661A"/>
    <w:rsid w:val="00257662"/>
    <w:rsid w:val="002613A3"/>
    <w:rsid w:val="002914DC"/>
    <w:rsid w:val="002A074A"/>
    <w:rsid w:val="002A597B"/>
    <w:rsid w:val="002B12E6"/>
    <w:rsid w:val="002E20ED"/>
    <w:rsid w:val="002E678D"/>
    <w:rsid w:val="002F464A"/>
    <w:rsid w:val="002F5ADF"/>
    <w:rsid w:val="00303EE3"/>
    <w:rsid w:val="003112E1"/>
    <w:rsid w:val="00322412"/>
    <w:rsid w:val="003344D7"/>
    <w:rsid w:val="00343A3D"/>
    <w:rsid w:val="003520C9"/>
    <w:rsid w:val="00356FF8"/>
    <w:rsid w:val="00357C39"/>
    <w:rsid w:val="003674FB"/>
    <w:rsid w:val="0037760E"/>
    <w:rsid w:val="003826F8"/>
    <w:rsid w:val="00384EB5"/>
    <w:rsid w:val="00387C76"/>
    <w:rsid w:val="003A1692"/>
    <w:rsid w:val="003A523D"/>
    <w:rsid w:val="003B07C1"/>
    <w:rsid w:val="003B47EB"/>
    <w:rsid w:val="003C4500"/>
    <w:rsid w:val="003C4B4F"/>
    <w:rsid w:val="003D0870"/>
    <w:rsid w:val="003D26C3"/>
    <w:rsid w:val="003D3BD2"/>
    <w:rsid w:val="003D5D30"/>
    <w:rsid w:val="003D721C"/>
    <w:rsid w:val="003E2492"/>
    <w:rsid w:val="003E6214"/>
    <w:rsid w:val="003F4EFE"/>
    <w:rsid w:val="003F5CD7"/>
    <w:rsid w:val="00404860"/>
    <w:rsid w:val="00404E62"/>
    <w:rsid w:val="004422EA"/>
    <w:rsid w:val="004748B8"/>
    <w:rsid w:val="004836FE"/>
    <w:rsid w:val="004A4061"/>
    <w:rsid w:val="004B2D68"/>
    <w:rsid w:val="004B489E"/>
    <w:rsid w:val="004D6F82"/>
    <w:rsid w:val="004D7CB6"/>
    <w:rsid w:val="0051278B"/>
    <w:rsid w:val="005218FE"/>
    <w:rsid w:val="005232FE"/>
    <w:rsid w:val="005254BE"/>
    <w:rsid w:val="00532FBA"/>
    <w:rsid w:val="0055530E"/>
    <w:rsid w:val="00564625"/>
    <w:rsid w:val="00566822"/>
    <w:rsid w:val="0056711F"/>
    <w:rsid w:val="00577547"/>
    <w:rsid w:val="005A1AC0"/>
    <w:rsid w:val="005B2536"/>
    <w:rsid w:val="005B4971"/>
    <w:rsid w:val="005C31C7"/>
    <w:rsid w:val="005C547F"/>
    <w:rsid w:val="005D0041"/>
    <w:rsid w:val="005D3752"/>
    <w:rsid w:val="005F3BCA"/>
    <w:rsid w:val="00600493"/>
    <w:rsid w:val="00620B9F"/>
    <w:rsid w:val="00636A90"/>
    <w:rsid w:val="00647762"/>
    <w:rsid w:val="006535CC"/>
    <w:rsid w:val="00662475"/>
    <w:rsid w:val="00663FCB"/>
    <w:rsid w:val="006724AA"/>
    <w:rsid w:val="0067257B"/>
    <w:rsid w:val="00682C88"/>
    <w:rsid w:val="00696380"/>
    <w:rsid w:val="006A154A"/>
    <w:rsid w:val="006A648E"/>
    <w:rsid w:val="006C2F70"/>
    <w:rsid w:val="006D2BCC"/>
    <w:rsid w:val="0070269B"/>
    <w:rsid w:val="007040CC"/>
    <w:rsid w:val="0070438F"/>
    <w:rsid w:val="00715CDB"/>
    <w:rsid w:val="007233F4"/>
    <w:rsid w:val="007247B2"/>
    <w:rsid w:val="00727500"/>
    <w:rsid w:val="007343A0"/>
    <w:rsid w:val="00742706"/>
    <w:rsid w:val="007612EA"/>
    <w:rsid w:val="00771E1A"/>
    <w:rsid w:val="0077366B"/>
    <w:rsid w:val="007743B9"/>
    <w:rsid w:val="00775060"/>
    <w:rsid w:val="0078023E"/>
    <w:rsid w:val="00794234"/>
    <w:rsid w:val="007A5F17"/>
    <w:rsid w:val="007C5A3F"/>
    <w:rsid w:val="007D28A3"/>
    <w:rsid w:val="007D6D38"/>
    <w:rsid w:val="00800F3A"/>
    <w:rsid w:val="008040DA"/>
    <w:rsid w:val="008107EA"/>
    <w:rsid w:val="00823758"/>
    <w:rsid w:val="0083268C"/>
    <w:rsid w:val="008503A1"/>
    <w:rsid w:val="00872363"/>
    <w:rsid w:val="00885B48"/>
    <w:rsid w:val="008930F1"/>
    <w:rsid w:val="00897FF7"/>
    <w:rsid w:val="008B33C4"/>
    <w:rsid w:val="008D1920"/>
    <w:rsid w:val="008F370A"/>
    <w:rsid w:val="00900F39"/>
    <w:rsid w:val="009020B6"/>
    <w:rsid w:val="0091151F"/>
    <w:rsid w:val="00924BE0"/>
    <w:rsid w:val="009353E4"/>
    <w:rsid w:val="00935DA2"/>
    <w:rsid w:val="00955CD7"/>
    <w:rsid w:val="00956E49"/>
    <w:rsid w:val="00960306"/>
    <w:rsid w:val="00967C7D"/>
    <w:rsid w:val="00990A17"/>
    <w:rsid w:val="00990C26"/>
    <w:rsid w:val="0099680B"/>
    <w:rsid w:val="009A0BB9"/>
    <w:rsid w:val="009A0D36"/>
    <w:rsid w:val="009A27DC"/>
    <w:rsid w:val="009A30C4"/>
    <w:rsid w:val="009A759B"/>
    <w:rsid w:val="009B298C"/>
    <w:rsid w:val="009B2F59"/>
    <w:rsid w:val="009B3779"/>
    <w:rsid w:val="009B3C72"/>
    <w:rsid w:val="009D7810"/>
    <w:rsid w:val="009F5C7A"/>
    <w:rsid w:val="00A035F9"/>
    <w:rsid w:val="00A06319"/>
    <w:rsid w:val="00A06607"/>
    <w:rsid w:val="00A06802"/>
    <w:rsid w:val="00A1089A"/>
    <w:rsid w:val="00A17E5C"/>
    <w:rsid w:val="00A204EB"/>
    <w:rsid w:val="00A32F63"/>
    <w:rsid w:val="00A3354C"/>
    <w:rsid w:val="00A35A0E"/>
    <w:rsid w:val="00A437BE"/>
    <w:rsid w:val="00A521D4"/>
    <w:rsid w:val="00A524C7"/>
    <w:rsid w:val="00A56056"/>
    <w:rsid w:val="00A60A04"/>
    <w:rsid w:val="00A64E0F"/>
    <w:rsid w:val="00A86928"/>
    <w:rsid w:val="00AA4C28"/>
    <w:rsid w:val="00AB3E5A"/>
    <w:rsid w:val="00AC7463"/>
    <w:rsid w:val="00AD2040"/>
    <w:rsid w:val="00AD21EB"/>
    <w:rsid w:val="00AD5264"/>
    <w:rsid w:val="00AD5D8E"/>
    <w:rsid w:val="00B0566B"/>
    <w:rsid w:val="00B130A2"/>
    <w:rsid w:val="00B16B4B"/>
    <w:rsid w:val="00B32159"/>
    <w:rsid w:val="00B3216D"/>
    <w:rsid w:val="00B52814"/>
    <w:rsid w:val="00B936EC"/>
    <w:rsid w:val="00B973F1"/>
    <w:rsid w:val="00BB37BA"/>
    <w:rsid w:val="00BB5E16"/>
    <w:rsid w:val="00BC2E9A"/>
    <w:rsid w:val="00BE4D8A"/>
    <w:rsid w:val="00BE7FFA"/>
    <w:rsid w:val="00C03F10"/>
    <w:rsid w:val="00C07AED"/>
    <w:rsid w:val="00C07FC0"/>
    <w:rsid w:val="00C20C6B"/>
    <w:rsid w:val="00C20CE7"/>
    <w:rsid w:val="00C21145"/>
    <w:rsid w:val="00C2170B"/>
    <w:rsid w:val="00C2642E"/>
    <w:rsid w:val="00C4097F"/>
    <w:rsid w:val="00C414DA"/>
    <w:rsid w:val="00C51543"/>
    <w:rsid w:val="00C54F6B"/>
    <w:rsid w:val="00C62FD5"/>
    <w:rsid w:val="00C6634A"/>
    <w:rsid w:val="00C71189"/>
    <w:rsid w:val="00C7485F"/>
    <w:rsid w:val="00C8259A"/>
    <w:rsid w:val="00C863B8"/>
    <w:rsid w:val="00C94562"/>
    <w:rsid w:val="00C95C56"/>
    <w:rsid w:val="00C96E00"/>
    <w:rsid w:val="00CB2792"/>
    <w:rsid w:val="00CB620B"/>
    <w:rsid w:val="00CC7F57"/>
    <w:rsid w:val="00CF3624"/>
    <w:rsid w:val="00D04DD9"/>
    <w:rsid w:val="00D10141"/>
    <w:rsid w:val="00D13F09"/>
    <w:rsid w:val="00D3696D"/>
    <w:rsid w:val="00D42518"/>
    <w:rsid w:val="00D638B9"/>
    <w:rsid w:val="00D81302"/>
    <w:rsid w:val="00D851E9"/>
    <w:rsid w:val="00D95626"/>
    <w:rsid w:val="00DB0535"/>
    <w:rsid w:val="00DB36AD"/>
    <w:rsid w:val="00DB768B"/>
    <w:rsid w:val="00DC1D02"/>
    <w:rsid w:val="00DC5CFB"/>
    <w:rsid w:val="00DF06B7"/>
    <w:rsid w:val="00DF2C0C"/>
    <w:rsid w:val="00E20591"/>
    <w:rsid w:val="00E5311D"/>
    <w:rsid w:val="00E543EB"/>
    <w:rsid w:val="00E55814"/>
    <w:rsid w:val="00E56E12"/>
    <w:rsid w:val="00E604AC"/>
    <w:rsid w:val="00E655B9"/>
    <w:rsid w:val="00E80604"/>
    <w:rsid w:val="00E8550C"/>
    <w:rsid w:val="00E941CB"/>
    <w:rsid w:val="00E94510"/>
    <w:rsid w:val="00E9546F"/>
    <w:rsid w:val="00E9687D"/>
    <w:rsid w:val="00E971B2"/>
    <w:rsid w:val="00EA4596"/>
    <w:rsid w:val="00EB2092"/>
    <w:rsid w:val="00EB38BC"/>
    <w:rsid w:val="00EB60D7"/>
    <w:rsid w:val="00EB7C10"/>
    <w:rsid w:val="00EC4229"/>
    <w:rsid w:val="00ED2DCC"/>
    <w:rsid w:val="00ED3275"/>
    <w:rsid w:val="00ED3B07"/>
    <w:rsid w:val="00ED5D40"/>
    <w:rsid w:val="00F2586E"/>
    <w:rsid w:val="00F25920"/>
    <w:rsid w:val="00F404B8"/>
    <w:rsid w:val="00F51209"/>
    <w:rsid w:val="00F53DDD"/>
    <w:rsid w:val="00F57BC4"/>
    <w:rsid w:val="00F65ADC"/>
    <w:rsid w:val="00F73541"/>
    <w:rsid w:val="00F81A1C"/>
    <w:rsid w:val="00F91A2C"/>
    <w:rsid w:val="00F94169"/>
    <w:rsid w:val="00F97A96"/>
    <w:rsid w:val="00F97EF7"/>
    <w:rsid w:val="00FA00E2"/>
    <w:rsid w:val="00FA33BD"/>
    <w:rsid w:val="00FA4539"/>
    <w:rsid w:val="00FC2299"/>
    <w:rsid w:val="00FC79D1"/>
    <w:rsid w:val="00FD1C8E"/>
    <w:rsid w:val="00FD2FB7"/>
    <w:rsid w:val="00FD31A9"/>
    <w:rsid w:val="00FD6546"/>
    <w:rsid w:val="00FE3D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41C0A6"/>
  <w15:chartTrackingRefBased/>
  <w15:docId w15:val="{5F243CE3-FCCA-4BD5-827A-7546242C5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before="120" w:after="120" w:line="276" w:lineRule="auto"/>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CB620B"/>
    <w:pPr>
      <w:keepNext/>
      <w:keepLines/>
      <w:numPr>
        <w:numId w:val="1"/>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CB620B"/>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nhideWhenUsed/>
    <w:rsid w:val="00FA33BD"/>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nhideWhenUsed/>
    <w:qFormat/>
    <w:rsid w:val="00D3696D"/>
    <w:pPr>
      <w:keepNext/>
      <w:keepLines/>
      <w:numPr>
        <w:ilvl w:val="3"/>
        <w:numId w:val="1"/>
      </w:numPr>
      <w:spacing w:before="40" w:after="0"/>
      <w:outlineLvl w:val="3"/>
    </w:pPr>
    <w:rPr>
      <w:rFonts w:eastAsiaTheme="majorEastAsia" w:cstheme="majorBidi"/>
      <w:b/>
      <w:iCs/>
      <w:szCs w:val="26"/>
    </w:rPr>
  </w:style>
  <w:style w:type="paragraph" w:styleId="Heading5">
    <w:name w:val="heading 5"/>
    <w:basedOn w:val="Normal"/>
    <w:next w:val="Normal"/>
    <w:link w:val="Heading5Char"/>
    <w:qFormat/>
    <w:rsid w:val="000C630A"/>
    <w:pPr>
      <w:numPr>
        <w:ilvl w:val="4"/>
        <w:numId w:val="1"/>
      </w:numPr>
      <w:spacing w:line="312" w:lineRule="auto"/>
      <w:outlineLvl w:val="4"/>
    </w:pPr>
    <w:rPr>
      <w:rFonts w:eastAsia="Times New Roman" w:cs="Times New Roman"/>
      <w:b/>
      <w:bCs/>
      <w:iCs/>
      <w:sz w:val="28"/>
      <w:szCs w:val="26"/>
    </w:rPr>
  </w:style>
  <w:style w:type="paragraph" w:styleId="Heading6">
    <w:name w:val="heading 6"/>
    <w:basedOn w:val="Normal"/>
    <w:next w:val="Normal"/>
    <w:link w:val="Heading6Char"/>
    <w:unhideWhenUsed/>
    <w:qFormat/>
    <w:rsid w:val="000C630A"/>
    <w:pPr>
      <w:keepNext/>
      <w:keepLines/>
      <w:numPr>
        <w:ilvl w:val="5"/>
        <w:numId w:val="1"/>
      </w:numPr>
      <w:spacing w:before="40" w:after="0" w:line="240" w:lineRule="auto"/>
      <w:outlineLvl w:val="5"/>
    </w:pPr>
    <w:rPr>
      <w:rFonts w:asciiTheme="majorHAnsi" w:eastAsiaTheme="majorEastAsia" w:hAnsiTheme="majorHAnsi" w:cstheme="majorBidi"/>
      <w:color w:val="1F4D78" w:themeColor="accent1" w:themeShade="7F"/>
      <w:sz w:val="28"/>
      <w:szCs w:val="24"/>
    </w:rPr>
  </w:style>
  <w:style w:type="paragraph" w:styleId="Heading7">
    <w:name w:val="heading 7"/>
    <w:basedOn w:val="Normal"/>
    <w:next w:val="Normal"/>
    <w:link w:val="Heading7Char"/>
    <w:unhideWhenUsed/>
    <w:qFormat/>
    <w:rsid w:val="000C630A"/>
    <w:pPr>
      <w:keepNext/>
      <w:keepLines/>
      <w:numPr>
        <w:ilvl w:val="6"/>
        <w:numId w:val="1"/>
      </w:numPr>
      <w:spacing w:before="40" w:after="0" w:line="240" w:lineRule="auto"/>
      <w:outlineLvl w:val="6"/>
    </w:pPr>
    <w:rPr>
      <w:rFonts w:asciiTheme="majorHAnsi" w:eastAsiaTheme="majorEastAsia" w:hAnsiTheme="majorHAnsi" w:cstheme="majorBidi"/>
      <w:i/>
      <w:iCs/>
      <w:color w:val="1F4D78" w:themeColor="accent1" w:themeShade="7F"/>
      <w:sz w:val="28"/>
      <w:szCs w:val="24"/>
    </w:rPr>
  </w:style>
  <w:style w:type="paragraph" w:styleId="Heading8">
    <w:name w:val="heading 8"/>
    <w:basedOn w:val="Normal"/>
    <w:next w:val="Normal"/>
    <w:link w:val="Heading8Char"/>
    <w:unhideWhenUsed/>
    <w:qFormat/>
    <w:rsid w:val="000C630A"/>
    <w:pPr>
      <w:keepNext/>
      <w:keepLines/>
      <w:numPr>
        <w:ilvl w:val="7"/>
        <w:numId w:val="1"/>
      </w:numPr>
      <w:spacing w:before="40" w:after="0" w:line="240"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0C630A"/>
    <w:pPr>
      <w:keepNext/>
      <w:keepLines/>
      <w:numPr>
        <w:ilvl w:val="8"/>
        <w:numId w:val="1"/>
      </w:numPr>
      <w:spacing w:before="40" w:after="0" w:line="240"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de1"/>
    <w:basedOn w:val="Normal"/>
    <w:link w:val="tieude1Char"/>
    <w:rsid w:val="002256E6"/>
    <w:pPr>
      <w:spacing w:after="0" w:line="360" w:lineRule="auto"/>
      <w:jc w:val="center"/>
    </w:pPr>
    <w:rPr>
      <w:rFonts w:eastAsia="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Normal1">
    <w:name w:val="Normal1"/>
    <w:basedOn w:val="Normal"/>
    <w:rsid w:val="002256E6"/>
    <w:pPr>
      <w:spacing w:line="240" w:lineRule="auto"/>
    </w:pPr>
    <w:rPr>
      <w:rFonts w:eastAsia="Times New Roman"/>
      <w:szCs w:val="24"/>
    </w:rPr>
  </w:style>
  <w:style w:type="paragraph" w:styleId="Title">
    <w:name w:val="Title"/>
    <w:basedOn w:val="Normal"/>
    <w:next w:val="Normal"/>
    <w:link w:val="TitleChar"/>
    <w:uiPriority w:val="10"/>
    <w:qFormat/>
    <w:rsid w:val="00F65ADC"/>
    <w:pPr>
      <w:spacing w:after="0" w:line="240" w:lineRule="auto"/>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F65ADC"/>
    <w:rPr>
      <w:rFonts w:eastAsiaTheme="majorEastAsia" w:cstheme="majorBidi"/>
      <w:b/>
      <w:spacing w:val="-10"/>
      <w:kern w:val="28"/>
      <w:sz w:val="32"/>
      <w:szCs w:val="56"/>
    </w:rPr>
  </w:style>
  <w:style w:type="character" w:customStyle="1" w:styleId="Heading1Char">
    <w:name w:val="Heading 1 Char"/>
    <w:basedOn w:val="DefaultParagraphFont"/>
    <w:link w:val="Heading1"/>
    <w:rsid w:val="00CB620B"/>
    <w:rPr>
      <w:rFonts w:eastAsiaTheme="majorEastAsia" w:cstheme="majorBidi"/>
      <w:b/>
      <w:color w:val="000000" w:themeColor="text1"/>
      <w:sz w:val="32"/>
      <w:szCs w:val="32"/>
    </w:rPr>
  </w:style>
  <w:style w:type="character" w:customStyle="1" w:styleId="Heading2Char">
    <w:name w:val="Heading 2 Char"/>
    <w:basedOn w:val="DefaultParagraphFont"/>
    <w:link w:val="Heading2"/>
    <w:rsid w:val="00CB620B"/>
    <w:rPr>
      <w:rFonts w:eastAsiaTheme="majorEastAsia" w:cstheme="majorBidi"/>
      <w:b/>
      <w:sz w:val="28"/>
      <w:szCs w:val="26"/>
    </w:rPr>
  </w:style>
  <w:style w:type="character" w:customStyle="1" w:styleId="Heading3Char">
    <w:name w:val="Heading 3 Char"/>
    <w:basedOn w:val="DefaultParagraphFont"/>
    <w:link w:val="Heading3"/>
    <w:rsid w:val="00FA33BD"/>
    <w:rPr>
      <w:rFonts w:eastAsiaTheme="majorEastAsia" w:cstheme="majorBidi"/>
      <w:b/>
      <w:szCs w:val="24"/>
    </w:rPr>
  </w:style>
  <w:style w:type="character" w:customStyle="1" w:styleId="Heading4Char">
    <w:name w:val="Heading 4 Char"/>
    <w:basedOn w:val="DefaultParagraphFont"/>
    <w:link w:val="Heading4"/>
    <w:rsid w:val="00D3696D"/>
    <w:rPr>
      <w:rFonts w:eastAsiaTheme="majorEastAsia" w:cstheme="majorBidi"/>
      <w:b/>
      <w:iCs/>
      <w:szCs w:val="26"/>
    </w:rPr>
  </w:style>
  <w:style w:type="paragraph" w:styleId="TOC1">
    <w:name w:val="toc 1"/>
    <w:basedOn w:val="Normal"/>
    <w:next w:val="Normal"/>
    <w:autoRedefine/>
    <w:uiPriority w:val="39"/>
    <w:unhideWhenUsed/>
    <w:rsid w:val="000368D5"/>
    <w:pPr>
      <w:tabs>
        <w:tab w:val="left" w:pos="1560"/>
        <w:tab w:val="right" w:leader="dot" w:pos="9062"/>
      </w:tabs>
      <w:spacing w:after="100"/>
      <w:ind w:firstLine="0"/>
      <w:jc w:val="left"/>
    </w:pPr>
    <w:rPr>
      <w:b/>
    </w:rPr>
  </w:style>
  <w:style w:type="paragraph" w:styleId="TOC2">
    <w:name w:val="toc 2"/>
    <w:basedOn w:val="Normal"/>
    <w:next w:val="Normal"/>
    <w:autoRedefine/>
    <w:uiPriority w:val="39"/>
    <w:unhideWhenUsed/>
    <w:rsid w:val="00A1089A"/>
    <w:pPr>
      <w:tabs>
        <w:tab w:val="left" w:pos="567"/>
        <w:tab w:val="right" w:leader="dot" w:pos="9062"/>
      </w:tabs>
      <w:spacing w:after="100"/>
      <w:ind w:firstLine="0"/>
      <w:jc w:val="left"/>
    </w:pPr>
    <w:rPr>
      <w:b/>
    </w:rPr>
  </w:style>
  <w:style w:type="paragraph" w:styleId="TOC3">
    <w:name w:val="toc 3"/>
    <w:basedOn w:val="Normal"/>
    <w:next w:val="Normal"/>
    <w:autoRedefine/>
    <w:uiPriority w:val="39"/>
    <w:unhideWhenUsed/>
    <w:rsid w:val="00A1089A"/>
    <w:pPr>
      <w:tabs>
        <w:tab w:val="left" w:pos="709"/>
        <w:tab w:val="right" w:leader="dot" w:pos="9062"/>
      </w:tabs>
      <w:spacing w:after="100"/>
      <w:ind w:firstLine="0"/>
    </w:pPr>
  </w:style>
  <w:style w:type="character" w:styleId="Hyperlink">
    <w:name w:val="Hyperlink"/>
    <w:basedOn w:val="DefaultParagraphFont"/>
    <w:uiPriority w:val="99"/>
    <w:unhideWhenUsed/>
    <w:rsid w:val="00CB620B"/>
    <w:rPr>
      <w:color w:val="0563C1" w:themeColor="hyperlink"/>
      <w:u w:val="single"/>
    </w:rPr>
  </w:style>
  <w:style w:type="character" w:customStyle="1" w:styleId="Heading5Char">
    <w:name w:val="Heading 5 Char"/>
    <w:link w:val="Heading5"/>
    <w:rsid w:val="000C630A"/>
    <w:rPr>
      <w:rFonts w:eastAsia="Times New Roman" w:cs="Times New Roman"/>
      <w:b/>
      <w:bCs/>
      <w:iCs/>
      <w:sz w:val="28"/>
      <w:szCs w:val="26"/>
    </w:rPr>
  </w:style>
  <w:style w:type="character" w:customStyle="1" w:styleId="Heading6Char">
    <w:name w:val="Heading 6 Char"/>
    <w:basedOn w:val="DefaultParagraphFont"/>
    <w:link w:val="Heading6"/>
    <w:rsid w:val="000C630A"/>
    <w:rPr>
      <w:rFonts w:asciiTheme="majorHAnsi" w:eastAsiaTheme="majorEastAsia" w:hAnsiTheme="majorHAnsi" w:cstheme="majorBidi"/>
      <w:color w:val="1F4D78" w:themeColor="accent1" w:themeShade="7F"/>
      <w:sz w:val="28"/>
      <w:szCs w:val="24"/>
    </w:rPr>
  </w:style>
  <w:style w:type="character" w:customStyle="1" w:styleId="Heading7Char">
    <w:name w:val="Heading 7 Char"/>
    <w:basedOn w:val="DefaultParagraphFont"/>
    <w:link w:val="Heading7"/>
    <w:rsid w:val="000C630A"/>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rsid w:val="000C63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0C630A"/>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A1089A"/>
    <w:pPr>
      <w:tabs>
        <w:tab w:val="left" w:pos="993"/>
        <w:tab w:val="right" w:leader="dot" w:pos="9062"/>
      </w:tabs>
      <w:spacing w:after="100"/>
      <w:ind w:firstLine="0"/>
    </w:pPr>
    <w:rPr>
      <w:i/>
    </w:rPr>
  </w:style>
  <w:style w:type="paragraph" w:styleId="Caption">
    <w:name w:val="caption"/>
    <w:basedOn w:val="Normal"/>
    <w:next w:val="Normal"/>
    <w:uiPriority w:val="35"/>
    <w:unhideWhenUsed/>
    <w:qFormat/>
    <w:rsid w:val="000E448F"/>
    <w:pPr>
      <w:spacing w:line="240" w:lineRule="auto"/>
      <w:ind w:firstLine="0"/>
    </w:pPr>
    <w:rPr>
      <w:b/>
      <w:iCs/>
      <w:sz w:val="24"/>
      <w:szCs w:val="18"/>
    </w:rPr>
  </w:style>
  <w:style w:type="paragraph" w:styleId="TableofFigures">
    <w:name w:val="table of figures"/>
    <w:basedOn w:val="Normal"/>
    <w:next w:val="Normal"/>
    <w:uiPriority w:val="99"/>
    <w:unhideWhenUsed/>
    <w:rsid w:val="000E448F"/>
    <w:pPr>
      <w:spacing w:after="0"/>
    </w:pPr>
  </w:style>
  <w:style w:type="paragraph" w:styleId="ListParagraph">
    <w:name w:val="List Paragraph"/>
    <w:basedOn w:val="Normal"/>
    <w:uiPriority w:val="34"/>
    <w:qFormat/>
    <w:rsid w:val="008D1920"/>
    <w:pPr>
      <w:ind w:left="720"/>
      <w:contextualSpacing/>
    </w:pPr>
  </w:style>
  <w:style w:type="character" w:styleId="Strong">
    <w:name w:val="Strong"/>
    <w:uiPriority w:val="22"/>
    <w:qFormat/>
    <w:rsid w:val="00D42518"/>
    <w:rPr>
      <w:b/>
      <w:bCs/>
    </w:rPr>
  </w:style>
  <w:style w:type="paragraph" w:styleId="TOCHeading">
    <w:name w:val="TOC Heading"/>
    <w:basedOn w:val="Heading1"/>
    <w:next w:val="Normal"/>
    <w:uiPriority w:val="39"/>
    <w:unhideWhenUsed/>
    <w:qFormat/>
    <w:rsid w:val="00A56056"/>
    <w:pPr>
      <w:numPr>
        <w:numId w:val="0"/>
      </w:numPr>
      <w:spacing w:line="259" w:lineRule="auto"/>
      <w:jc w:val="left"/>
      <w:outlineLvl w:val="9"/>
    </w:pPr>
    <w:rPr>
      <w:rFonts w:asciiTheme="majorHAnsi" w:hAnsiTheme="majorHAnsi"/>
      <w:b w:val="0"/>
      <w:color w:val="2E74B5" w:themeColor="accent1" w:themeShade="BF"/>
    </w:rPr>
  </w:style>
  <w:style w:type="character" w:styleId="UnresolvedMention">
    <w:name w:val="Unresolved Mention"/>
    <w:basedOn w:val="DefaultParagraphFont"/>
    <w:uiPriority w:val="99"/>
    <w:semiHidden/>
    <w:unhideWhenUsed/>
    <w:rsid w:val="002613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29398">
      <w:bodyDiv w:val="1"/>
      <w:marLeft w:val="0"/>
      <w:marRight w:val="0"/>
      <w:marTop w:val="0"/>
      <w:marBottom w:val="0"/>
      <w:divBdr>
        <w:top w:val="none" w:sz="0" w:space="0" w:color="auto"/>
        <w:left w:val="none" w:sz="0" w:space="0" w:color="auto"/>
        <w:bottom w:val="none" w:sz="0" w:space="0" w:color="auto"/>
        <w:right w:val="none" w:sz="0" w:space="0" w:color="auto"/>
      </w:divBdr>
      <w:divsChild>
        <w:div w:id="1289819254">
          <w:marLeft w:val="0"/>
          <w:marRight w:val="0"/>
          <w:marTop w:val="0"/>
          <w:marBottom w:val="0"/>
          <w:divBdr>
            <w:top w:val="none" w:sz="0" w:space="0" w:color="auto"/>
            <w:left w:val="none" w:sz="0" w:space="0" w:color="auto"/>
            <w:bottom w:val="none" w:sz="0" w:space="0" w:color="auto"/>
            <w:right w:val="none" w:sz="0" w:space="0" w:color="auto"/>
          </w:divBdr>
        </w:div>
      </w:divsChild>
    </w:div>
    <w:div w:id="304551880">
      <w:bodyDiv w:val="1"/>
      <w:marLeft w:val="0"/>
      <w:marRight w:val="0"/>
      <w:marTop w:val="0"/>
      <w:marBottom w:val="0"/>
      <w:divBdr>
        <w:top w:val="none" w:sz="0" w:space="0" w:color="auto"/>
        <w:left w:val="none" w:sz="0" w:space="0" w:color="auto"/>
        <w:bottom w:val="none" w:sz="0" w:space="0" w:color="auto"/>
        <w:right w:val="none" w:sz="0" w:space="0" w:color="auto"/>
      </w:divBdr>
    </w:div>
    <w:div w:id="341276521">
      <w:bodyDiv w:val="1"/>
      <w:marLeft w:val="0"/>
      <w:marRight w:val="0"/>
      <w:marTop w:val="0"/>
      <w:marBottom w:val="0"/>
      <w:divBdr>
        <w:top w:val="none" w:sz="0" w:space="0" w:color="auto"/>
        <w:left w:val="none" w:sz="0" w:space="0" w:color="auto"/>
        <w:bottom w:val="none" w:sz="0" w:space="0" w:color="auto"/>
        <w:right w:val="none" w:sz="0" w:space="0" w:color="auto"/>
      </w:divBdr>
    </w:div>
    <w:div w:id="1911650394">
      <w:bodyDiv w:val="1"/>
      <w:marLeft w:val="0"/>
      <w:marRight w:val="0"/>
      <w:marTop w:val="0"/>
      <w:marBottom w:val="0"/>
      <w:divBdr>
        <w:top w:val="none" w:sz="0" w:space="0" w:color="auto"/>
        <w:left w:val="none" w:sz="0" w:space="0" w:color="auto"/>
        <w:bottom w:val="none" w:sz="0" w:space="0" w:color="auto"/>
        <w:right w:val="none" w:sz="0" w:space="0" w:color="auto"/>
      </w:divBdr>
    </w:div>
    <w:div w:id="197729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5.xml"/><Relationship Id="rId53" Type="http://schemas.openxmlformats.org/officeDocument/2006/relationships/image" Target="media/image37.png"/><Relationship Id="rId58" Type="http://schemas.openxmlformats.org/officeDocument/2006/relationships/hyperlink" Target="https://baobinhdinh.vn/viewer.aspx?macm=39&amp;macmp=39&amp;mabb=220530"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4.xml"/><Relationship Id="rId48" Type="http://schemas.openxmlformats.org/officeDocument/2006/relationships/image" Target="media/image32.png"/><Relationship Id="rId56" Type="http://schemas.openxmlformats.org/officeDocument/2006/relationships/footer" Target="footer7.xml"/><Relationship Id="rId8" Type="http://schemas.openxmlformats.org/officeDocument/2006/relationships/image" Target="media/image2.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5.xml"/><Relationship Id="rId59" Type="http://schemas.openxmlformats.org/officeDocument/2006/relationships/header" Target="header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footer" Target="footer4.xml"/><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lm\Downloads\Template-202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461A7EA-9368-42E6-B402-732BB8A4C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Template-2022-1</Template>
  <TotalTime>2312</TotalTime>
  <Pages>1</Pages>
  <Words>7485</Words>
  <Characters>42671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Phúc Lê</cp:lastModifiedBy>
  <cp:revision>107</cp:revision>
  <cp:lastPrinted>2022-06-07T03:40:00Z</cp:lastPrinted>
  <dcterms:created xsi:type="dcterms:W3CDTF">2022-05-30T08:07:00Z</dcterms:created>
  <dcterms:modified xsi:type="dcterms:W3CDTF">2023-12-12T02:49:00Z</dcterms:modified>
</cp:coreProperties>
</file>